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7C2A" w14:textId="346078EE" w:rsidR="00060D53" w:rsidRPr="00805A2A" w:rsidRDefault="002B490A" w:rsidP="007D77E2">
      <w:pPr>
        <w:pStyle w:val="XHeadline"/>
        <w:framePr w:w="7592" w:wrap="notBeside"/>
        <w:jc w:val="both"/>
      </w:pPr>
      <w:r w:rsidRPr="00805A2A">
        <w:t>Projeto</w:t>
      </w:r>
      <w:r w:rsidR="008A683B">
        <w:t xml:space="preserve"> </w:t>
      </w:r>
      <w:r w:rsidR="00D75801">
        <w:t>–</w:t>
      </w:r>
      <w:r w:rsidR="008A683B">
        <w:t xml:space="preserve"> </w:t>
      </w:r>
      <w:r w:rsidR="00D75801">
        <w:t>Nova Arquitetura de API.</w:t>
      </w:r>
    </w:p>
    <w:p w14:paraId="489633A5" w14:textId="3DC1DC45" w:rsidR="008A683B" w:rsidRPr="008A683B" w:rsidRDefault="00E80B19" w:rsidP="008A683B">
      <w:pPr>
        <w:framePr w:w="7592" w:h="3969" w:hRule="exact" w:wrap="notBeside" w:vAnchor="page" w:hAnchor="page" w:x="2269" w:y="4786" w:anchorLock="1"/>
        <w:pBdr>
          <w:bottom w:val="single" w:sz="4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Substituição da chamada das Transações Mainframe GR9T e GR9P para as novas APIs Rest.</w:t>
      </w:r>
    </w:p>
    <w:p w14:paraId="4548195B" w14:textId="77777777" w:rsidR="00B85DB2" w:rsidRPr="002B490A" w:rsidRDefault="00B85DB2" w:rsidP="007D77E2">
      <w:pPr>
        <w:framePr w:w="5613" w:h="5020" w:hRule="exact" w:wrap="notBeside" w:vAnchor="page" w:hAnchor="page" w:x="2269" w:y="11272" w:anchorLock="1"/>
        <w:jc w:val="both"/>
      </w:pPr>
    </w:p>
    <w:tbl>
      <w:tblPr>
        <w:tblW w:w="5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0"/>
      </w:tblGrid>
      <w:tr w:rsidR="00B85DB2" w:rsidRPr="002B490A" w14:paraId="33968340" w14:textId="77777777">
        <w:trPr>
          <w:trHeight w:val="4335"/>
        </w:trPr>
        <w:tc>
          <w:tcPr>
            <w:tcW w:w="5600" w:type="dxa"/>
          </w:tcPr>
          <w:p w14:paraId="7A019EC8" w14:textId="455957DD" w:rsidR="00B85DB2" w:rsidRPr="004A36AC" w:rsidRDefault="002B490A" w:rsidP="007D77E2">
            <w:pPr>
              <w:pStyle w:val="XInfo"/>
              <w:framePr w:h="5020" w:hRule="exact" w:wrap="notBeside" w:y="11272"/>
              <w:jc w:val="both"/>
              <w:rPr>
                <w:rStyle w:val="XInfo2"/>
                <w:u w:val="single"/>
              </w:rPr>
            </w:pPr>
            <w:r w:rsidRPr="002B490A">
              <w:rPr>
                <w:rStyle w:val="XInfo2"/>
              </w:rPr>
              <w:t>Versão</w:t>
            </w:r>
            <w:r w:rsidR="00B85DB2" w:rsidRPr="002B490A">
              <w:rPr>
                <w:rStyle w:val="XInfo2"/>
              </w:rPr>
              <w:t xml:space="preserve"> </w:t>
            </w:r>
            <w:r w:rsidR="00B57620" w:rsidRPr="002B490A">
              <w:rPr>
                <w:rStyle w:val="XInfo2"/>
              </w:rPr>
              <w:t xml:space="preserve">      </w:t>
            </w:r>
            <w:r w:rsidR="006214E5" w:rsidRPr="002B490A">
              <w:rPr>
                <w:rStyle w:val="XInfo2"/>
              </w:rPr>
              <w:tab/>
            </w:r>
            <w:r w:rsidR="006214E5" w:rsidRPr="002B490A">
              <w:rPr>
                <w:rStyle w:val="XInfo2"/>
              </w:rPr>
              <w:tab/>
            </w:r>
            <w:bookmarkStart w:id="0" w:name="Text4"/>
            <w:r w:rsidR="00485A2F">
              <w:rPr>
                <w:color w:val="000000"/>
              </w:rPr>
              <w:t>1</w:t>
            </w:r>
            <w:r w:rsidR="00626388">
              <w:rPr>
                <w:color w:val="000000"/>
              </w:rPr>
              <w:t>.0</w:t>
            </w:r>
          </w:p>
          <w:bookmarkEnd w:id="0"/>
          <w:p w14:paraId="2B355FFC" w14:textId="28E7D503" w:rsidR="00B57620" w:rsidRPr="002B490A" w:rsidRDefault="002B490A" w:rsidP="007D77E2">
            <w:pPr>
              <w:pStyle w:val="KontaktAdresse"/>
              <w:framePr w:w="5613" w:h="5020" w:hRule="exact" w:wrap="notBeside" w:vAnchor="page" w:hAnchor="page" w:x="2269" w:y="11272" w:anchorLock="1"/>
              <w:jc w:val="both"/>
              <w:rPr>
                <w:sz w:val="22"/>
                <w:szCs w:val="22"/>
              </w:rPr>
            </w:pPr>
            <w:r w:rsidRPr="002B490A">
              <w:rPr>
                <w:sz w:val="22"/>
                <w:szCs w:val="22"/>
              </w:rPr>
              <w:t>Criação</w:t>
            </w:r>
            <w:r w:rsidR="00B57620" w:rsidRPr="002B490A">
              <w:rPr>
                <w:sz w:val="22"/>
                <w:szCs w:val="22"/>
              </w:rPr>
              <w:tab/>
            </w:r>
            <w:r w:rsidR="00B57620" w:rsidRPr="002B490A">
              <w:rPr>
                <w:sz w:val="22"/>
                <w:szCs w:val="22"/>
              </w:rPr>
              <w:tab/>
            </w:r>
            <w:r w:rsidR="00E80B19">
              <w:rPr>
                <w:sz w:val="22"/>
                <w:szCs w:val="22"/>
              </w:rPr>
              <w:t>13</w:t>
            </w:r>
            <w:r w:rsidR="00FB48F6">
              <w:rPr>
                <w:sz w:val="22"/>
                <w:szCs w:val="22"/>
              </w:rPr>
              <w:t>.</w:t>
            </w:r>
            <w:r w:rsidR="00E80B19">
              <w:rPr>
                <w:sz w:val="22"/>
                <w:szCs w:val="22"/>
              </w:rPr>
              <w:t>10</w:t>
            </w:r>
            <w:r w:rsidR="00FB48F6">
              <w:rPr>
                <w:sz w:val="22"/>
                <w:szCs w:val="22"/>
              </w:rPr>
              <w:t>.20</w:t>
            </w:r>
            <w:r w:rsidR="00E80B19">
              <w:rPr>
                <w:sz w:val="22"/>
                <w:szCs w:val="22"/>
              </w:rPr>
              <w:t>21</w:t>
            </w:r>
          </w:p>
          <w:p w14:paraId="39B00DCE" w14:textId="6C53C83A" w:rsidR="00B57620" w:rsidRPr="002B490A" w:rsidRDefault="002B490A" w:rsidP="007D77E2">
            <w:pPr>
              <w:pStyle w:val="KontaktAdresse"/>
              <w:framePr w:w="5613" w:h="5020" w:hRule="exact" w:wrap="notBeside" w:vAnchor="page" w:hAnchor="page" w:x="2269" w:y="11272" w:anchorLock="1"/>
              <w:jc w:val="both"/>
              <w:rPr>
                <w:sz w:val="22"/>
                <w:szCs w:val="22"/>
              </w:rPr>
            </w:pPr>
            <w:r w:rsidRPr="002B490A">
              <w:rPr>
                <w:sz w:val="22"/>
                <w:szCs w:val="22"/>
              </w:rPr>
              <w:t>Última Alteração</w:t>
            </w:r>
            <w:r w:rsidR="00B57620" w:rsidRPr="002B490A">
              <w:rPr>
                <w:sz w:val="22"/>
                <w:szCs w:val="22"/>
              </w:rPr>
              <w:t xml:space="preserve"> </w:t>
            </w:r>
            <w:r w:rsidR="00B57620" w:rsidRPr="002B490A">
              <w:rPr>
                <w:sz w:val="22"/>
                <w:szCs w:val="22"/>
              </w:rPr>
              <w:tab/>
            </w:r>
            <w:r w:rsidR="000B7C3A">
              <w:rPr>
                <w:sz w:val="22"/>
                <w:szCs w:val="22"/>
              </w:rPr>
              <w:t>1</w:t>
            </w:r>
            <w:r w:rsidR="00E80B19">
              <w:rPr>
                <w:sz w:val="22"/>
                <w:szCs w:val="22"/>
              </w:rPr>
              <w:t>3</w:t>
            </w:r>
            <w:r w:rsidR="00FB48F6">
              <w:rPr>
                <w:sz w:val="22"/>
                <w:szCs w:val="22"/>
              </w:rPr>
              <w:t>.</w:t>
            </w:r>
            <w:r w:rsidR="00E80B19">
              <w:rPr>
                <w:sz w:val="22"/>
                <w:szCs w:val="22"/>
              </w:rPr>
              <w:t>10</w:t>
            </w:r>
            <w:r w:rsidR="00FB48F6">
              <w:rPr>
                <w:sz w:val="22"/>
                <w:szCs w:val="22"/>
              </w:rPr>
              <w:t>.20</w:t>
            </w:r>
            <w:r w:rsidR="00E80B19">
              <w:rPr>
                <w:sz w:val="22"/>
                <w:szCs w:val="22"/>
              </w:rPr>
              <w:t>21</w:t>
            </w:r>
          </w:p>
          <w:p w14:paraId="320E67B6" w14:textId="77777777" w:rsidR="00B85DB2" w:rsidRPr="002B490A" w:rsidRDefault="00B85DB2" w:rsidP="007D77E2">
            <w:pPr>
              <w:pStyle w:val="XInfo"/>
              <w:framePr w:h="5020" w:hRule="exact" w:wrap="notBeside" w:y="11272"/>
              <w:jc w:val="both"/>
              <w:rPr>
                <w:rStyle w:val="XInfo2"/>
              </w:rPr>
            </w:pPr>
          </w:p>
          <w:p w14:paraId="6DAD7CB8" w14:textId="77777777" w:rsidR="00B85DB2" w:rsidRPr="00BB7D9C" w:rsidRDefault="00B85DB2" w:rsidP="007D77E2">
            <w:pPr>
              <w:pStyle w:val="XInfo"/>
              <w:framePr w:h="5020" w:hRule="exact" w:wrap="notBeside" w:y="11272"/>
              <w:jc w:val="both"/>
              <w:rPr>
                <w:rStyle w:val="XInfo2"/>
                <w:u w:val="single"/>
              </w:rPr>
            </w:pPr>
          </w:p>
        </w:tc>
      </w:tr>
      <w:tr w:rsidR="00B57620" w:rsidRPr="002B490A" w14:paraId="206BD3DD" w14:textId="77777777">
        <w:trPr>
          <w:trHeight w:val="4335"/>
        </w:trPr>
        <w:tc>
          <w:tcPr>
            <w:tcW w:w="5600" w:type="dxa"/>
          </w:tcPr>
          <w:p w14:paraId="3035F103" w14:textId="77777777" w:rsidR="00B57620" w:rsidRPr="002B490A" w:rsidRDefault="00B57620" w:rsidP="007D77E2">
            <w:pPr>
              <w:pStyle w:val="XInfo"/>
              <w:framePr w:h="5020" w:hRule="exact" w:wrap="notBeside" w:y="11272"/>
              <w:jc w:val="both"/>
              <w:rPr>
                <w:rStyle w:val="XInfo2"/>
              </w:rPr>
            </w:pPr>
            <w:r w:rsidRPr="002B490A">
              <w:rPr>
                <w:rStyle w:val="XInfo2"/>
              </w:rPr>
              <w:tab/>
            </w:r>
          </w:p>
        </w:tc>
      </w:tr>
      <w:tr w:rsidR="00B57620" w:rsidRPr="002B490A" w14:paraId="44B1DD99" w14:textId="77777777">
        <w:trPr>
          <w:trHeight w:val="4335"/>
        </w:trPr>
        <w:tc>
          <w:tcPr>
            <w:tcW w:w="5600" w:type="dxa"/>
          </w:tcPr>
          <w:p w14:paraId="63AB7B9B" w14:textId="77777777" w:rsidR="00B57620" w:rsidRPr="002B490A" w:rsidRDefault="00B57620" w:rsidP="007D77E2">
            <w:pPr>
              <w:pStyle w:val="XInfo"/>
              <w:framePr w:h="5020" w:hRule="exact" w:wrap="notBeside" w:y="11272"/>
              <w:jc w:val="both"/>
              <w:rPr>
                <w:rStyle w:val="XInfo2"/>
              </w:rPr>
            </w:pPr>
          </w:p>
        </w:tc>
      </w:tr>
    </w:tbl>
    <w:p w14:paraId="768F0CD2" w14:textId="77777777" w:rsidR="00B57620" w:rsidRPr="008A683B" w:rsidRDefault="00B85DB2" w:rsidP="007D77E2">
      <w:pPr>
        <w:jc w:val="both"/>
        <w:rPr>
          <w:rFonts w:ascii="Times New Roman" w:hAnsi="Times New Roman"/>
          <w:bCs/>
        </w:rPr>
      </w:pPr>
      <w:r w:rsidRPr="002B490A">
        <w:br w:type="page"/>
      </w:r>
      <w:r w:rsidR="00B57620" w:rsidRPr="00F2114F">
        <w:rPr>
          <w:lang w:val="en-GB"/>
        </w:rPr>
        <w:lastRenderedPageBreak/>
        <w:fldChar w:fldCharType="begin"/>
      </w:r>
      <w:r w:rsidR="00B57620" w:rsidRPr="008A683B">
        <w:instrText xml:space="preserve"> TOC \o "1-5" \h \z </w:instrText>
      </w:r>
      <w:r w:rsidR="00B57620" w:rsidRPr="00F2114F">
        <w:rPr>
          <w:lang w:val="en-GB"/>
        </w:rPr>
        <w:fldChar w:fldCharType="separate"/>
      </w:r>
      <w:r w:rsidR="002B490A" w:rsidRPr="008A683B">
        <w:rPr>
          <w:b/>
          <w:bCs/>
          <w:sz w:val="24"/>
        </w:rPr>
        <w:t>Histórico de Revisão</w:t>
      </w:r>
    </w:p>
    <w:p w14:paraId="68EBD71D" w14:textId="77777777" w:rsidR="00B57620" w:rsidRPr="00150302" w:rsidRDefault="00B57620" w:rsidP="007D77E2">
      <w:pPr>
        <w:jc w:val="both"/>
      </w:pPr>
    </w:p>
    <w:tbl>
      <w:tblPr>
        <w:tblW w:w="8856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1158"/>
        <w:gridCol w:w="1306"/>
        <w:gridCol w:w="4236"/>
        <w:gridCol w:w="1560"/>
      </w:tblGrid>
      <w:tr w:rsidR="00B57620" w:rsidRPr="008A683B" w14:paraId="3999F3C5" w14:textId="77777777" w:rsidTr="00E80B19">
        <w:trPr>
          <w:trHeight w:val="567"/>
        </w:trPr>
        <w:tc>
          <w:tcPr>
            <w:tcW w:w="596" w:type="dxa"/>
            <w:shd w:val="clear" w:color="auto" w:fill="E6E6E6"/>
            <w:vAlign w:val="center"/>
          </w:tcPr>
          <w:p w14:paraId="3AA85312" w14:textId="77777777" w:rsidR="00B57620" w:rsidRPr="008A683B" w:rsidRDefault="00B57620" w:rsidP="007D77E2">
            <w:pPr>
              <w:jc w:val="both"/>
            </w:pPr>
            <w:r w:rsidRPr="008A683B">
              <w:t>No.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6687A3B7" w14:textId="77777777" w:rsidR="00B57620" w:rsidRPr="008A683B" w:rsidRDefault="002B490A" w:rsidP="007D77E2">
            <w:pPr>
              <w:jc w:val="both"/>
            </w:pPr>
            <w:r w:rsidRPr="008A683B">
              <w:t>Estado</w:t>
            </w:r>
          </w:p>
        </w:tc>
        <w:tc>
          <w:tcPr>
            <w:tcW w:w="1306" w:type="dxa"/>
            <w:shd w:val="clear" w:color="auto" w:fill="E6E6E6"/>
            <w:vAlign w:val="center"/>
          </w:tcPr>
          <w:p w14:paraId="7CA09CF0" w14:textId="77777777" w:rsidR="00B57620" w:rsidRPr="008A683B" w:rsidRDefault="002B490A" w:rsidP="007D77E2">
            <w:pPr>
              <w:jc w:val="both"/>
            </w:pPr>
            <w:r w:rsidRPr="008A683B">
              <w:t>Data</w:t>
            </w:r>
          </w:p>
        </w:tc>
        <w:tc>
          <w:tcPr>
            <w:tcW w:w="4236" w:type="dxa"/>
            <w:shd w:val="clear" w:color="auto" w:fill="E6E6E6"/>
            <w:vAlign w:val="center"/>
          </w:tcPr>
          <w:p w14:paraId="38B18DE3" w14:textId="77777777" w:rsidR="00B57620" w:rsidRPr="008A683B" w:rsidRDefault="002B490A" w:rsidP="007D77E2">
            <w:pPr>
              <w:jc w:val="both"/>
            </w:pPr>
            <w:r w:rsidRPr="008A683B">
              <w:t>Comentário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0E9D0A1F" w14:textId="77777777" w:rsidR="00B57620" w:rsidRPr="008A683B" w:rsidRDefault="002B490A" w:rsidP="007D77E2">
            <w:pPr>
              <w:jc w:val="both"/>
            </w:pPr>
            <w:r w:rsidRPr="008A683B">
              <w:t>Autor</w:t>
            </w:r>
          </w:p>
        </w:tc>
      </w:tr>
      <w:tr w:rsidR="0070710E" w:rsidRPr="00F2114F" w14:paraId="7F83B03A" w14:textId="77777777" w:rsidTr="00E80B19">
        <w:trPr>
          <w:trHeight w:val="237"/>
        </w:trPr>
        <w:tc>
          <w:tcPr>
            <w:tcW w:w="596" w:type="dxa"/>
            <w:vAlign w:val="center"/>
          </w:tcPr>
          <w:p w14:paraId="6229A25C" w14:textId="39ED4577" w:rsidR="0070710E" w:rsidRPr="00485A2F" w:rsidRDefault="00626388" w:rsidP="007D77E2">
            <w:pPr>
              <w:jc w:val="both"/>
            </w:pPr>
            <w:r>
              <w:t>1.0</w:t>
            </w:r>
          </w:p>
        </w:tc>
        <w:tc>
          <w:tcPr>
            <w:tcW w:w="1158" w:type="dxa"/>
            <w:vAlign w:val="center"/>
          </w:tcPr>
          <w:p w14:paraId="72467C6F" w14:textId="03893130" w:rsidR="0070710E" w:rsidRPr="00485A2F" w:rsidRDefault="008C14A5" w:rsidP="007D77E2">
            <w:pPr>
              <w:jc w:val="both"/>
            </w:pPr>
            <w:r>
              <w:t>Concluído</w:t>
            </w:r>
          </w:p>
        </w:tc>
        <w:tc>
          <w:tcPr>
            <w:tcW w:w="1306" w:type="dxa"/>
          </w:tcPr>
          <w:p w14:paraId="1520A670" w14:textId="1F1FB448" w:rsidR="0070710E" w:rsidRPr="00485A2F" w:rsidRDefault="00E80B19" w:rsidP="007D77E2">
            <w:pPr>
              <w:jc w:val="both"/>
            </w:pPr>
            <w:r>
              <w:t>13</w:t>
            </w:r>
            <w:r w:rsidR="00FB48F6" w:rsidRPr="00FB48F6">
              <w:t>.</w:t>
            </w:r>
            <w:r>
              <w:t>10</w:t>
            </w:r>
            <w:r w:rsidR="00FB48F6" w:rsidRPr="00FB48F6">
              <w:t>.20</w:t>
            </w:r>
            <w:r>
              <w:t>21</w:t>
            </w:r>
          </w:p>
        </w:tc>
        <w:tc>
          <w:tcPr>
            <w:tcW w:w="4236" w:type="dxa"/>
          </w:tcPr>
          <w:p w14:paraId="209DD0C2" w14:textId="77777777" w:rsidR="0070710E" w:rsidRPr="00F2114F" w:rsidRDefault="002B490A" w:rsidP="006318AF">
            <w:pPr>
              <w:tabs>
                <w:tab w:val="left" w:pos="2980"/>
              </w:tabs>
              <w:jc w:val="both"/>
              <w:rPr>
                <w:lang w:val="en-GB"/>
              </w:rPr>
            </w:pPr>
            <w:r w:rsidRPr="00485A2F">
              <w:t>Criação do Document</w:t>
            </w:r>
            <w:r>
              <w:rPr>
                <w:lang w:val="en-GB"/>
              </w:rPr>
              <w:t>o</w:t>
            </w:r>
            <w:r w:rsidR="006318AF">
              <w:rPr>
                <w:lang w:val="en-GB"/>
              </w:rPr>
              <w:tab/>
            </w:r>
          </w:p>
        </w:tc>
        <w:tc>
          <w:tcPr>
            <w:tcW w:w="1560" w:type="dxa"/>
            <w:vAlign w:val="center"/>
          </w:tcPr>
          <w:p w14:paraId="615E738C" w14:textId="0083CD84" w:rsidR="0070710E" w:rsidRPr="00F2114F" w:rsidRDefault="00E80B19" w:rsidP="00AA042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Samuel Damião</w:t>
            </w:r>
          </w:p>
        </w:tc>
      </w:tr>
      <w:tr w:rsidR="000973C8" w:rsidRPr="000973C8" w14:paraId="55AFA740" w14:textId="77777777" w:rsidTr="00E80B19">
        <w:trPr>
          <w:trHeight w:val="237"/>
        </w:trPr>
        <w:tc>
          <w:tcPr>
            <w:tcW w:w="596" w:type="dxa"/>
            <w:vAlign w:val="center"/>
          </w:tcPr>
          <w:p w14:paraId="7A0C9043" w14:textId="77777777" w:rsidR="000973C8" w:rsidRPr="000973C8" w:rsidRDefault="000973C8" w:rsidP="007D77E2">
            <w:pPr>
              <w:jc w:val="both"/>
            </w:pPr>
          </w:p>
        </w:tc>
        <w:tc>
          <w:tcPr>
            <w:tcW w:w="1158" w:type="dxa"/>
            <w:vAlign w:val="center"/>
          </w:tcPr>
          <w:p w14:paraId="4F074975" w14:textId="77777777" w:rsidR="000973C8" w:rsidRPr="000973C8" w:rsidRDefault="000973C8" w:rsidP="007D77E2">
            <w:pPr>
              <w:jc w:val="both"/>
            </w:pPr>
          </w:p>
        </w:tc>
        <w:tc>
          <w:tcPr>
            <w:tcW w:w="1306" w:type="dxa"/>
          </w:tcPr>
          <w:p w14:paraId="6599F5BA" w14:textId="77777777" w:rsidR="000973C8" w:rsidRPr="000973C8" w:rsidRDefault="000973C8" w:rsidP="007D77E2">
            <w:pPr>
              <w:jc w:val="both"/>
            </w:pPr>
          </w:p>
        </w:tc>
        <w:tc>
          <w:tcPr>
            <w:tcW w:w="4236" w:type="dxa"/>
          </w:tcPr>
          <w:p w14:paraId="5E74D3CF" w14:textId="77777777" w:rsidR="000973C8" w:rsidRPr="000973C8" w:rsidRDefault="000973C8" w:rsidP="006318AF">
            <w:pPr>
              <w:tabs>
                <w:tab w:val="left" w:pos="2980"/>
              </w:tabs>
              <w:jc w:val="both"/>
            </w:pPr>
          </w:p>
        </w:tc>
        <w:tc>
          <w:tcPr>
            <w:tcW w:w="1560" w:type="dxa"/>
            <w:vAlign w:val="center"/>
          </w:tcPr>
          <w:p w14:paraId="42EE93FA" w14:textId="77777777" w:rsidR="000973C8" w:rsidRPr="000973C8" w:rsidRDefault="000973C8" w:rsidP="007D77E2">
            <w:pPr>
              <w:jc w:val="both"/>
            </w:pPr>
          </w:p>
        </w:tc>
      </w:tr>
    </w:tbl>
    <w:p w14:paraId="4EB01C63" w14:textId="77777777" w:rsidR="00B57620" w:rsidRPr="000973C8" w:rsidRDefault="00B57620" w:rsidP="007D77E2">
      <w:pPr>
        <w:jc w:val="both"/>
      </w:pPr>
    </w:p>
    <w:p w14:paraId="553DEF82" w14:textId="77777777" w:rsidR="00E54808" w:rsidRPr="00F2114F" w:rsidRDefault="00B57620" w:rsidP="00E54808">
      <w:pPr>
        <w:jc w:val="both"/>
        <w:rPr>
          <w:rFonts w:ascii="Times New Roman" w:hAnsi="Times New Roman"/>
          <w:bCs/>
          <w:lang w:val="en-GB"/>
        </w:rPr>
      </w:pPr>
      <w:r w:rsidRPr="00F2114F">
        <w:rPr>
          <w:color w:val="000000"/>
          <w:szCs w:val="20"/>
          <w:lang w:val="en-GB"/>
        </w:rPr>
        <w:fldChar w:fldCharType="end"/>
      </w:r>
      <w:bookmarkStart w:id="1" w:name="_Toc328900273"/>
      <w:bookmarkStart w:id="2" w:name="_Toc335022052"/>
      <w:bookmarkStart w:id="3" w:name="_Toc345232941"/>
      <w:bookmarkStart w:id="4" w:name="_Toc345238514"/>
      <w:bookmarkStart w:id="5" w:name="_Toc345577175"/>
      <w:bookmarkStart w:id="6" w:name="_Toc346094150"/>
      <w:bookmarkStart w:id="7" w:name="_Toc346094968"/>
      <w:bookmarkStart w:id="8" w:name="_Toc346530805"/>
      <w:bookmarkStart w:id="9" w:name="_Toc346532995"/>
      <w:bookmarkStart w:id="10" w:name="_Toc346957509"/>
      <w:bookmarkStart w:id="11" w:name="_Toc346961994"/>
      <w:bookmarkStart w:id="12" w:name="_Toc347203367"/>
      <w:bookmarkStart w:id="13" w:name="_Toc347557404"/>
      <w:bookmarkStart w:id="14" w:name="_Toc347561295"/>
      <w:bookmarkStart w:id="15" w:name="_Toc347713348"/>
      <w:bookmarkStart w:id="16" w:name="_Toc351205715"/>
      <w:bookmarkStart w:id="17" w:name="_Toc357919116"/>
      <w:bookmarkStart w:id="18" w:name="_Toc369080777"/>
      <w:bookmarkStart w:id="19" w:name="_Toc369083903"/>
      <w:r w:rsidR="00E54808" w:rsidRPr="00F2114F">
        <w:rPr>
          <w:lang w:val="en-GB"/>
        </w:rPr>
        <w:fldChar w:fldCharType="begin"/>
      </w:r>
      <w:r w:rsidR="00E54808" w:rsidRPr="00F2114F">
        <w:rPr>
          <w:lang w:val="en-GB"/>
        </w:rPr>
        <w:instrText xml:space="preserve"> TOC \o "1-5" \h \z </w:instrText>
      </w:r>
      <w:r w:rsidR="00E54808" w:rsidRPr="00F2114F">
        <w:rPr>
          <w:lang w:val="en-GB"/>
        </w:rPr>
        <w:fldChar w:fldCharType="separate"/>
      </w:r>
      <w:r w:rsidR="002B490A">
        <w:rPr>
          <w:b/>
          <w:bCs/>
          <w:sz w:val="24"/>
          <w:lang w:val="en-GB"/>
        </w:rPr>
        <w:t>Histórico de Aprovação</w:t>
      </w:r>
    </w:p>
    <w:p w14:paraId="441A3D7F" w14:textId="77777777" w:rsidR="00E54808" w:rsidRPr="00F2114F" w:rsidRDefault="00E54808" w:rsidP="00E54808">
      <w:pPr>
        <w:jc w:val="both"/>
        <w:rPr>
          <w:lang w:val="en-GB"/>
        </w:rPr>
      </w:pPr>
    </w:p>
    <w:tbl>
      <w:tblPr>
        <w:tblW w:w="8820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1306"/>
        <w:gridCol w:w="4686"/>
        <w:gridCol w:w="2232"/>
      </w:tblGrid>
      <w:tr w:rsidR="00E54808" w:rsidRPr="00F2114F" w14:paraId="0DCC47FD" w14:textId="77777777" w:rsidTr="00C146CD">
        <w:trPr>
          <w:trHeight w:val="567"/>
        </w:trPr>
        <w:tc>
          <w:tcPr>
            <w:tcW w:w="596" w:type="dxa"/>
            <w:shd w:val="clear" w:color="auto" w:fill="E6E6E6"/>
            <w:vAlign w:val="center"/>
          </w:tcPr>
          <w:p w14:paraId="3DB600DC" w14:textId="77777777" w:rsidR="00E54808" w:rsidRPr="00F2114F" w:rsidRDefault="00E54808" w:rsidP="00E54808">
            <w:pPr>
              <w:jc w:val="both"/>
              <w:rPr>
                <w:lang w:val="en-GB"/>
              </w:rPr>
            </w:pPr>
            <w:r w:rsidRPr="00F2114F">
              <w:rPr>
                <w:lang w:val="en-GB"/>
              </w:rPr>
              <w:t xml:space="preserve"> No.</w:t>
            </w:r>
          </w:p>
        </w:tc>
        <w:tc>
          <w:tcPr>
            <w:tcW w:w="1306" w:type="dxa"/>
            <w:shd w:val="clear" w:color="auto" w:fill="E6E6E6"/>
            <w:vAlign w:val="center"/>
          </w:tcPr>
          <w:p w14:paraId="0A4BDBF4" w14:textId="77777777" w:rsidR="00E54808" w:rsidRPr="00F2114F" w:rsidRDefault="002B490A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4686" w:type="dxa"/>
            <w:shd w:val="clear" w:color="auto" w:fill="E6E6E6"/>
            <w:vAlign w:val="center"/>
          </w:tcPr>
          <w:p w14:paraId="1B41E5ED" w14:textId="77777777" w:rsidR="00E54808" w:rsidRPr="00F2114F" w:rsidRDefault="002B490A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Comentário</w:t>
            </w:r>
          </w:p>
        </w:tc>
        <w:tc>
          <w:tcPr>
            <w:tcW w:w="2232" w:type="dxa"/>
            <w:shd w:val="clear" w:color="auto" w:fill="E6E6E6"/>
            <w:vAlign w:val="center"/>
          </w:tcPr>
          <w:p w14:paraId="4A1E771C" w14:textId="4EDF7201" w:rsidR="00E54808" w:rsidRPr="00F2114F" w:rsidRDefault="002B490A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Aprovador(es)</w:t>
            </w:r>
          </w:p>
        </w:tc>
      </w:tr>
      <w:tr w:rsidR="00E54808" w:rsidRPr="00F2114F" w14:paraId="38682059" w14:textId="77777777" w:rsidTr="00C146CD">
        <w:trPr>
          <w:trHeight w:val="237"/>
        </w:trPr>
        <w:tc>
          <w:tcPr>
            <w:tcW w:w="596" w:type="dxa"/>
            <w:vAlign w:val="center"/>
          </w:tcPr>
          <w:p w14:paraId="70F26E14" w14:textId="0E6C69D3" w:rsidR="00E54808" w:rsidRPr="00F2114F" w:rsidRDefault="00626388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306" w:type="dxa"/>
          </w:tcPr>
          <w:p w14:paraId="1F75E5CF" w14:textId="65B9E409" w:rsidR="00E54808" w:rsidRPr="00F2114F" w:rsidRDefault="00E54808" w:rsidP="00E54808">
            <w:pPr>
              <w:jc w:val="both"/>
              <w:rPr>
                <w:lang w:val="en-GB"/>
              </w:rPr>
            </w:pPr>
          </w:p>
        </w:tc>
        <w:tc>
          <w:tcPr>
            <w:tcW w:w="4686" w:type="dxa"/>
          </w:tcPr>
          <w:p w14:paraId="08FE0973" w14:textId="77777777" w:rsidR="00E54808" w:rsidRPr="00F2114F" w:rsidRDefault="000B7C3A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Documento inicial</w:t>
            </w:r>
          </w:p>
        </w:tc>
        <w:tc>
          <w:tcPr>
            <w:tcW w:w="2232" w:type="dxa"/>
            <w:vAlign w:val="center"/>
          </w:tcPr>
          <w:p w14:paraId="14BD2CB0" w14:textId="77777777" w:rsidR="00E54808" w:rsidRPr="00F2114F" w:rsidRDefault="00E54808" w:rsidP="00BB7D9C">
            <w:pPr>
              <w:jc w:val="both"/>
              <w:rPr>
                <w:lang w:val="en-GB"/>
              </w:rPr>
            </w:pPr>
          </w:p>
        </w:tc>
      </w:tr>
      <w:tr w:rsidR="000973C8" w:rsidRPr="00F2114F" w14:paraId="4F5722FE" w14:textId="77777777" w:rsidTr="00C146CD">
        <w:trPr>
          <w:trHeight w:val="237"/>
        </w:trPr>
        <w:tc>
          <w:tcPr>
            <w:tcW w:w="596" w:type="dxa"/>
            <w:vAlign w:val="center"/>
          </w:tcPr>
          <w:p w14:paraId="0DADC9F5" w14:textId="2ED23D26" w:rsidR="000973C8" w:rsidRPr="00F2114F" w:rsidRDefault="00C146CD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306" w:type="dxa"/>
          </w:tcPr>
          <w:p w14:paraId="5F296464" w14:textId="775A467F" w:rsidR="000973C8" w:rsidRDefault="00C146CD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19/10/2021</w:t>
            </w:r>
          </w:p>
        </w:tc>
        <w:tc>
          <w:tcPr>
            <w:tcW w:w="4686" w:type="dxa"/>
          </w:tcPr>
          <w:p w14:paraId="51FD267F" w14:textId="6C0F122B" w:rsidR="000973C8" w:rsidRPr="00F2114F" w:rsidRDefault="00C146CD" w:rsidP="00E5480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Adicionando Observação sobre expiração de token </w:t>
            </w:r>
          </w:p>
        </w:tc>
        <w:tc>
          <w:tcPr>
            <w:tcW w:w="2232" w:type="dxa"/>
            <w:vAlign w:val="center"/>
          </w:tcPr>
          <w:p w14:paraId="77BAABA0" w14:textId="77777777" w:rsidR="000973C8" w:rsidRDefault="000973C8" w:rsidP="00E54808">
            <w:pPr>
              <w:jc w:val="both"/>
              <w:rPr>
                <w:lang w:val="en-GB"/>
              </w:rPr>
            </w:pPr>
          </w:p>
        </w:tc>
      </w:tr>
      <w:tr w:rsidR="000973C8" w:rsidRPr="00F2114F" w14:paraId="4E37CEB3" w14:textId="77777777" w:rsidTr="00C146CD">
        <w:trPr>
          <w:trHeight w:val="237"/>
        </w:trPr>
        <w:tc>
          <w:tcPr>
            <w:tcW w:w="596" w:type="dxa"/>
            <w:vAlign w:val="center"/>
          </w:tcPr>
          <w:p w14:paraId="5CE64C81" w14:textId="77777777" w:rsidR="000973C8" w:rsidRPr="00F2114F" w:rsidRDefault="000973C8" w:rsidP="00E54808">
            <w:pPr>
              <w:jc w:val="both"/>
              <w:rPr>
                <w:lang w:val="en-GB"/>
              </w:rPr>
            </w:pPr>
          </w:p>
        </w:tc>
        <w:tc>
          <w:tcPr>
            <w:tcW w:w="1306" w:type="dxa"/>
          </w:tcPr>
          <w:p w14:paraId="0A11CFBA" w14:textId="77777777" w:rsidR="000973C8" w:rsidRDefault="000973C8" w:rsidP="00E54808">
            <w:pPr>
              <w:jc w:val="both"/>
              <w:rPr>
                <w:lang w:val="en-GB"/>
              </w:rPr>
            </w:pPr>
          </w:p>
        </w:tc>
        <w:tc>
          <w:tcPr>
            <w:tcW w:w="4686" w:type="dxa"/>
          </w:tcPr>
          <w:p w14:paraId="685AC465" w14:textId="77777777" w:rsidR="000973C8" w:rsidRPr="00F2114F" w:rsidRDefault="000973C8" w:rsidP="00E54808">
            <w:pPr>
              <w:jc w:val="both"/>
              <w:rPr>
                <w:lang w:val="en-GB"/>
              </w:rPr>
            </w:pPr>
          </w:p>
        </w:tc>
        <w:tc>
          <w:tcPr>
            <w:tcW w:w="2232" w:type="dxa"/>
            <w:vAlign w:val="center"/>
          </w:tcPr>
          <w:p w14:paraId="7D2D4EDF" w14:textId="77777777" w:rsidR="000973C8" w:rsidRDefault="000973C8" w:rsidP="00E54808">
            <w:pPr>
              <w:jc w:val="both"/>
              <w:rPr>
                <w:lang w:val="en-GB"/>
              </w:rPr>
            </w:pPr>
          </w:p>
        </w:tc>
      </w:tr>
    </w:tbl>
    <w:p w14:paraId="4E019573" w14:textId="77777777" w:rsidR="00E54808" w:rsidRPr="00F2114F" w:rsidRDefault="00E54808" w:rsidP="00E54808">
      <w:pPr>
        <w:jc w:val="both"/>
        <w:rPr>
          <w:lang w:val="en-GB"/>
        </w:rPr>
      </w:pPr>
    </w:p>
    <w:p w14:paraId="2DCF3040" w14:textId="77777777" w:rsidR="00551B92" w:rsidRPr="00F2114F" w:rsidRDefault="00E54808" w:rsidP="00E54808">
      <w:pPr>
        <w:jc w:val="both"/>
        <w:rPr>
          <w:rFonts w:cs="Arial"/>
          <w:lang w:val="en-GB"/>
        </w:rPr>
      </w:pPr>
      <w:r w:rsidRPr="00F2114F">
        <w:rPr>
          <w:color w:val="000000"/>
          <w:szCs w:val="20"/>
          <w:lang w:val="en-GB"/>
        </w:rPr>
        <w:fldChar w:fldCharType="end"/>
      </w:r>
    </w:p>
    <w:p w14:paraId="007AC811" w14:textId="77777777" w:rsidR="00551B92" w:rsidRPr="00790780" w:rsidRDefault="002B490A" w:rsidP="007D77E2">
      <w:pPr>
        <w:pStyle w:val="Abschnitt"/>
        <w:jc w:val="both"/>
        <w:rPr>
          <w:i/>
          <w:iCs/>
          <w:lang w:val="pt-BR"/>
        </w:rPr>
      </w:pPr>
      <w:r w:rsidRPr="00790780">
        <w:rPr>
          <w:i/>
          <w:iCs/>
          <w:lang w:val="pt-BR"/>
        </w:rPr>
        <w:t>Aviso legal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159EC3A" w14:textId="77777777" w:rsidR="00551B92" w:rsidRPr="00790780" w:rsidRDefault="00551B92" w:rsidP="007D77E2">
      <w:pPr>
        <w:pStyle w:val="Corpodetexto"/>
        <w:jc w:val="both"/>
        <w:rPr>
          <w:rFonts w:ascii="Arial" w:hAnsi="Arial"/>
          <w:sz w:val="20"/>
          <w:lang w:val="pt-BR"/>
        </w:rPr>
      </w:pPr>
    </w:p>
    <w:p w14:paraId="71C81B73" w14:textId="77777777" w:rsidR="00551B92" w:rsidRPr="002B490A" w:rsidRDefault="002B490A" w:rsidP="007D77E2">
      <w:pPr>
        <w:pStyle w:val="Corpodetexto"/>
        <w:jc w:val="both"/>
        <w:rPr>
          <w:rFonts w:ascii="Arial" w:hAnsi="Arial"/>
          <w:sz w:val="20"/>
          <w:lang w:val="pt-BR"/>
        </w:rPr>
      </w:pPr>
      <w:r w:rsidRPr="002B490A">
        <w:rPr>
          <w:rFonts w:ascii="Arial" w:hAnsi="Arial"/>
          <w:sz w:val="20"/>
          <w:lang w:val="pt-BR"/>
        </w:rPr>
        <w:t>As cópias impressas deste document</w:t>
      </w:r>
      <w:r w:rsidR="00C94441">
        <w:rPr>
          <w:rFonts w:ascii="Arial" w:hAnsi="Arial"/>
          <w:sz w:val="20"/>
          <w:lang w:val="pt-BR"/>
        </w:rPr>
        <w:t>o</w:t>
      </w:r>
      <w:r w:rsidRPr="002B490A">
        <w:rPr>
          <w:rFonts w:ascii="Arial" w:hAnsi="Arial"/>
          <w:sz w:val="20"/>
          <w:lang w:val="pt-BR"/>
        </w:rPr>
        <w:t xml:space="preserve"> que não f</w:t>
      </w:r>
      <w:r w:rsidR="00C94441">
        <w:rPr>
          <w:rFonts w:ascii="Arial" w:hAnsi="Arial"/>
          <w:sz w:val="20"/>
          <w:lang w:val="pt-BR"/>
        </w:rPr>
        <w:t>oram autorizadas e incluídas n</w:t>
      </w:r>
      <w:r w:rsidRPr="002B490A">
        <w:rPr>
          <w:rFonts w:ascii="Arial" w:hAnsi="Arial"/>
          <w:sz w:val="20"/>
          <w:lang w:val="pt-BR"/>
        </w:rPr>
        <w:t>a lista de distribuição são PARA INFORMAÇÃO SOMENTE, E NÃO ESTÃO SUJEITAS AO CONTROLE DE DOCUMENTOS, SEM REVISÕES SEGUINTES.</w:t>
      </w:r>
    </w:p>
    <w:p w14:paraId="24D200D4" w14:textId="77777777" w:rsidR="00B85DB2" w:rsidRPr="00F2114F" w:rsidRDefault="00B57620" w:rsidP="007D77E2">
      <w:pPr>
        <w:jc w:val="both"/>
        <w:rPr>
          <w:b/>
          <w:bCs/>
          <w:sz w:val="24"/>
          <w:lang w:val="en-GB"/>
        </w:rPr>
      </w:pPr>
      <w:r w:rsidRPr="002B490A">
        <w:br w:type="page"/>
      </w:r>
      <w:proofErr w:type="spellStart"/>
      <w:r w:rsidR="002B490A">
        <w:rPr>
          <w:b/>
          <w:bCs/>
          <w:sz w:val="24"/>
          <w:lang w:val="en-GB"/>
        </w:rPr>
        <w:lastRenderedPageBreak/>
        <w:t>Conteúdo</w:t>
      </w:r>
      <w:proofErr w:type="spellEnd"/>
    </w:p>
    <w:bookmarkStart w:id="20" w:name="_Toc76371367"/>
    <w:bookmarkStart w:id="21" w:name="_Toc104194174"/>
    <w:bookmarkStart w:id="22" w:name="_Toc106685047"/>
    <w:p w14:paraId="2BCFB653" w14:textId="02861043" w:rsidR="008C14A5" w:rsidRDefault="00F2114F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F2114F">
        <w:rPr>
          <w:b w:val="0"/>
          <w:bCs w:val="0"/>
          <w:caps w:val="0"/>
          <w:lang w:val="en-GB"/>
        </w:rPr>
        <w:fldChar w:fldCharType="begin"/>
      </w:r>
      <w:r w:rsidRPr="00F2114F">
        <w:rPr>
          <w:b w:val="0"/>
          <w:bCs w:val="0"/>
          <w:caps w:val="0"/>
          <w:lang w:val="en-GB"/>
        </w:rPr>
        <w:instrText xml:space="preserve"> TOC \o "1-4" \h \z </w:instrText>
      </w:r>
      <w:r w:rsidRPr="00F2114F">
        <w:rPr>
          <w:b w:val="0"/>
          <w:bCs w:val="0"/>
          <w:caps w:val="0"/>
          <w:lang w:val="en-GB"/>
        </w:rPr>
        <w:fldChar w:fldCharType="separate"/>
      </w:r>
      <w:hyperlink w:anchor="_Toc85214191" w:history="1">
        <w:r w:rsidR="008C14A5" w:rsidRPr="00C4299C">
          <w:rPr>
            <w:rStyle w:val="Hyperlink"/>
            <w:noProof/>
            <w:lang w:val="en-GB"/>
          </w:rPr>
          <w:t>1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  <w:lang w:val="en-GB"/>
          </w:rPr>
          <w:t>Introdução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5</w:t>
        </w:r>
        <w:r w:rsidR="008C14A5">
          <w:rPr>
            <w:noProof/>
            <w:webHidden/>
          </w:rPr>
          <w:fldChar w:fldCharType="end"/>
        </w:r>
      </w:hyperlink>
    </w:p>
    <w:p w14:paraId="5A924D04" w14:textId="4DBA2289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192" w:history="1">
        <w:r w:rsidR="008C14A5" w:rsidRPr="00C4299C">
          <w:rPr>
            <w:rStyle w:val="Hyperlink"/>
            <w:noProof/>
          </w:rPr>
          <w:t>2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Swaggers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39A17B81" w14:textId="3AE64179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193" w:history="1">
        <w:r w:rsidR="008C14A5" w:rsidRPr="00C4299C">
          <w:rPr>
            <w:rStyle w:val="Hyperlink"/>
            <w:noProof/>
            <w:lang w:val="en-US"/>
          </w:rPr>
          <w:t>2.1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  <w:lang w:val="en-US"/>
          </w:rPr>
          <w:t>API partners/orders e analyse-sales-distributor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030BD0AB" w14:textId="4B045551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194" w:history="1">
        <w:r w:rsidR="008C14A5" w:rsidRPr="00C4299C">
          <w:rPr>
            <w:rStyle w:val="Hyperlink"/>
            <w:b/>
            <w:noProof/>
          </w:rPr>
          <w:t>2.1.1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Arquivo Yaml do Swagger da API: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7750EA90" w14:textId="2AAD41B9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195" w:history="1">
        <w:r w:rsidR="008C14A5" w:rsidRPr="00C4299C">
          <w:rPr>
            <w:rStyle w:val="Hyperlink"/>
            <w:noProof/>
          </w:rPr>
          <w:t>2.2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Swagger Login IAM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76438A3A" w14:textId="68E2599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196" w:history="1">
        <w:r w:rsidR="008C14A5" w:rsidRPr="00C4299C">
          <w:rPr>
            <w:rStyle w:val="Hyperlink"/>
            <w:b/>
            <w:noProof/>
          </w:rPr>
          <w:t>2.2.1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Arquivo Yaml do Swagger da API Login IAM: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181AC3D7" w14:textId="7DB4DB4D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197" w:history="1">
        <w:r w:rsidR="008C14A5" w:rsidRPr="00C4299C">
          <w:rPr>
            <w:rStyle w:val="Hyperlink"/>
            <w:noProof/>
          </w:rPr>
          <w:t>2.3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Passos para visualização do Swagger: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55D7D0D1" w14:textId="323786FB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198" w:history="1">
        <w:r w:rsidR="008C14A5" w:rsidRPr="00C4299C">
          <w:rPr>
            <w:rStyle w:val="Hyperlink"/>
            <w:b/>
            <w:noProof/>
          </w:rPr>
          <w:t>2.3.1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Salvar arquivo Yaml.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5372C73A" w14:textId="5BA2363E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199" w:history="1">
        <w:r w:rsidR="008C14A5" w:rsidRPr="00C4299C">
          <w:rPr>
            <w:rStyle w:val="Hyperlink"/>
            <w:b/>
            <w:noProof/>
          </w:rPr>
          <w:t>2.3.2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Abrir a url https://editor.swagger.io/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_Toc85214199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7551EC16" w14:textId="3DB4AD8C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00" w:history="1">
        <w:r w:rsidR="008C14A5" w:rsidRPr="00C4299C">
          <w:rPr>
            <w:rStyle w:val="Hyperlink"/>
            <w:b/>
            <w:noProof/>
          </w:rPr>
          <w:t>2.3.3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Clicar em Import File e selecionar o arquivo Yaml salvo nos passos anteriores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62DAF709" w14:textId="64A9C744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01" w:history="1">
        <w:r w:rsidR="008C14A5" w:rsidRPr="00C4299C">
          <w:rPr>
            <w:rStyle w:val="Hyperlink"/>
            <w:b/>
            <w:noProof/>
          </w:rPr>
          <w:t>2.3.4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O Swagger será exibido conforme imagem: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6</w:t>
        </w:r>
        <w:r w:rsidR="008C14A5">
          <w:rPr>
            <w:noProof/>
            <w:webHidden/>
          </w:rPr>
          <w:fldChar w:fldCharType="end"/>
        </w:r>
      </w:hyperlink>
    </w:p>
    <w:p w14:paraId="0543F59B" w14:textId="3D984918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202" w:history="1">
        <w:r w:rsidR="008C14A5" w:rsidRPr="00C4299C">
          <w:rPr>
            <w:rStyle w:val="Hyperlink"/>
            <w:noProof/>
          </w:rPr>
          <w:t>3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Instalação e configuração do Postman.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1B31ECEA" w14:textId="1F30E0A5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03" w:history="1">
        <w:r w:rsidR="008C14A5" w:rsidRPr="00C4299C">
          <w:rPr>
            <w:rStyle w:val="Hyperlink"/>
            <w:noProof/>
          </w:rPr>
          <w:t>3.1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O que é o Postman?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655A89EC" w14:textId="3BEAADC8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04" w:history="1">
        <w:r w:rsidR="008C14A5" w:rsidRPr="00C4299C">
          <w:rPr>
            <w:rStyle w:val="Hyperlink"/>
            <w:noProof/>
          </w:rPr>
          <w:t>3.2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Como utilizar o Postman: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5D6A166C" w14:textId="32A751E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05" w:history="1">
        <w:r w:rsidR="008C14A5" w:rsidRPr="00C4299C">
          <w:rPr>
            <w:rStyle w:val="Hyperlink"/>
            <w:b/>
            <w:noProof/>
          </w:rPr>
          <w:t>3.2.1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Instalando em seu computador: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49EB1875" w14:textId="3B8105BF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06" w:history="1">
        <w:r w:rsidR="008C14A5" w:rsidRPr="00C4299C">
          <w:rPr>
            <w:rStyle w:val="Hyperlink"/>
            <w:noProof/>
          </w:rPr>
          <w:t>3.2.1.1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Acessar o link https://www.postman.com/downloads/, selecionar a versão desejada e instalar o programa.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5B161792" w14:textId="51E449BB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07" w:history="1">
        <w:r w:rsidR="008C14A5" w:rsidRPr="00C4299C">
          <w:rPr>
            <w:rStyle w:val="Hyperlink"/>
            <w:b/>
            <w:noProof/>
          </w:rPr>
          <w:t>3.2.2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Executando a versão online: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7993186C" w14:textId="559664BE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08" w:history="1">
        <w:r w:rsidR="008C14A5" w:rsidRPr="00C4299C">
          <w:rPr>
            <w:rStyle w:val="Hyperlink"/>
            <w:noProof/>
          </w:rPr>
          <w:t>3.2.2.1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Acessar o link https://identity.getpostman.com/signup, criar uma conta / logar com uma conta google e acessar o programa online.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1B1CE604" w14:textId="719E8575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09" w:history="1">
        <w:r w:rsidR="008C14A5" w:rsidRPr="00C4299C">
          <w:rPr>
            <w:rStyle w:val="Hyperlink"/>
            <w:b/>
            <w:noProof/>
          </w:rPr>
          <w:t>3.2.3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uma chamada de API.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_Toc85214209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3EB0E7D1" w14:textId="7198FA3A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10" w:history="1">
        <w:r w:rsidR="008C14A5" w:rsidRPr="00C4299C">
          <w:rPr>
            <w:rStyle w:val="Hyperlink"/>
            <w:rFonts w:ascii="Helvetica" w:hAnsi="Helvetica"/>
            <w:noProof/>
          </w:rPr>
          <w:t>3.2.3.1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 xml:space="preserve">A Url utilizada neste teste será </w:t>
        </w:r>
        <w:r w:rsidR="008C14A5" w:rsidRPr="00C4299C">
          <w:rPr>
            <w:rStyle w:val="Hyperlink"/>
            <w:rFonts w:ascii="Helvetica" w:hAnsi="Helvetica"/>
            <w:noProof/>
            <w:shd w:val="clear" w:color="auto" w:fill="FFFFFF"/>
          </w:rPr>
          <w:t>https://jsonplaceholder.typicode.com/todos/1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23BA17E4" w14:textId="52B8FD12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11" w:history="1">
        <w:r w:rsidR="008C14A5" w:rsidRPr="00C4299C">
          <w:rPr>
            <w:rStyle w:val="Hyperlink"/>
            <w:noProof/>
          </w:rPr>
          <w:t>3.2.3.2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Selecionar o tipo da chamada. No nosso teste será uma chamada do tipo GET(Consulta):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8</w:t>
        </w:r>
        <w:r w:rsidR="008C14A5">
          <w:rPr>
            <w:noProof/>
            <w:webHidden/>
          </w:rPr>
          <w:fldChar w:fldCharType="end"/>
        </w:r>
      </w:hyperlink>
    </w:p>
    <w:p w14:paraId="35334CF0" w14:textId="05FB8E26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12" w:history="1">
        <w:r w:rsidR="008C14A5" w:rsidRPr="00C4299C">
          <w:rPr>
            <w:rStyle w:val="Hyperlink"/>
            <w:noProof/>
          </w:rPr>
          <w:t>3.2.3.3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a Url: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9</w:t>
        </w:r>
        <w:r w:rsidR="008C14A5">
          <w:rPr>
            <w:noProof/>
            <w:webHidden/>
          </w:rPr>
          <w:fldChar w:fldCharType="end"/>
        </w:r>
      </w:hyperlink>
    </w:p>
    <w:p w14:paraId="0C1B5521" w14:textId="08E321E9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13" w:history="1">
        <w:r w:rsidR="008C14A5" w:rsidRPr="00C4299C">
          <w:rPr>
            <w:rStyle w:val="Hyperlink"/>
            <w:noProof/>
          </w:rPr>
          <w:t>3.2.3.4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Clicar no botão send para efetuar a chamada: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9</w:t>
        </w:r>
        <w:r w:rsidR="008C14A5">
          <w:rPr>
            <w:noProof/>
            <w:webHidden/>
          </w:rPr>
          <w:fldChar w:fldCharType="end"/>
        </w:r>
      </w:hyperlink>
    </w:p>
    <w:p w14:paraId="0F9D8079" w14:textId="531401FF" w:rsidR="008C14A5" w:rsidRDefault="00D06D65">
      <w:pPr>
        <w:pStyle w:val="Sumrio4"/>
        <w:tabs>
          <w:tab w:val="left" w:pos="1400"/>
          <w:tab w:val="right" w:leader="dot" w:pos="996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85214214" w:history="1">
        <w:r w:rsidR="008C14A5" w:rsidRPr="00C4299C">
          <w:rPr>
            <w:rStyle w:val="Hyperlink"/>
            <w:noProof/>
          </w:rPr>
          <w:t>3.2.3.5</w:t>
        </w:r>
        <w:r w:rsidR="008C14A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O retorno da chamada será exibido na tela. É possível identificar o status da chamada (200), assim como os dados retornados pela API: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9</w:t>
        </w:r>
        <w:r w:rsidR="008C14A5">
          <w:rPr>
            <w:noProof/>
            <w:webHidden/>
          </w:rPr>
          <w:fldChar w:fldCharType="end"/>
        </w:r>
      </w:hyperlink>
    </w:p>
    <w:p w14:paraId="28565F40" w14:textId="51357F34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215" w:history="1">
        <w:r w:rsidR="008C14A5" w:rsidRPr="00C4299C">
          <w:rPr>
            <w:rStyle w:val="Hyperlink"/>
            <w:noProof/>
          </w:rPr>
          <w:t>4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Alternativa ao Postman.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1490E40F" w14:textId="07F19E03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16" w:history="1">
        <w:r w:rsidR="008C14A5" w:rsidRPr="00C4299C">
          <w:rPr>
            <w:rStyle w:val="Hyperlink"/>
            <w:noProof/>
          </w:rPr>
          <w:t>4.1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Caso não seja possível instalar/acessar o Postman, é possível executar a chamada das APIs através do comando CURL.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1589C3B5" w14:textId="6089E3A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17" w:history="1">
        <w:r w:rsidR="008C14A5" w:rsidRPr="00C4299C">
          <w:rPr>
            <w:rStyle w:val="Hyperlink"/>
            <w:b/>
            <w:noProof/>
          </w:rPr>
          <w:t>4.1.1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Abra o prompt de comando do Windows.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6125A954" w14:textId="740127A5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18" w:history="1">
        <w:r w:rsidR="008C14A5" w:rsidRPr="00C4299C">
          <w:rPr>
            <w:rStyle w:val="Hyperlink"/>
            <w:b/>
            <w:noProof/>
          </w:rPr>
          <w:t>4.1.2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Digite o comando Curl: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7CDDECA7" w14:textId="19186DFD" w:rsidR="008C14A5" w:rsidRDefault="00D06D65">
      <w:pPr>
        <w:pStyle w:val="Sumrio3"/>
        <w:tabs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19" w:history="1">
        <w:r w:rsidR="008C14A5" w:rsidRPr="00C4299C">
          <w:rPr>
            <w:rStyle w:val="Hyperlink"/>
            <w:noProof/>
            <w:lang w:val="en-US"/>
          </w:rPr>
          <w:t>curl --location --request GET "https://jsonplaceholder.typicode.com/todos/1"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_Toc85214219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68CCCD82" w14:textId="0EC6CD6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0" w:history="1">
        <w:r w:rsidR="008C14A5" w:rsidRPr="00C4299C">
          <w:rPr>
            <w:rStyle w:val="Hyperlink"/>
            <w:b/>
            <w:noProof/>
          </w:rPr>
          <w:t>4.1.3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O resultado será exibido no prompt: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10</w:t>
        </w:r>
        <w:r w:rsidR="008C14A5">
          <w:rPr>
            <w:noProof/>
            <w:webHidden/>
          </w:rPr>
          <w:fldChar w:fldCharType="end"/>
        </w:r>
      </w:hyperlink>
    </w:p>
    <w:p w14:paraId="13F4E466" w14:textId="70A1D75D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221" w:history="1">
        <w:r w:rsidR="008C14A5" w:rsidRPr="00C4299C">
          <w:rPr>
            <w:rStyle w:val="Hyperlink"/>
            <w:noProof/>
          </w:rPr>
          <w:t>5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Login IAM para obter token de acesso.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34EACD4F" w14:textId="48115458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22" w:history="1">
        <w:r w:rsidR="008C14A5" w:rsidRPr="00C4299C">
          <w:rPr>
            <w:rStyle w:val="Hyperlink"/>
            <w:noProof/>
          </w:rPr>
          <w:t>5.1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URLs para chamada da API de Login do IAM: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2ED328A4" w14:textId="60171308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3" w:history="1">
        <w:r w:rsidR="008C14A5" w:rsidRPr="00C4299C">
          <w:rPr>
            <w:rStyle w:val="Hyperlink"/>
            <w:b/>
            <w:noProof/>
          </w:rPr>
          <w:t>5.1.1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Homologação: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75CAE65B" w14:textId="2D6195DD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4" w:history="1">
        <w:r w:rsidR="008C14A5" w:rsidRPr="00C4299C">
          <w:rPr>
            <w:rStyle w:val="Hyperlink"/>
            <w:b/>
            <w:noProof/>
          </w:rPr>
          <w:t>5.1.2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Produção: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03F4158B" w14:textId="206569A7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25" w:history="1">
        <w:r w:rsidR="008C14A5" w:rsidRPr="00C4299C">
          <w:rPr>
            <w:rStyle w:val="Hyperlink"/>
            <w:noProof/>
          </w:rPr>
          <w:t>5.2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via Postman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45EB18F0" w14:textId="3653A271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6" w:history="1">
        <w:r w:rsidR="008C14A5" w:rsidRPr="00C4299C">
          <w:rPr>
            <w:rStyle w:val="Hyperlink"/>
            <w:b/>
            <w:noProof/>
          </w:rPr>
          <w:t>5.2.1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Criar uma requisição do Tipo POST: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672885CD" w14:textId="2481DBAD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7" w:history="1">
        <w:r w:rsidR="008C14A5" w:rsidRPr="00C4299C">
          <w:rPr>
            <w:rStyle w:val="Hyperlink"/>
            <w:b/>
            <w:noProof/>
          </w:rPr>
          <w:t>5.2.2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a URL da API. Em nosso exemplo utilizaremos a API de Homologação(UAT):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18A208C7" w14:textId="232901F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8" w:history="1">
        <w:r w:rsidR="008C14A5" w:rsidRPr="00C4299C">
          <w:rPr>
            <w:rStyle w:val="Hyperlink"/>
            <w:b/>
            <w:noProof/>
            <w:lang w:val="en-US"/>
          </w:rPr>
          <w:t>5.2.3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  <w:lang w:val="en-US"/>
          </w:rPr>
          <w:t>Na Aba “</w:t>
        </w:r>
        <w:r w:rsidR="008C14A5" w:rsidRPr="00C4299C">
          <w:rPr>
            <w:rStyle w:val="Hyperlink"/>
            <w:b/>
            <w:noProof/>
            <w:lang w:val="en-US"/>
          </w:rPr>
          <w:t>Authorization</w:t>
        </w:r>
        <w:r w:rsidR="008C14A5" w:rsidRPr="00C4299C">
          <w:rPr>
            <w:rStyle w:val="Hyperlink"/>
            <w:noProof/>
            <w:lang w:val="en-US"/>
          </w:rPr>
          <w:t>”, selecionar o Type “</w:t>
        </w:r>
        <w:r w:rsidR="008C14A5" w:rsidRPr="00C4299C">
          <w:rPr>
            <w:rStyle w:val="Hyperlink"/>
            <w:b/>
            <w:noProof/>
            <w:lang w:val="en-US"/>
          </w:rPr>
          <w:t>Basic Auth</w:t>
        </w:r>
        <w:r w:rsidR="008C14A5" w:rsidRPr="00C4299C">
          <w:rPr>
            <w:rStyle w:val="Hyperlink"/>
            <w:noProof/>
            <w:lang w:val="en-US"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1B378513" w14:textId="623EBDD3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29" w:history="1">
        <w:r w:rsidR="008C14A5" w:rsidRPr="00C4299C">
          <w:rPr>
            <w:rStyle w:val="Hyperlink"/>
            <w:b/>
            <w:noProof/>
          </w:rPr>
          <w:t>5.2.4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o Client Id no campo “</w:t>
        </w:r>
        <w:r w:rsidR="008C14A5" w:rsidRPr="00C4299C">
          <w:rPr>
            <w:rStyle w:val="Hyperlink"/>
            <w:b/>
            <w:noProof/>
          </w:rPr>
          <w:t>Username</w:t>
        </w:r>
        <w:r w:rsidR="008C14A5" w:rsidRPr="00C4299C">
          <w:rPr>
            <w:rStyle w:val="Hyperlink"/>
            <w:noProof/>
          </w:rPr>
          <w:t>” e o Client Secret(Fornecidos pela Serasa no arquivo Credenciais.txt) no campo “</w:t>
        </w:r>
        <w:r w:rsidR="008C14A5" w:rsidRPr="00C4299C">
          <w:rPr>
            <w:rStyle w:val="Hyperlink"/>
            <w:b/>
            <w:noProof/>
          </w:rPr>
          <w:t>Password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_Toc85214229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11</w:t>
        </w:r>
        <w:r w:rsidR="008C14A5">
          <w:rPr>
            <w:noProof/>
            <w:webHidden/>
          </w:rPr>
          <w:fldChar w:fldCharType="end"/>
        </w:r>
      </w:hyperlink>
    </w:p>
    <w:p w14:paraId="3BF8E805" w14:textId="0D3BA0EE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0" w:history="1">
        <w:r w:rsidR="008C14A5" w:rsidRPr="00C4299C">
          <w:rPr>
            <w:rStyle w:val="Hyperlink"/>
            <w:b/>
            <w:noProof/>
          </w:rPr>
          <w:t>5.2.5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“</w:t>
        </w:r>
        <w:r w:rsidR="008C14A5" w:rsidRPr="00C4299C">
          <w:rPr>
            <w:rStyle w:val="Hyperlink"/>
            <w:b/>
            <w:noProof/>
          </w:rPr>
          <w:t>Headers</w:t>
        </w:r>
        <w:r w:rsidR="008C14A5" w:rsidRPr="00C4299C">
          <w:rPr>
            <w:rStyle w:val="Hyperlink"/>
            <w:noProof/>
          </w:rPr>
          <w:t>”, incluir a chave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Content-Type</w:t>
        </w:r>
        <w:r w:rsidR="008C14A5" w:rsidRPr="00C4299C">
          <w:rPr>
            <w:rStyle w:val="Hyperlink"/>
            <w:noProof/>
          </w:rPr>
          <w:t>” com o valor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application/json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12</w:t>
        </w:r>
        <w:r w:rsidR="008C14A5">
          <w:rPr>
            <w:noProof/>
            <w:webHidden/>
          </w:rPr>
          <w:fldChar w:fldCharType="end"/>
        </w:r>
      </w:hyperlink>
    </w:p>
    <w:p w14:paraId="56E9D18B" w14:textId="7310EB64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1" w:history="1">
        <w:r w:rsidR="008C14A5" w:rsidRPr="00C4299C">
          <w:rPr>
            <w:rStyle w:val="Hyperlink"/>
            <w:b/>
            <w:noProof/>
          </w:rPr>
          <w:t>5.2.6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Executar a chamada clicando no botão Send: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12</w:t>
        </w:r>
        <w:r w:rsidR="008C14A5">
          <w:rPr>
            <w:noProof/>
            <w:webHidden/>
          </w:rPr>
          <w:fldChar w:fldCharType="end"/>
        </w:r>
      </w:hyperlink>
    </w:p>
    <w:p w14:paraId="6318B782" w14:textId="4447DB80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2" w:history="1">
        <w:r w:rsidR="008C14A5" w:rsidRPr="00C4299C">
          <w:rPr>
            <w:rStyle w:val="Hyperlink"/>
            <w:b/>
            <w:noProof/>
          </w:rPr>
          <w:t>5.2.7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Em caso de sucesso (Status 201), no retorno da chamada, será enviado o accessToken (Bearer) a ser utilizado na chamada das demais APIs.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12</w:t>
        </w:r>
        <w:r w:rsidR="008C14A5">
          <w:rPr>
            <w:noProof/>
            <w:webHidden/>
          </w:rPr>
          <w:fldChar w:fldCharType="end"/>
        </w:r>
      </w:hyperlink>
    </w:p>
    <w:p w14:paraId="4644D34A" w14:textId="46542747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3" w:history="1">
        <w:r w:rsidR="008C14A5" w:rsidRPr="00C4299C">
          <w:rPr>
            <w:rStyle w:val="Hyperlink"/>
            <w:b/>
            <w:noProof/>
          </w:rPr>
          <w:t>5.2.8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Comando para execução da API via CURL: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12</w:t>
        </w:r>
        <w:r w:rsidR="008C14A5">
          <w:rPr>
            <w:noProof/>
            <w:webHidden/>
          </w:rPr>
          <w:fldChar w:fldCharType="end"/>
        </w:r>
      </w:hyperlink>
    </w:p>
    <w:p w14:paraId="596A8849" w14:textId="5E617FD2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234" w:history="1">
        <w:r w:rsidR="008C14A5" w:rsidRPr="00C4299C">
          <w:rPr>
            <w:rStyle w:val="Hyperlink"/>
            <w:noProof/>
          </w:rPr>
          <w:t>6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Partners Orders – Antiga GR9T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66FB4085" w14:textId="649045B1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35" w:history="1">
        <w:r w:rsidR="008C14A5" w:rsidRPr="00C4299C">
          <w:rPr>
            <w:rStyle w:val="Hyperlink"/>
            <w:noProof/>
          </w:rPr>
          <w:t>6.1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URLs para chamada da API Partners Orders: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4FE70CA7" w14:textId="48B6CB9F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6" w:history="1">
        <w:r w:rsidR="008C14A5" w:rsidRPr="00C4299C">
          <w:rPr>
            <w:rStyle w:val="Hyperlink"/>
            <w:b/>
            <w:noProof/>
          </w:rPr>
          <w:t>6.1.1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Homologação: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6DDD3071" w14:textId="6BA5894D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7" w:history="1">
        <w:r w:rsidR="008C14A5" w:rsidRPr="00C4299C">
          <w:rPr>
            <w:rStyle w:val="Hyperlink"/>
            <w:b/>
            <w:noProof/>
          </w:rPr>
          <w:t>6.1.2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Produção: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59984DB8" w14:textId="086690CF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38" w:history="1">
        <w:r w:rsidR="008C14A5" w:rsidRPr="00C4299C">
          <w:rPr>
            <w:rStyle w:val="Hyperlink"/>
            <w:noProof/>
          </w:rPr>
          <w:t>6.2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Partners Orders via Postman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42EA709F" w14:textId="35A323E1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39" w:history="1">
        <w:r w:rsidR="008C14A5" w:rsidRPr="00C4299C">
          <w:rPr>
            <w:rStyle w:val="Hyperlink"/>
            <w:b/>
            <w:noProof/>
          </w:rPr>
          <w:t>6.2.1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Criar uma requisição do Tipo POST: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_Toc85214239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36EF695E" w14:textId="0BE670F4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0" w:history="1">
        <w:r w:rsidR="008C14A5" w:rsidRPr="00C4299C">
          <w:rPr>
            <w:rStyle w:val="Hyperlink"/>
            <w:b/>
            <w:noProof/>
          </w:rPr>
          <w:t>6.2.2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a URL da API. Em nosso exemplo utilizaremos a API de Homologação. *Substituir o valor {cnpjDistribuidor} pelo CNPJ do distribuidor PROREDE: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19A9FA51" w14:textId="5761B567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1" w:history="1">
        <w:r w:rsidR="008C14A5" w:rsidRPr="00C4299C">
          <w:rPr>
            <w:rStyle w:val="Hyperlink"/>
            <w:b/>
            <w:noProof/>
          </w:rPr>
          <w:t>6.2.3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“</w:t>
        </w:r>
        <w:r w:rsidR="008C14A5" w:rsidRPr="00C4299C">
          <w:rPr>
            <w:rStyle w:val="Hyperlink"/>
            <w:b/>
            <w:noProof/>
          </w:rPr>
          <w:t>Authorization</w:t>
        </w:r>
        <w:r w:rsidR="008C14A5" w:rsidRPr="00C4299C">
          <w:rPr>
            <w:rStyle w:val="Hyperlink"/>
            <w:noProof/>
          </w:rPr>
          <w:t>”, selecionar o tipo “</w:t>
        </w:r>
        <w:r w:rsidR="008C14A5" w:rsidRPr="00C4299C">
          <w:rPr>
            <w:rStyle w:val="Hyperlink"/>
            <w:b/>
            <w:noProof/>
          </w:rPr>
          <w:t>Bearer Token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14</w:t>
        </w:r>
        <w:r w:rsidR="008C14A5">
          <w:rPr>
            <w:noProof/>
            <w:webHidden/>
          </w:rPr>
          <w:fldChar w:fldCharType="end"/>
        </w:r>
      </w:hyperlink>
    </w:p>
    <w:p w14:paraId="28F4ADA0" w14:textId="711DF10D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2" w:history="1">
        <w:r w:rsidR="008C14A5" w:rsidRPr="00C4299C">
          <w:rPr>
            <w:rStyle w:val="Hyperlink"/>
            <w:b/>
            <w:noProof/>
          </w:rPr>
          <w:t>6.2.4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o AccessToken obtido na chamada da API de Login do IAM deste documento: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15</w:t>
        </w:r>
        <w:r w:rsidR="008C14A5">
          <w:rPr>
            <w:noProof/>
            <w:webHidden/>
          </w:rPr>
          <w:fldChar w:fldCharType="end"/>
        </w:r>
      </w:hyperlink>
    </w:p>
    <w:p w14:paraId="4DB58F71" w14:textId="5F27F93B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3" w:history="1">
        <w:r w:rsidR="008C14A5" w:rsidRPr="00C4299C">
          <w:rPr>
            <w:rStyle w:val="Hyperlink"/>
            <w:b/>
            <w:noProof/>
          </w:rPr>
          <w:t>6.2.5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“</w:t>
        </w:r>
        <w:r w:rsidR="008C14A5" w:rsidRPr="00C4299C">
          <w:rPr>
            <w:rStyle w:val="Hyperlink"/>
            <w:b/>
            <w:noProof/>
          </w:rPr>
          <w:t>Headers</w:t>
        </w:r>
        <w:r w:rsidR="008C14A5" w:rsidRPr="00C4299C">
          <w:rPr>
            <w:rStyle w:val="Hyperlink"/>
            <w:noProof/>
          </w:rPr>
          <w:t>”, incluir a chave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Content-Type</w:t>
        </w:r>
        <w:r w:rsidR="008C14A5" w:rsidRPr="00C4299C">
          <w:rPr>
            <w:rStyle w:val="Hyperlink"/>
            <w:noProof/>
          </w:rPr>
          <w:t>” com o valor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application/json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15</w:t>
        </w:r>
        <w:r w:rsidR="008C14A5">
          <w:rPr>
            <w:noProof/>
            <w:webHidden/>
          </w:rPr>
          <w:fldChar w:fldCharType="end"/>
        </w:r>
      </w:hyperlink>
    </w:p>
    <w:p w14:paraId="494CC45B" w14:textId="2A2E405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4" w:history="1">
        <w:r w:rsidR="008C14A5" w:rsidRPr="00C4299C">
          <w:rPr>
            <w:rStyle w:val="Hyperlink"/>
            <w:b/>
            <w:noProof/>
          </w:rPr>
          <w:t>6.2.6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Preencher os campos descritos abaixo: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15</w:t>
        </w:r>
        <w:r w:rsidR="008C14A5">
          <w:rPr>
            <w:noProof/>
            <w:webHidden/>
          </w:rPr>
          <w:fldChar w:fldCharType="end"/>
        </w:r>
      </w:hyperlink>
    </w:p>
    <w:p w14:paraId="2115BCE3" w14:textId="4727D5E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5" w:history="1">
        <w:r w:rsidR="008C14A5" w:rsidRPr="00C4299C">
          <w:rPr>
            <w:rStyle w:val="Hyperlink"/>
            <w:b/>
            <w:noProof/>
          </w:rPr>
          <w:t>6.2.7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Executar a chamada clicando no botão Send: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15</w:t>
        </w:r>
        <w:r w:rsidR="008C14A5">
          <w:rPr>
            <w:noProof/>
            <w:webHidden/>
          </w:rPr>
          <w:fldChar w:fldCharType="end"/>
        </w:r>
      </w:hyperlink>
    </w:p>
    <w:p w14:paraId="59FC2488" w14:textId="326F432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6" w:history="1">
        <w:r w:rsidR="008C14A5" w:rsidRPr="00C4299C">
          <w:rPr>
            <w:rStyle w:val="Hyperlink"/>
            <w:b/>
            <w:noProof/>
          </w:rPr>
          <w:t>6.2.8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Em caso de sucesso (Status 201), o resultado será exibido conforme imagem abaixo: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16</w:t>
        </w:r>
        <w:r w:rsidR="008C14A5">
          <w:rPr>
            <w:noProof/>
            <w:webHidden/>
          </w:rPr>
          <w:fldChar w:fldCharType="end"/>
        </w:r>
      </w:hyperlink>
    </w:p>
    <w:p w14:paraId="39126DF7" w14:textId="6C200811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47" w:history="1">
        <w:r w:rsidR="008C14A5" w:rsidRPr="00C4299C">
          <w:rPr>
            <w:rStyle w:val="Hyperlink"/>
            <w:b/>
            <w:noProof/>
          </w:rPr>
          <w:t>6.2.9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Comando para execução da API via CURL: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16</w:t>
        </w:r>
        <w:r w:rsidR="008C14A5">
          <w:rPr>
            <w:noProof/>
            <w:webHidden/>
          </w:rPr>
          <w:fldChar w:fldCharType="end"/>
        </w:r>
      </w:hyperlink>
    </w:p>
    <w:p w14:paraId="1311808A" w14:textId="41C57CEB" w:rsidR="008C14A5" w:rsidRDefault="00D06D65">
      <w:pPr>
        <w:pStyle w:val="Sumrio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5214248" w:history="1">
        <w:r w:rsidR="008C14A5" w:rsidRPr="00C4299C">
          <w:rPr>
            <w:rStyle w:val="Hyperlink"/>
            <w:noProof/>
          </w:rPr>
          <w:t>7</w:t>
        </w:r>
        <w:r w:rsidR="008C14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Analyse Sales Distributor – Antiga GR9P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217CDF83" w14:textId="0F83B6A2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49" w:history="1">
        <w:r w:rsidR="008C14A5" w:rsidRPr="00C4299C">
          <w:rPr>
            <w:rStyle w:val="Hyperlink"/>
            <w:noProof/>
          </w:rPr>
          <w:t>7.1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URLs para chamada da API Analyse Sales Distribuitor: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_Toc85214249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4E9772F7" w14:textId="2B6BF4AE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0" w:history="1">
        <w:r w:rsidR="008C14A5" w:rsidRPr="00C4299C">
          <w:rPr>
            <w:rStyle w:val="Hyperlink"/>
            <w:b/>
            <w:noProof/>
          </w:rPr>
          <w:t>7.1.1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Homologação: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2322476C" w14:textId="12FD374A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1" w:history="1">
        <w:r w:rsidR="008C14A5" w:rsidRPr="00C4299C">
          <w:rPr>
            <w:rStyle w:val="Hyperlink"/>
            <w:b/>
            <w:noProof/>
          </w:rPr>
          <w:t>7.1.2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Produção: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751ABDF7" w14:textId="60CF6D71" w:rsidR="008C14A5" w:rsidRDefault="00D06D65">
      <w:pPr>
        <w:pStyle w:val="Sumrio2"/>
        <w:tabs>
          <w:tab w:val="left" w:pos="800"/>
          <w:tab w:val="right" w:leader="dot" w:pos="996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5214252" w:history="1">
        <w:r w:rsidR="008C14A5" w:rsidRPr="00C4299C">
          <w:rPr>
            <w:rStyle w:val="Hyperlink"/>
            <w:noProof/>
          </w:rPr>
          <w:t>7.2</w:t>
        </w:r>
        <w:r w:rsidR="008C14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Exemplo de Chamada da API Analyse Sales Distribuitor via Postman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1DF6B4BA" w14:textId="5D113674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3" w:history="1">
        <w:r w:rsidR="008C14A5" w:rsidRPr="00C4299C">
          <w:rPr>
            <w:rStyle w:val="Hyperlink"/>
            <w:b/>
            <w:noProof/>
          </w:rPr>
          <w:t>7.2.1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Criar uma requisição do Tipo GET: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_Toc85214253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1C801120" w14:textId="029C2C0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4" w:history="1">
        <w:r w:rsidR="008C14A5" w:rsidRPr="00C4299C">
          <w:rPr>
            <w:rStyle w:val="Hyperlink"/>
            <w:b/>
            <w:noProof/>
          </w:rPr>
          <w:t>7.2.2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a URL da API. Em nosso exemplo utilizaremos a API de Homologação. *Substituir o valor {cnpjDistribuidor} pelo CNPJ do distribuidor PROREDE: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_Toc85214254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781DAC06" w14:textId="0883B89B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5" w:history="1">
        <w:r w:rsidR="008C14A5" w:rsidRPr="00C4299C">
          <w:rPr>
            <w:rStyle w:val="Hyperlink"/>
            <w:b/>
            <w:noProof/>
          </w:rPr>
          <w:t>7.2.3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“</w:t>
        </w:r>
        <w:r w:rsidR="008C14A5" w:rsidRPr="00C4299C">
          <w:rPr>
            <w:rStyle w:val="Hyperlink"/>
            <w:b/>
            <w:noProof/>
          </w:rPr>
          <w:t>Authorization</w:t>
        </w:r>
        <w:r w:rsidR="008C14A5" w:rsidRPr="00C4299C">
          <w:rPr>
            <w:rStyle w:val="Hyperlink"/>
            <w:noProof/>
          </w:rPr>
          <w:t>”, selecionar o tipo “</w:t>
        </w:r>
        <w:r w:rsidR="008C14A5" w:rsidRPr="00C4299C">
          <w:rPr>
            <w:rStyle w:val="Hyperlink"/>
            <w:b/>
            <w:noProof/>
          </w:rPr>
          <w:t>Bearer Token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_Toc85214255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17</w:t>
        </w:r>
        <w:r w:rsidR="008C14A5">
          <w:rPr>
            <w:noProof/>
            <w:webHidden/>
          </w:rPr>
          <w:fldChar w:fldCharType="end"/>
        </w:r>
      </w:hyperlink>
    </w:p>
    <w:p w14:paraId="255D5340" w14:textId="022267C6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6" w:history="1">
        <w:r w:rsidR="008C14A5" w:rsidRPr="00C4299C">
          <w:rPr>
            <w:rStyle w:val="Hyperlink"/>
            <w:b/>
            <w:noProof/>
          </w:rPr>
          <w:t>7.2.4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Informar o AccessToken obtido na chamada da API de Login do IAM deste documento: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_Toc85214256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18</w:t>
        </w:r>
        <w:r w:rsidR="008C14A5">
          <w:rPr>
            <w:noProof/>
            <w:webHidden/>
          </w:rPr>
          <w:fldChar w:fldCharType="end"/>
        </w:r>
      </w:hyperlink>
    </w:p>
    <w:p w14:paraId="084F757A" w14:textId="2FDF6700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7" w:history="1">
        <w:r w:rsidR="008C14A5" w:rsidRPr="00C4299C">
          <w:rPr>
            <w:rStyle w:val="Hyperlink"/>
            <w:b/>
            <w:noProof/>
          </w:rPr>
          <w:t>7.2.5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“</w:t>
        </w:r>
        <w:r w:rsidR="008C14A5" w:rsidRPr="00C4299C">
          <w:rPr>
            <w:rStyle w:val="Hyperlink"/>
            <w:b/>
            <w:noProof/>
          </w:rPr>
          <w:t>Headers</w:t>
        </w:r>
        <w:r w:rsidR="008C14A5" w:rsidRPr="00C4299C">
          <w:rPr>
            <w:rStyle w:val="Hyperlink"/>
            <w:noProof/>
          </w:rPr>
          <w:t>”, incluir a chave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Content-Type</w:t>
        </w:r>
        <w:r w:rsidR="008C14A5" w:rsidRPr="00C4299C">
          <w:rPr>
            <w:rStyle w:val="Hyperlink"/>
            <w:noProof/>
          </w:rPr>
          <w:t>” com o valor “</w:t>
        </w:r>
        <w:r w:rsidR="008C14A5" w:rsidRPr="00C4299C">
          <w:rPr>
            <w:rStyle w:val="Hyperlink"/>
            <w:rFonts w:ascii="Helvetica" w:hAnsi="Helvetica"/>
            <w:b/>
            <w:noProof/>
            <w:shd w:val="clear" w:color="auto" w:fill="FFFFFF"/>
          </w:rPr>
          <w:t>application/json</w:t>
        </w:r>
        <w:r w:rsidR="008C14A5" w:rsidRPr="00C4299C">
          <w:rPr>
            <w:rStyle w:val="Hyperlink"/>
            <w:noProof/>
          </w:rPr>
          <w:t>”: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_Toc85214257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18</w:t>
        </w:r>
        <w:r w:rsidR="008C14A5">
          <w:rPr>
            <w:noProof/>
            <w:webHidden/>
          </w:rPr>
          <w:fldChar w:fldCharType="end"/>
        </w:r>
      </w:hyperlink>
    </w:p>
    <w:p w14:paraId="6B5A77C6" w14:textId="32E5DBC8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8" w:history="1">
        <w:r w:rsidR="008C14A5" w:rsidRPr="00C4299C">
          <w:rPr>
            <w:rStyle w:val="Hyperlink"/>
            <w:b/>
            <w:noProof/>
          </w:rPr>
          <w:t>7.2.6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Param, adicionar a chave “</w:t>
        </w:r>
        <w:r w:rsidR="008C14A5" w:rsidRPr="00C4299C">
          <w:rPr>
            <w:rStyle w:val="Hyperlink"/>
            <w:b/>
            <w:noProof/>
          </w:rPr>
          <w:t>indirectCustomerDocument</w:t>
        </w:r>
        <w:r w:rsidR="008C14A5" w:rsidRPr="00C4299C">
          <w:rPr>
            <w:rStyle w:val="Hyperlink"/>
            <w:noProof/>
          </w:rPr>
          <w:t>” com o valor do Documento do Indireto: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_Toc85214258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18</w:t>
        </w:r>
        <w:r w:rsidR="008C14A5">
          <w:rPr>
            <w:noProof/>
            <w:webHidden/>
          </w:rPr>
          <w:fldChar w:fldCharType="end"/>
        </w:r>
      </w:hyperlink>
    </w:p>
    <w:p w14:paraId="08B1D873" w14:textId="627DDCC1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59" w:history="1">
        <w:r w:rsidR="008C14A5" w:rsidRPr="00C4299C">
          <w:rPr>
            <w:rStyle w:val="Hyperlink"/>
            <w:b/>
            <w:noProof/>
          </w:rPr>
          <w:t>7.2.7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Na Aba Param, adicionar a chave “</w:t>
        </w:r>
        <w:r w:rsidR="008C14A5" w:rsidRPr="00C4299C">
          <w:rPr>
            <w:rStyle w:val="Hyperlink"/>
            <w:b/>
            <w:noProof/>
          </w:rPr>
          <w:t>indirectCustomerEmail</w:t>
        </w:r>
        <w:r w:rsidR="008C14A5" w:rsidRPr="00C4299C">
          <w:rPr>
            <w:rStyle w:val="Hyperlink"/>
            <w:noProof/>
          </w:rPr>
          <w:t>” com o valor do Email do Indireto: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_Toc85214259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18</w:t>
        </w:r>
        <w:r w:rsidR="008C14A5">
          <w:rPr>
            <w:noProof/>
            <w:webHidden/>
          </w:rPr>
          <w:fldChar w:fldCharType="end"/>
        </w:r>
      </w:hyperlink>
    </w:p>
    <w:p w14:paraId="29C96E73" w14:textId="1631F1C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60" w:history="1">
        <w:r w:rsidR="008C14A5" w:rsidRPr="00C4299C">
          <w:rPr>
            <w:rStyle w:val="Hyperlink"/>
            <w:b/>
            <w:noProof/>
          </w:rPr>
          <w:t>7.2.8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Executar a chamada clicando no botão Send: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_Toc85214260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18</w:t>
        </w:r>
        <w:r w:rsidR="008C14A5">
          <w:rPr>
            <w:noProof/>
            <w:webHidden/>
          </w:rPr>
          <w:fldChar w:fldCharType="end"/>
        </w:r>
      </w:hyperlink>
    </w:p>
    <w:p w14:paraId="2F9EEDDF" w14:textId="46EA75E2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61" w:history="1">
        <w:r w:rsidR="008C14A5" w:rsidRPr="00C4299C">
          <w:rPr>
            <w:rStyle w:val="Hyperlink"/>
            <w:b/>
            <w:noProof/>
          </w:rPr>
          <w:t>7.2.9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Em caso de sucesso (Status 200), o resultado será exibido conforme imagem abaixo: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_Toc85214261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19</w:t>
        </w:r>
        <w:r w:rsidR="008C14A5">
          <w:rPr>
            <w:noProof/>
            <w:webHidden/>
          </w:rPr>
          <w:fldChar w:fldCharType="end"/>
        </w:r>
      </w:hyperlink>
    </w:p>
    <w:p w14:paraId="7F185169" w14:textId="7B6E4B5C" w:rsidR="008C14A5" w:rsidRDefault="00D06D65">
      <w:pPr>
        <w:pStyle w:val="Sumrio3"/>
        <w:tabs>
          <w:tab w:val="left" w:pos="1200"/>
          <w:tab w:val="right" w:leader="dot" w:pos="996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5214262" w:history="1">
        <w:r w:rsidR="008C14A5" w:rsidRPr="00C4299C">
          <w:rPr>
            <w:rStyle w:val="Hyperlink"/>
            <w:b/>
            <w:noProof/>
          </w:rPr>
          <w:t>7.2.10</w:t>
        </w:r>
        <w:r w:rsidR="008C14A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C14A5" w:rsidRPr="00C4299C">
          <w:rPr>
            <w:rStyle w:val="Hyperlink"/>
            <w:noProof/>
          </w:rPr>
          <w:t>Comando para execução da API via CURL:</w:t>
        </w:r>
        <w:r w:rsidR="008C14A5">
          <w:rPr>
            <w:noProof/>
            <w:webHidden/>
          </w:rPr>
          <w:tab/>
        </w:r>
        <w:r w:rsidR="008C14A5">
          <w:rPr>
            <w:noProof/>
            <w:webHidden/>
          </w:rPr>
          <w:fldChar w:fldCharType="begin"/>
        </w:r>
        <w:r w:rsidR="008C14A5">
          <w:rPr>
            <w:noProof/>
            <w:webHidden/>
          </w:rPr>
          <w:instrText xml:space="preserve"> PAGEREF _Toc85214262 \h </w:instrText>
        </w:r>
        <w:r w:rsidR="008C14A5">
          <w:rPr>
            <w:noProof/>
            <w:webHidden/>
          </w:rPr>
        </w:r>
        <w:r w:rsidR="008C14A5">
          <w:rPr>
            <w:noProof/>
            <w:webHidden/>
          </w:rPr>
          <w:fldChar w:fldCharType="separate"/>
        </w:r>
        <w:r w:rsidR="00626388">
          <w:rPr>
            <w:noProof/>
            <w:webHidden/>
          </w:rPr>
          <w:t>19</w:t>
        </w:r>
        <w:r w:rsidR="008C14A5">
          <w:rPr>
            <w:noProof/>
            <w:webHidden/>
          </w:rPr>
          <w:fldChar w:fldCharType="end"/>
        </w:r>
      </w:hyperlink>
    </w:p>
    <w:p w14:paraId="34C86B68" w14:textId="62F81B55" w:rsidR="00CF7C31" w:rsidRDefault="00F2114F" w:rsidP="007D77E2">
      <w:pPr>
        <w:jc w:val="both"/>
        <w:rPr>
          <w:b/>
          <w:bCs/>
          <w:caps/>
          <w:lang w:val="en-GB"/>
        </w:rPr>
      </w:pPr>
      <w:r w:rsidRPr="00F2114F">
        <w:rPr>
          <w:b/>
          <w:bCs/>
          <w:caps/>
          <w:lang w:val="en-GB"/>
        </w:rPr>
        <w:fldChar w:fldCharType="end"/>
      </w:r>
    </w:p>
    <w:p w14:paraId="07CD4E1A" w14:textId="77777777" w:rsidR="00A35E16" w:rsidRPr="00A35E16" w:rsidRDefault="00A35E16" w:rsidP="007D77E2">
      <w:pPr>
        <w:jc w:val="both"/>
        <w:rPr>
          <w:b/>
          <w:bCs/>
          <w:sz w:val="24"/>
          <w:lang w:val="en-GB"/>
        </w:rPr>
      </w:pPr>
    </w:p>
    <w:p w14:paraId="6A39F357" w14:textId="77777777" w:rsidR="009B5609" w:rsidRDefault="00D33F33" w:rsidP="007D77E2">
      <w:pPr>
        <w:pStyle w:val="Ttulo1"/>
        <w:keepNext/>
        <w:keepLines w:val="0"/>
        <w:tabs>
          <w:tab w:val="clear" w:pos="567"/>
          <w:tab w:val="clear" w:pos="8861"/>
          <w:tab w:val="num" w:pos="432"/>
        </w:tabs>
        <w:spacing w:before="240" w:after="60" w:line="240" w:lineRule="auto"/>
        <w:ind w:left="431" w:hanging="431"/>
        <w:jc w:val="both"/>
        <w:rPr>
          <w:lang w:val="en-GB"/>
        </w:rPr>
      </w:pPr>
      <w:bookmarkStart w:id="23" w:name="_Toc85214191"/>
      <w:bookmarkEnd w:id="20"/>
      <w:bookmarkEnd w:id="21"/>
      <w:bookmarkEnd w:id="22"/>
      <w:proofErr w:type="spellStart"/>
      <w:r>
        <w:rPr>
          <w:lang w:val="en-GB"/>
        </w:rPr>
        <w:lastRenderedPageBreak/>
        <w:t>Introdução</w:t>
      </w:r>
      <w:bookmarkEnd w:id="23"/>
      <w:proofErr w:type="spellEnd"/>
    </w:p>
    <w:p w14:paraId="26933A0E" w14:textId="77777777" w:rsidR="00D87844" w:rsidRDefault="00D87844" w:rsidP="001F5C28">
      <w:pPr>
        <w:ind w:firstLine="431"/>
        <w:rPr>
          <w:rFonts w:cs="Arial"/>
          <w:sz w:val="18"/>
          <w:szCs w:val="18"/>
        </w:rPr>
      </w:pPr>
    </w:p>
    <w:p w14:paraId="6B11C22C" w14:textId="1491D5D9" w:rsidR="00FB48F6" w:rsidRDefault="00D87844" w:rsidP="001F5C28">
      <w:pPr>
        <w:ind w:firstLine="431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Este documento tem como objetivo demonstrar a chamada das APIs que serão utilizadas pelo Distribuidor Pro Rede em substituição a chamada </w:t>
      </w:r>
      <w:r w:rsidR="00365C19">
        <w:rPr>
          <w:rFonts w:cs="Arial"/>
          <w:sz w:val="18"/>
          <w:szCs w:val="18"/>
        </w:rPr>
        <w:t>das transações</w:t>
      </w:r>
      <w:r>
        <w:rPr>
          <w:rFonts w:cs="Arial"/>
          <w:sz w:val="18"/>
          <w:szCs w:val="18"/>
        </w:rPr>
        <w:t xml:space="preserve"> </w:t>
      </w:r>
      <w:r w:rsidR="005C6351">
        <w:rPr>
          <w:rFonts w:cs="Arial"/>
          <w:sz w:val="18"/>
          <w:szCs w:val="18"/>
        </w:rPr>
        <w:t>GR9P</w:t>
      </w:r>
      <w:r w:rsidR="00E80B19">
        <w:rPr>
          <w:rFonts w:cs="Arial"/>
          <w:sz w:val="18"/>
          <w:szCs w:val="18"/>
        </w:rPr>
        <w:t xml:space="preserve"> e GR9T</w:t>
      </w:r>
      <w:r w:rsidR="00674349">
        <w:rPr>
          <w:rFonts w:cs="Arial"/>
          <w:sz w:val="18"/>
          <w:szCs w:val="18"/>
        </w:rPr>
        <w:t>.</w:t>
      </w:r>
    </w:p>
    <w:p w14:paraId="39C5A61F" w14:textId="6E82C741" w:rsidR="00D75801" w:rsidRDefault="00D75801" w:rsidP="001F5C28">
      <w:pPr>
        <w:ind w:firstLine="431"/>
        <w:rPr>
          <w:rFonts w:cs="Arial"/>
          <w:sz w:val="18"/>
          <w:szCs w:val="18"/>
        </w:rPr>
      </w:pPr>
    </w:p>
    <w:p w14:paraId="2A22FA35" w14:textId="06242E28" w:rsidR="00D75801" w:rsidRDefault="00D75801" w:rsidP="001F5C28">
      <w:pPr>
        <w:ind w:firstLine="431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Este documento contempla as </w:t>
      </w:r>
      <w:proofErr w:type="spellStart"/>
      <w:r>
        <w:rPr>
          <w:rFonts w:cs="Arial"/>
          <w:sz w:val="18"/>
          <w:szCs w:val="18"/>
        </w:rPr>
        <w:t>URL’s</w:t>
      </w:r>
      <w:proofErr w:type="spellEnd"/>
      <w:r>
        <w:rPr>
          <w:rFonts w:cs="Arial"/>
          <w:sz w:val="18"/>
          <w:szCs w:val="18"/>
        </w:rPr>
        <w:t xml:space="preserve"> de todos os ambientes (Homologação e Produção) assim como o Swagger com as informações técnicas detalhadas de cada API. </w:t>
      </w:r>
      <w:r w:rsidR="003041C6">
        <w:rPr>
          <w:rFonts w:cs="Arial"/>
          <w:sz w:val="18"/>
          <w:szCs w:val="18"/>
        </w:rPr>
        <w:t>Contém</w:t>
      </w:r>
      <w:r>
        <w:rPr>
          <w:rFonts w:cs="Arial"/>
          <w:sz w:val="18"/>
          <w:szCs w:val="18"/>
        </w:rPr>
        <w:t xml:space="preserve"> também exemplos práticos de chamadas para os </w:t>
      </w:r>
      <w:r w:rsidR="003041C6">
        <w:rPr>
          <w:rFonts w:cs="Arial"/>
          <w:sz w:val="18"/>
          <w:szCs w:val="18"/>
        </w:rPr>
        <w:t>serviços (</w:t>
      </w:r>
      <w:r>
        <w:rPr>
          <w:rFonts w:cs="Arial"/>
          <w:sz w:val="18"/>
          <w:szCs w:val="18"/>
        </w:rPr>
        <w:t xml:space="preserve">Utilizando a ferramenta </w:t>
      </w:r>
      <w:proofErr w:type="spellStart"/>
      <w:r>
        <w:rPr>
          <w:rFonts w:cs="Arial"/>
          <w:sz w:val="18"/>
          <w:szCs w:val="18"/>
        </w:rPr>
        <w:t>Postman</w:t>
      </w:r>
      <w:proofErr w:type="spellEnd"/>
      <w:r>
        <w:rPr>
          <w:rFonts w:cs="Arial"/>
          <w:sz w:val="18"/>
          <w:szCs w:val="18"/>
        </w:rPr>
        <w:t>).</w:t>
      </w:r>
    </w:p>
    <w:p w14:paraId="2352F424" w14:textId="1830FA1E" w:rsidR="00C72070" w:rsidRDefault="00C72070" w:rsidP="001F5C28">
      <w:pPr>
        <w:ind w:firstLine="431"/>
        <w:rPr>
          <w:rFonts w:cs="Arial"/>
          <w:sz w:val="18"/>
          <w:szCs w:val="18"/>
        </w:rPr>
      </w:pPr>
    </w:p>
    <w:p w14:paraId="29F81FCD" w14:textId="77777777" w:rsidR="003041C6" w:rsidRDefault="003041C6" w:rsidP="001F5C28">
      <w:pPr>
        <w:ind w:firstLine="431"/>
        <w:rPr>
          <w:rFonts w:cs="Arial"/>
          <w:sz w:val="18"/>
          <w:szCs w:val="18"/>
        </w:rPr>
      </w:pPr>
    </w:p>
    <w:p w14:paraId="27DDDA81" w14:textId="7BC957AC" w:rsidR="004039EE" w:rsidRDefault="00B56F5E" w:rsidP="004039EE">
      <w:pPr>
        <w:pStyle w:val="Ttulo1"/>
      </w:pPr>
      <w:bookmarkStart w:id="24" w:name="_Toc85214192"/>
      <w:proofErr w:type="spellStart"/>
      <w:r>
        <w:lastRenderedPageBreak/>
        <w:t>Swaggers</w:t>
      </w:r>
      <w:bookmarkEnd w:id="24"/>
      <w:proofErr w:type="spellEnd"/>
    </w:p>
    <w:p w14:paraId="05143D6A" w14:textId="75DA8DB2" w:rsidR="00244E48" w:rsidRDefault="00B56F5E" w:rsidP="00A1727F">
      <w:pPr>
        <w:ind w:firstLine="709"/>
        <w:rPr>
          <w:rFonts w:cs="Arial"/>
        </w:rPr>
      </w:pPr>
      <w:r>
        <w:rPr>
          <w:rFonts w:cs="Arial"/>
        </w:rPr>
        <w:t>Para melhor entendimento do funcionamento da API, segue o Swagger atualizado:</w:t>
      </w:r>
    </w:p>
    <w:p w14:paraId="7484C7F9" w14:textId="3782A14B" w:rsidR="00244E48" w:rsidRPr="00DE3637" w:rsidRDefault="00C726A8" w:rsidP="00C726A8">
      <w:pPr>
        <w:pStyle w:val="Ttulo2"/>
        <w:tabs>
          <w:tab w:val="clear" w:pos="851"/>
          <w:tab w:val="num" w:pos="1418"/>
        </w:tabs>
        <w:rPr>
          <w:lang w:val="en-US"/>
        </w:rPr>
      </w:pPr>
      <w:bookmarkStart w:id="25" w:name="_Toc85214193"/>
      <w:r w:rsidRPr="00DE3637">
        <w:rPr>
          <w:lang w:val="en-US"/>
        </w:rPr>
        <w:t>API p</w:t>
      </w:r>
      <w:r w:rsidR="00B56F5E" w:rsidRPr="00DE3637">
        <w:rPr>
          <w:lang w:val="en-US"/>
        </w:rPr>
        <w:t>artners/orders</w:t>
      </w:r>
      <w:r w:rsidR="00DE3637" w:rsidRPr="00DE3637">
        <w:rPr>
          <w:lang w:val="en-US"/>
        </w:rPr>
        <w:t xml:space="preserve"> e </w:t>
      </w:r>
      <w:proofErr w:type="spellStart"/>
      <w:r w:rsidR="00DE3637" w:rsidRPr="00DE3637">
        <w:rPr>
          <w:lang w:val="en-US"/>
        </w:rPr>
        <w:t>analyse</w:t>
      </w:r>
      <w:proofErr w:type="spellEnd"/>
      <w:r w:rsidR="00DE3637" w:rsidRPr="00DE3637">
        <w:rPr>
          <w:lang w:val="en-US"/>
        </w:rPr>
        <w:t>-sales-distributor</w:t>
      </w:r>
      <w:bookmarkEnd w:id="25"/>
    </w:p>
    <w:p w14:paraId="23C848AE" w14:textId="305DA859" w:rsidR="00C726A8" w:rsidRDefault="00C726A8" w:rsidP="00C726A8">
      <w:pPr>
        <w:pStyle w:val="Ttulo3"/>
        <w:tabs>
          <w:tab w:val="clear" w:pos="851"/>
          <w:tab w:val="num" w:pos="1985"/>
        </w:tabs>
        <w:ind w:left="1418"/>
      </w:pPr>
      <w:bookmarkStart w:id="26" w:name="_Toc85214194"/>
      <w:r>
        <w:t xml:space="preserve">Arquivo </w:t>
      </w:r>
      <w:proofErr w:type="spellStart"/>
      <w:r>
        <w:t>Yaml</w:t>
      </w:r>
      <w:proofErr w:type="spellEnd"/>
      <w:r>
        <w:t xml:space="preserve"> do Swagger da API:</w:t>
      </w:r>
      <w:bookmarkEnd w:id="26"/>
    </w:p>
    <w:p w14:paraId="1C61AEE8" w14:textId="45758D65" w:rsidR="00C726A8" w:rsidRDefault="00C726A8" w:rsidP="00C726A8">
      <w:pPr>
        <w:ind w:left="1276"/>
      </w:pPr>
      <w:r>
        <w:object w:dxaOrig="1508" w:dyaOrig="984" w14:anchorId="101ABFF1">
          <v:shape id="_x0000_i1028" type="#_x0000_t75" style="width:75.5pt;height:49pt" o:ole="">
            <v:imagedata r:id="rId12" o:title=""/>
          </v:shape>
          <o:OLEObject Type="Embed" ProgID="Package" ShapeID="_x0000_i1028" DrawAspect="Icon" ObjectID="_1696172540" r:id="rId13"/>
        </w:object>
      </w:r>
    </w:p>
    <w:p w14:paraId="3799B980" w14:textId="1F6E2584" w:rsidR="00E80B19" w:rsidRDefault="00E80B19" w:rsidP="00E80B19"/>
    <w:p w14:paraId="5FA1ED67" w14:textId="66D6D2E7" w:rsidR="00E80B19" w:rsidRDefault="00E80B19" w:rsidP="00E80B19">
      <w:pPr>
        <w:pStyle w:val="Ttulo2"/>
      </w:pPr>
      <w:bookmarkStart w:id="27" w:name="_Toc85214195"/>
      <w:r>
        <w:t>Swagger Login IAM</w:t>
      </w:r>
      <w:bookmarkEnd w:id="27"/>
    </w:p>
    <w:p w14:paraId="5A65E0ED" w14:textId="1C64EC9D" w:rsidR="00C62C8C" w:rsidRDefault="00C62C8C" w:rsidP="00C62C8C">
      <w:pPr>
        <w:pStyle w:val="Ttulo3"/>
        <w:tabs>
          <w:tab w:val="clear" w:pos="851"/>
          <w:tab w:val="num" w:pos="1985"/>
        </w:tabs>
        <w:ind w:left="1418"/>
      </w:pPr>
      <w:bookmarkStart w:id="28" w:name="_Toc85214196"/>
      <w:r>
        <w:t xml:space="preserve">Arquivo </w:t>
      </w:r>
      <w:proofErr w:type="spellStart"/>
      <w:r>
        <w:t>Yaml</w:t>
      </w:r>
      <w:proofErr w:type="spellEnd"/>
      <w:r>
        <w:t xml:space="preserve"> do Swagger da API Login IAM:</w:t>
      </w:r>
      <w:bookmarkEnd w:id="28"/>
    </w:p>
    <w:p w14:paraId="66D5FA68" w14:textId="77777777" w:rsidR="00C62C8C" w:rsidRPr="00C62C8C" w:rsidRDefault="00C62C8C" w:rsidP="00C62C8C"/>
    <w:p w14:paraId="4A37F59B" w14:textId="7F6B118A" w:rsidR="00674349" w:rsidRDefault="00365C19" w:rsidP="00365C19">
      <w:pPr>
        <w:ind w:left="567" w:firstLine="709"/>
      </w:pPr>
      <w:r>
        <w:object w:dxaOrig="1508" w:dyaOrig="984" w14:anchorId="498CD0B2">
          <v:shape id="_x0000_i1029" type="#_x0000_t75" style="width:75.5pt;height:49pt" o:ole="">
            <v:imagedata r:id="rId14" o:title=""/>
          </v:shape>
          <o:OLEObject Type="Embed" ProgID="Package" ShapeID="_x0000_i1029" DrawAspect="Icon" ObjectID="_1696172541" r:id="rId15"/>
        </w:object>
      </w:r>
    </w:p>
    <w:p w14:paraId="572369AE" w14:textId="524147BA" w:rsidR="00217AB1" w:rsidRDefault="00217AB1" w:rsidP="00217AB1">
      <w:pPr>
        <w:pStyle w:val="Ttulo2"/>
      </w:pPr>
      <w:bookmarkStart w:id="29" w:name="_Toc85214197"/>
      <w:r>
        <w:t>Passos para visualização do Swagger:</w:t>
      </w:r>
      <w:bookmarkEnd w:id="29"/>
    </w:p>
    <w:p w14:paraId="472E5D9B" w14:textId="53D156BE" w:rsidR="00217AB1" w:rsidRDefault="00217AB1" w:rsidP="00217AB1">
      <w:pPr>
        <w:pStyle w:val="Ttulo3"/>
        <w:tabs>
          <w:tab w:val="clear" w:pos="851"/>
          <w:tab w:val="num" w:pos="1985"/>
        </w:tabs>
        <w:ind w:left="1418"/>
      </w:pPr>
      <w:bookmarkStart w:id="30" w:name="_Toc85214198"/>
      <w:r>
        <w:t xml:space="preserve">Salvar arquivo </w:t>
      </w:r>
      <w:proofErr w:type="spellStart"/>
      <w:r>
        <w:t>Yaml</w:t>
      </w:r>
      <w:proofErr w:type="spellEnd"/>
      <w:r>
        <w:t>.</w:t>
      </w:r>
      <w:bookmarkEnd w:id="30"/>
    </w:p>
    <w:p w14:paraId="20E6C395" w14:textId="605845C6" w:rsidR="00FC51A0" w:rsidRDefault="00FC51A0" w:rsidP="00FC51A0">
      <w:pPr>
        <w:pStyle w:val="Ttulo3"/>
        <w:tabs>
          <w:tab w:val="clear" w:pos="851"/>
          <w:tab w:val="num" w:pos="1985"/>
        </w:tabs>
        <w:ind w:left="1418"/>
      </w:pPr>
      <w:bookmarkStart w:id="31" w:name="_Toc85214199"/>
      <w:r>
        <w:t xml:space="preserve">Abrir a </w:t>
      </w:r>
      <w:proofErr w:type="spellStart"/>
      <w:r>
        <w:t>url</w:t>
      </w:r>
      <w:proofErr w:type="spellEnd"/>
      <w:r>
        <w:t xml:space="preserve"> </w:t>
      </w:r>
      <w:hyperlink r:id="rId16" w:history="1">
        <w:r w:rsidRPr="00F83DA9">
          <w:rPr>
            <w:rStyle w:val="Hyperlink"/>
          </w:rPr>
          <w:t>https://editor.swagger.io/</w:t>
        </w:r>
        <w:bookmarkEnd w:id="31"/>
      </w:hyperlink>
    </w:p>
    <w:p w14:paraId="14A5D6F7" w14:textId="5467D3B7" w:rsidR="00FC51A0" w:rsidRDefault="00FC51A0" w:rsidP="00FC51A0">
      <w:pPr>
        <w:pStyle w:val="Ttulo3"/>
        <w:tabs>
          <w:tab w:val="clear" w:pos="851"/>
          <w:tab w:val="num" w:pos="1985"/>
        </w:tabs>
        <w:ind w:left="1418"/>
      </w:pPr>
      <w:bookmarkStart w:id="32" w:name="_Toc85214200"/>
      <w:r>
        <w:t xml:space="preserve">Clicar em </w:t>
      </w:r>
      <w:proofErr w:type="spellStart"/>
      <w:r>
        <w:t>Import</w:t>
      </w:r>
      <w:proofErr w:type="spellEnd"/>
      <w:r>
        <w:t xml:space="preserve"> File e selecionar o arquivo </w:t>
      </w:r>
      <w:proofErr w:type="spellStart"/>
      <w:r>
        <w:t>Yaml</w:t>
      </w:r>
      <w:proofErr w:type="spellEnd"/>
      <w:r>
        <w:t xml:space="preserve"> salvo nos passos anteriores</w:t>
      </w:r>
      <w:bookmarkEnd w:id="32"/>
    </w:p>
    <w:p w14:paraId="4B5C009E" w14:textId="11A9134F" w:rsidR="00365C19" w:rsidRDefault="00365C19" w:rsidP="00365C19">
      <w:pPr>
        <w:pStyle w:val="Ttulo3"/>
        <w:tabs>
          <w:tab w:val="clear" w:pos="851"/>
          <w:tab w:val="num" w:pos="1985"/>
        </w:tabs>
        <w:ind w:left="1418"/>
      </w:pPr>
      <w:bookmarkStart w:id="33" w:name="_Toc85214201"/>
      <w:r>
        <w:t>O Swagger será exibido conforme imagem:</w:t>
      </w:r>
      <w:bookmarkEnd w:id="33"/>
    </w:p>
    <w:p w14:paraId="1E56899B" w14:textId="77777777" w:rsidR="00365C19" w:rsidRPr="00365C19" w:rsidRDefault="00365C19" w:rsidP="00365C19"/>
    <w:p w14:paraId="2E31E647" w14:textId="3E0AD4D2" w:rsidR="00365C19" w:rsidRDefault="00365C19" w:rsidP="00365C19">
      <w:pPr>
        <w:ind w:left="1418"/>
      </w:pPr>
      <w:r>
        <w:rPr>
          <w:noProof/>
        </w:rPr>
        <w:lastRenderedPageBreak/>
        <w:drawing>
          <wp:inline distT="0" distB="0" distL="0" distR="0" wp14:anchorId="3A3072F0" wp14:editId="19486293">
            <wp:extent cx="3879850" cy="2213669"/>
            <wp:effectExtent l="0" t="0" r="635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20" cy="22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927B" w14:textId="3C3A4E1A" w:rsidR="00C81237" w:rsidRDefault="00C81237" w:rsidP="00C81237"/>
    <w:p w14:paraId="23D317FC" w14:textId="744BDE88" w:rsidR="00C81237" w:rsidRDefault="00C81237" w:rsidP="00C81237"/>
    <w:p w14:paraId="5FD3F566" w14:textId="031D6265" w:rsidR="00C81237" w:rsidRDefault="009E428B" w:rsidP="00C81237">
      <w:pPr>
        <w:pStyle w:val="Ttulo1"/>
      </w:pPr>
      <w:bookmarkStart w:id="34" w:name="_Toc85214202"/>
      <w:r>
        <w:lastRenderedPageBreak/>
        <w:t xml:space="preserve">Instalação e configuração do </w:t>
      </w:r>
      <w:proofErr w:type="spellStart"/>
      <w:r w:rsidR="00403E64">
        <w:t>Postman</w:t>
      </w:r>
      <w:proofErr w:type="spellEnd"/>
      <w:r w:rsidR="00C81237">
        <w:t>.</w:t>
      </w:r>
      <w:bookmarkEnd w:id="34"/>
    </w:p>
    <w:p w14:paraId="617A3773" w14:textId="14A1DAD6" w:rsidR="00C81237" w:rsidRDefault="009E428B" w:rsidP="00C81237">
      <w:pPr>
        <w:pStyle w:val="Ttulo2"/>
      </w:pPr>
      <w:bookmarkStart w:id="35" w:name="_Toc85214203"/>
      <w:r>
        <w:t xml:space="preserve">O que é o </w:t>
      </w:r>
      <w:proofErr w:type="spellStart"/>
      <w:r>
        <w:t>Postman</w:t>
      </w:r>
      <w:proofErr w:type="spellEnd"/>
      <w:r>
        <w:t>?</w:t>
      </w:r>
      <w:bookmarkEnd w:id="35"/>
    </w:p>
    <w:p w14:paraId="1DA50C42" w14:textId="01395D29" w:rsidR="00C81237" w:rsidRDefault="009E428B" w:rsidP="00C81237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O </w:t>
      </w:r>
      <w:proofErr w:type="spellStart"/>
      <w:r>
        <w:rPr>
          <w:rFonts w:cs="Arial"/>
          <w:b/>
          <w:bCs/>
          <w:color w:val="202124"/>
          <w:shd w:val="clear" w:color="auto" w:fill="FFFFFF"/>
        </w:rPr>
        <w:t>Postman</w:t>
      </w:r>
      <w:proofErr w:type="spellEnd"/>
      <w:r>
        <w:rPr>
          <w:rFonts w:cs="Arial"/>
          <w:color w:val="202124"/>
          <w:shd w:val="clear" w:color="auto" w:fill="FFFFFF"/>
        </w:rPr>
        <w:t xml:space="preserve"> é um API </w:t>
      </w:r>
      <w:proofErr w:type="spellStart"/>
      <w:r>
        <w:rPr>
          <w:rFonts w:cs="Arial"/>
          <w:color w:val="202124"/>
          <w:shd w:val="clear" w:color="auto" w:fill="FFFFFF"/>
        </w:rPr>
        <w:t>Client</w:t>
      </w:r>
      <w:proofErr w:type="spellEnd"/>
      <w:r>
        <w:rPr>
          <w:rFonts w:cs="Arial"/>
          <w:color w:val="202124"/>
          <w:shd w:val="clear" w:color="auto" w:fill="FFFFFF"/>
        </w:rPr>
        <w:t xml:space="preserve"> que facilita aos desenvolvedores criar, compartilhar, testar e documentar APIs. Isso é feito, permitindo aos usuários criar e salvar solicitações HTTP e </w:t>
      </w:r>
      <w:proofErr w:type="spellStart"/>
      <w:r>
        <w:rPr>
          <w:rFonts w:cs="Arial"/>
          <w:color w:val="202124"/>
          <w:shd w:val="clear" w:color="auto" w:fill="FFFFFF"/>
        </w:rPr>
        <w:t>HTTPs</w:t>
      </w:r>
      <w:proofErr w:type="spellEnd"/>
      <w:r>
        <w:rPr>
          <w:rFonts w:cs="Arial"/>
          <w:color w:val="202124"/>
          <w:shd w:val="clear" w:color="auto" w:fill="FFFFFF"/>
        </w:rPr>
        <w:t xml:space="preserve"> simples e complexas, bem como ler suas respostas.</w:t>
      </w:r>
    </w:p>
    <w:p w14:paraId="10B7AB30" w14:textId="46E8E134" w:rsidR="009E428B" w:rsidRDefault="009E428B" w:rsidP="00C81237"/>
    <w:p w14:paraId="7D29A6C4" w14:textId="31B726C8" w:rsidR="009E428B" w:rsidRDefault="009E428B" w:rsidP="009E428B">
      <w:pPr>
        <w:pStyle w:val="Ttulo2"/>
      </w:pPr>
      <w:bookmarkStart w:id="36" w:name="_Toc85214204"/>
      <w:r>
        <w:t xml:space="preserve">Como utilizar o </w:t>
      </w:r>
      <w:proofErr w:type="spellStart"/>
      <w:r>
        <w:t>Postman</w:t>
      </w:r>
      <w:proofErr w:type="spellEnd"/>
      <w:r>
        <w:t>:</w:t>
      </w:r>
      <w:bookmarkEnd w:id="36"/>
    </w:p>
    <w:p w14:paraId="6D3F4A9E" w14:textId="628CB5B4" w:rsidR="009E428B" w:rsidRDefault="009E428B" w:rsidP="009E428B">
      <w:pPr>
        <w:pStyle w:val="Ttulo3"/>
        <w:tabs>
          <w:tab w:val="clear" w:pos="851"/>
          <w:tab w:val="num" w:pos="1418"/>
        </w:tabs>
        <w:ind w:left="1418"/>
      </w:pPr>
      <w:bookmarkStart w:id="37" w:name="_Toc85214205"/>
      <w:r>
        <w:t>Instalando em seu computador:</w:t>
      </w:r>
      <w:bookmarkEnd w:id="37"/>
    </w:p>
    <w:p w14:paraId="2FE062C3" w14:textId="532FF60A" w:rsidR="009E428B" w:rsidRDefault="009E428B" w:rsidP="00622DC1">
      <w:pPr>
        <w:pStyle w:val="Ttulo4"/>
        <w:tabs>
          <w:tab w:val="clear" w:pos="1080"/>
          <w:tab w:val="num" w:pos="1789"/>
        </w:tabs>
        <w:ind w:left="1560"/>
      </w:pPr>
      <w:bookmarkStart w:id="38" w:name="_Toc85214206"/>
      <w:r>
        <w:t xml:space="preserve">Acessar o link </w:t>
      </w:r>
      <w:hyperlink r:id="rId18" w:history="1">
        <w:r w:rsidR="00622DC1" w:rsidRPr="00592F94">
          <w:rPr>
            <w:rStyle w:val="Hyperlink"/>
          </w:rPr>
          <w:t>https://www.postman.com/downloads/</w:t>
        </w:r>
      </w:hyperlink>
      <w:r w:rsidR="00622DC1">
        <w:t>, selecionar a versão desejada e instalar o programa.</w:t>
      </w:r>
      <w:bookmarkEnd w:id="38"/>
    </w:p>
    <w:p w14:paraId="780E2F0D" w14:textId="2C298049" w:rsidR="00622DC1" w:rsidRDefault="00622DC1" w:rsidP="00622DC1"/>
    <w:p w14:paraId="47BFC066" w14:textId="309EF639" w:rsidR="00622DC1" w:rsidRDefault="00622DC1" w:rsidP="00622DC1">
      <w:pPr>
        <w:pStyle w:val="Ttulo3"/>
        <w:tabs>
          <w:tab w:val="clear" w:pos="851"/>
          <w:tab w:val="num" w:pos="1418"/>
        </w:tabs>
        <w:ind w:left="1418"/>
      </w:pPr>
      <w:bookmarkStart w:id="39" w:name="_Toc85214207"/>
      <w:r>
        <w:t>Executando a versão online:</w:t>
      </w:r>
      <w:bookmarkEnd w:id="39"/>
    </w:p>
    <w:p w14:paraId="20BD9892" w14:textId="3E09CE08" w:rsidR="00622DC1" w:rsidRDefault="00622DC1" w:rsidP="00622DC1">
      <w:pPr>
        <w:pStyle w:val="Ttulo4"/>
        <w:tabs>
          <w:tab w:val="clear" w:pos="1080"/>
          <w:tab w:val="num" w:pos="1789"/>
        </w:tabs>
        <w:ind w:left="1560"/>
      </w:pPr>
      <w:bookmarkStart w:id="40" w:name="_Toc85214208"/>
      <w:r>
        <w:t xml:space="preserve">Acessar o link </w:t>
      </w:r>
      <w:hyperlink r:id="rId19" w:history="1">
        <w:r w:rsidRPr="00592F94">
          <w:rPr>
            <w:rStyle w:val="Hyperlink"/>
          </w:rPr>
          <w:t>https://identity.getpostman.com/signup</w:t>
        </w:r>
      </w:hyperlink>
      <w:r>
        <w:t>, criar uma conta</w:t>
      </w:r>
      <w:r w:rsidR="00DF52BD">
        <w:t xml:space="preserve"> </w:t>
      </w:r>
      <w:r>
        <w:t>/</w:t>
      </w:r>
      <w:r w:rsidR="00DF52BD">
        <w:t xml:space="preserve"> </w:t>
      </w:r>
      <w:proofErr w:type="spellStart"/>
      <w:r>
        <w:t>logar</w:t>
      </w:r>
      <w:proofErr w:type="spellEnd"/>
      <w:r>
        <w:t xml:space="preserve"> com uma conta google e acessar o programa online.</w:t>
      </w:r>
      <w:bookmarkEnd w:id="40"/>
    </w:p>
    <w:p w14:paraId="5D58AF83" w14:textId="77777777" w:rsidR="00622DC1" w:rsidRPr="00622DC1" w:rsidRDefault="00622DC1" w:rsidP="00622DC1"/>
    <w:p w14:paraId="0BD3CB1A" w14:textId="1F062952" w:rsidR="00217AB1" w:rsidRDefault="00217AB1" w:rsidP="00622DC1"/>
    <w:p w14:paraId="2FA58CAE" w14:textId="1A18EF4B" w:rsidR="00DF52BD" w:rsidRDefault="00DF52BD" w:rsidP="00DF52BD">
      <w:pPr>
        <w:pStyle w:val="Ttulo3"/>
        <w:tabs>
          <w:tab w:val="clear" w:pos="851"/>
          <w:tab w:val="num" w:pos="1418"/>
        </w:tabs>
        <w:ind w:left="1418"/>
      </w:pPr>
      <w:bookmarkStart w:id="41" w:name="_Toc85214209"/>
      <w:r>
        <w:t>Exemplo de uma chamada de API</w:t>
      </w:r>
      <w:r w:rsidR="00B0764A">
        <w:t>.</w:t>
      </w:r>
      <w:bookmarkEnd w:id="41"/>
      <w:r w:rsidR="00B0764A">
        <w:t xml:space="preserve"> </w:t>
      </w:r>
    </w:p>
    <w:p w14:paraId="49A0BE54" w14:textId="526406FC" w:rsidR="00B0764A" w:rsidRDefault="00B0764A" w:rsidP="00B0764A">
      <w:pPr>
        <w:ind w:left="567"/>
      </w:pPr>
      <w:r>
        <w:t>Para este teste iremos utilizar uma API de consulta (GET) publica</w:t>
      </w:r>
    </w:p>
    <w:p w14:paraId="626CC218" w14:textId="015EF6AD" w:rsidR="00485576" w:rsidRDefault="00485576" w:rsidP="00B0764A">
      <w:pPr>
        <w:ind w:left="567"/>
      </w:pPr>
    </w:p>
    <w:p w14:paraId="556CD3FC" w14:textId="46094EED" w:rsidR="00485576" w:rsidRDefault="00485576" w:rsidP="00485576">
      <w:pPr>
        <w:pStyle w:val="Ttulo4"/>
        <w:tabs>
          <w:tab w:val="clear" w:pos="1080"/>
          <w:tab w:val="num" w:pos="1789"/>
        </w:tabs>
        <w:ind w:left="156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bookmarkStart w:id="42" w:name="_Toc85214210"/>
      <w:r>
        <w:t xml:space="preserve">A </w:t>
      </w:r>
      <w:proofErr w:type="spellStart"/>
      <w:r>
        <w:t>U</w:t>
      </w:r>
      <w:r w:rsidR="00BC283D">
        <w:t>rl</w:t>
      </w:r>
      <w:proofErr w:type="spellEnd"/>
      <w:r>
        <w:t xml:space="preserve"> utilizada neste teste será </w:t>
      </w:r>
      <w:hyperlink r:id="rId20" w:history="1">
        <w:r w:rsidR="00BC283D" w:rsidRPr="00592F94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https://jsonplaceholder.typicode.com/todos/1</w:t>
        </w:r>
        <w:bookmarkEnd w:id="42"/>
      </w:hyperlink>
      <w:r w:rsidR="00BC283D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648BA44" w14:textId="1A23533C" w:rsidR="00BC283D" w:rsidRDefault="00426164" w:rsidP="00BC283D">
      <w:pPr>
        <w:pStyle w:val="Ttulo4"/>
        <w:tabs>
          <w:tab w:val="clear" w:pos="1080"/>
          <w:tab w:val="num" w:pos="1789"/>
        </w:tabs>
        <w:ind w:left="1560"/>
      </w:pPr>
      <w:bookmarkStart w:id="43" w:name="_Toc85214211"/>
      <w:r>
        <w:t>Selecionar o tipo da chamada. No nosso teste será uma chamada do tipo GET(Consulta):</w:t>
      </w:r>
      <w:bookmarkEnd w:id="43"/>
    </w:p>
    <w:p w14:paraId="6359538C" w14:textId="583CE10A" w:rsidR="00426164" w:rsidRDefault="00426164" w:rsidP="00426164">
      <w:pPr>
        <w:ind w:left="709" w:firstLine="709"/>
      </w:pPr>
      <w:r>
        <w:rPr>
          <w:noProof/>
        </w:rPr>
        <w:drawing>
          <wp:inline distT="0" distB="0" distL="0" distR="0" wp14:anchorId="1B79CC78" wp14:editId="2AA5DAA8">
            <wp:extent cx="1171575" cy="514350"/>
            <wp:effectExtent l="0" t="0" r="9525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7F9" w14:textId="04D58D28" w:rsidR="00426164" w:rsidRDefault="00426164" w:rsidP="00426164">
      <w:pPr>
        <w:ind w:left="709" w:firstLine="709"/>
      </w:pPr>
    </w:p>
    <w:p w14:paraId="5D33F27A" w14:textId="0E2670A9" w:rsidR="00426164" w:rsidRDefault="00426164" w:rsidP="00426164">
      <w:pPr>
        <w:pStyle w:val="Ttulo4"/>
        <w:tabs>
          <w:tab w:val="clear" w:pos="1080"/>
          <w:tab w:val="num" w:pos="1789"/>
        </w:tabs>
        <w:ind w:left="1560"/>
      </w:pPr>
      <w:bookmarkStart w:id="44" w:name="_Toc85214212"/>
      <w:r>
        <w:lastRenderedPageBreak/>
        <w:t>Informar a Url:</w:t>
      </w:r>
      <w:bookmarkEnd w:id="44"/>
    </w:p>
    <w:p w14:paraId="73BCC4F4" w14:textId="6BA9820E" w:rsidR="00426164" w:rsidRPr="00426164" w:rsidRDefault="00426164" w:rsidP="00426164">
      <w:pPr>
        <w:ind w:left="1418"/>
      </w:pPr>
      <w:r>
        <w:rPr>
          <w:noProof/>
        </w:rPr>
        <w:drawing>
          <wp:inline distT="0" distB="0" distL="0" distR="0" wp14:anchorId="60EF311F" wp14:editId="533C4A9A">
            <wp:extent cx="4124325" cy="552450"/>
            <wp:effectExtent l="0" t="0" r="9525" b="0"/>
            <wp:docPr id="22" name="Imagem 2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Word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ECC" w14:textId="77777777" w:rsidR="00426164" w:rsidRPr="00426164" w:rsidRDefault="00426164" w:rsidP="00426164">
      <w:pPr>
        <w:ind w:left="709" w:firstLine="709"/>
      </w:pPr>
    </w:p>
    <w:p w14:paraId="58EFE59E" w14:textId="2324EF14" w:rsidR="00BC283D" w:rsidRDefault="00BC283D" w:rsidP="00BC283D"/>
    <w:p w14:paraId="526916D9" w14:textId="552C0523" w:rsidR="00426164" w:rsidRDefault="00426164" w:rsidP="00426164">
      <w:pPr>
        <w:pStyle w:val="Ttulo4"/>
        <w:tabs>
          <w:tab w:val="clear" w:pos="1080"/>
          <w:tab w:val="num" w:pos="1789"/>
        </w:tabs>
        <w:ind w:left="1560"/>
      </w:pPr>
      <w:bookmarkStart w:id="45" w:name="_Toc85214213"/>
      <w:r>
        <w:t xml:space="preserve">Clicar </w:t>
      </w:r>
      <w:r w:rsidR="004B7154">
        <w:t xml:space="preserve">no botão </w:t>
      </w:r>
      <w:proofErr w:type="spellStart"/>
      <w:r w:rsidR="004B7154">
        <w:t>send</w:t>
      </w:r>
      <w:proofErr w:type="spellEnd"/>
      <w:r w:rsidR="004B7154">
        <w:t xml:space="preserve"> para efetuar a chamada</w:t>
      </w:r>
      <w:r>
        <w:t>:</w:t>
      </w:r>
      <w:bookmarkEnd w:id="45"/>
    </w:p>
    <w:p w14:paraId="14CDFFF6" w14:textId="07BF462D" w:rsidR="004B7154" w:rsidRPr="004B7154" w:rsidRDefault="004B7154" w:rsidP="004B7154">
      <w:pPr>
        <w:ind w:left="709" w:firstLine="709"/>
      </w:pPr>
      <w:r>
        <w:rPr>
          <w:noProof/>
        </w:rPr>
        <w:drawing>
          <wp:inline distT="0" distB="0" distL="0" distR="0" wp14:anchorId="4FF3D15D" wp14:editId="6AD7D9EF">
            <wp:extent cx="4469130" cy="3292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509" cy="3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9CD1" w14:textId="7530F3DC" w:rsidR="00426164" w:rsidRDefault="00426164" w:rsidP="00BC283D"/>
    <w:p w14:paraId="72083B60" w14:textId="77777777" w:rsidR="00426164" w:rsidRPr="00BC283D" w:rsidRDefault="00426164" w:rsidP="00BC283D"/>
    <w:p w14:paraId="1AB49D9A" w14:textId="77777777" w:rsidR="00BC283D" w:rsidRPr="00BC283D" w:rsidRDefault="00BC283D" w:rsidP="00BC283D"/>
    <w:p w14:paraId="3A0FE0B1" w14:textId="1E3C30BD" w:rsidR="004B7154" w:rsidRDefault="004B7154" w:rsidP="004B7154">
      <w:pPr>
        <w:pStyle w:val="Ttulo4"/>
        <w:tabs>
          <w:tab w:val="clear" w:pos="1080"/>
          <w:tab w:val="num" w:pos="1789"/>
        </w:tabs>
        <w:ind w:left="1560"/>
      </w:pPr>
      <w:bookmarkStart w:id="46" w:name="_Toc85214214"/>
      <w:r>
        <w:t>O retorno da chamada será exibido na tela. É possível identificar o status da chamada (200), assim como os dados retornados pela API:</w:t>
      </w:r>
      <w:bookmarkEnd w:id="46"/>
    </w:p>
    <w:p w14:paraId="77E482BF" w14:textId="63BE2BAB" w:rsidR="00BC283D" w:rsidRPr="00BC283D" w:rsidRDefault="004B7154" w:rsidP="004B7154">
      <w:pPr>
        <w:ind w:left="709" w:firstLine="709"/>
      </w:pPr>
      <w:r>
        <w:rPr>
          <w:noProof/>
        </w:rPr>
        <w:drawing>
          <wp:inline distT="0" distB="0" distL="0" distR="0" wp14:anchorId="119E3A28" wp14:editId="7A9F6900">
            <wp:extent cx="3383280" cy="1451237"/>
            <wp:effectExtent l="0" t="0" r="7620" b="0"/>
            <wp:docPr id="32" name="Imagem 3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754" cy="14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B1C" w14:textId="77777777" w:rsidR="00485576" w:rsidRPr="00B0764A" w:rsidRDefault="00485576" w:rsidP="00B0764A">
      <w:pPr>
        <w:ind w:left="567"/>
      </w:pPr>
    </w:p>
    <w:p w14:paraId="12FE0894" w14:textId="2F13DAF8" w:rsidR="00403E64" w:rsidRDefault="00403E64" w:rsidP="00403E64">
      <w:pPr>
        <w:pStyle w:val="Ttulo1"/>
      </w:pPr>
      <w:bookmarkStart w:id="47" w:name="_Toc85214215"/>
      <w:r>
        <w:lastRenderedPageBreak/>
        <w:t xml:space="preserve">Alternativa ao </w:t>
      </w:r>
      <w:proofErr w:type="spellStart"/>
      <w:r>
        <w:t>Postman</w:t>
      </w:r>
      <w:proofErr w:type="spellEnd"/>
      <w:r>
        <w:t>.</w:t>
      </w:r>
      <w:bookmarkEnd w:id="47"/>
    </w:p>
    <w:p w14:paraId="369BE38B" w14:textId="5D91331B" w:rsidR="00403E64" w:rsidRDefault="00403E64" w:rsidP="00403E64">
      <w:pPr>
        <w:pStyle w:val="Ttulo2"/>
      </w:pPr>
      <w:bookmarkStart w:id="48" w:name="_Toc85214216"/>
      <w:r>
        <w:t xml:space="preserve">Caso não seja possível instalar/acessar o </w:t>
      </w:r>
      <w:proofErr w:type="spellStart"/>
      <w:r>
        <w:t>Postman</w:t>
      </w:r>
      <w:proofErr w:type="spellEnd"/>
      <w:r>
        <w:t>, é possível executar a chamada das APIs através do comando CURL.</w:t>
      </w:r>
      <w:bookmarkEnd w:id="48"/>
    </w:p>
    <w:p w14:paraId="4A619DD8" w14:textId="3E145742" w:rsidR="008200E7" w:rsidRDefault="008200E7" w:rsidP="008200E7">
      <w:pPr>
        <w:pStyle w:val="Ttulo3"/>
        <w:tabs>
          <w:tab w:val="clear" w:pos="851"/>
          <w:tab w:val="num" w:pos="1418"/>
        </w:tabs>
        <w:ind w:left="1418"/>
      </w:pPr>
      <w:bookmarkStart w:id="49" w:name="_Toc85214217"/>
      <w:r>
        <w:t>Abra o prompt de comando do Windows.</w:t>
      </w:r>
      <w:bookmarkEnd w:id="49"/>
    </w:p>
    <w:p w14:paraId="6095BBB6" w14:textId="77777777" w:rsidR="008200E7" w:rsidRDefault="008200E7" w:rsidP="008200E7">
      <w:pPr>
        <w:pStyle w:val="Ttulo3"/>
        <w:tabs>
          <w:tab w:val="clear" w:pos="851"/>
          <w:tab w:val="num" w:pos="1418"/>
        </w:tabs>
        <w:ind w:left="1418"/>
      </w:pPr>
      <w:bookmarkStart w:id="50" w:name="_Toc85214218"/>
      <w:r>
        <w:t>Digite o comando Curl:</w:t>
      </w:r>
      <w:bookmarkEnd w:id="50"/>
      <w:r>
        <w:t xml:space="preserve"> </w:t>
      </w:r>
    </w:p>
    <w:p w14:paraId="4BA56265" w14:textId="32A78B3F" w:rsidR="008200E7" w:rsidRPr="008200E7" w:rsidRDefault="008200E7" w:rsidP="008200E7">
      <w:pPr>
        <w:pStyle w:val="Ttulo3"/>
        <w:numPr>
          <w:ilvl w:val="0"/>
          <w:numId w:val="0"/>
        </w:numPr>
        <w:ind w:left="1418"/>
        <w:rPr>
          <w:lang w:val="en-US"/>
        </w:rPr>
      </w:pPr>
      <w:bookmarkStart w:id="51" w:name="_Toc85214219"/>
      <w:r w:rsidRPr="008200E7">
        <w:rPr>
          <w:lang w:val="en-US"/>
        </w:rPr>
        <w:t>curl --location --request GET "https://jsonplaceholder.typicode.com/</w:t>
      </w:r>
      <w:proofErr w:type="spellStart"/>
      <w:r w:rsidRPr="008200E7">
        <w:rPr>
          <w:lang w:val="en-US"/>
        </w:rPr>
        <w:t>todos</w:t>
      </w:r>
      <w:proofErr w:type="spellEnd"/>
      <w:r w:rsidRPr="008200E7">
        <w:rPr>
          <w:lang w:val="en-US"/>
        </w:rPr>
        <w:t>/1"</w:t>
      </w:r>
      <w:bookmarkEnd w:id="51"/>
    </w:p>
    <w:p w14:paraId="366E98DF" w14:textId="77777777" w:rsidR="00403E64" w:rsidRPr="008200E7" w:rsidRDefault="00403E64" w:rsidP="00403E64">
      <w:pPr>
        <w:rPr>
          <w:lang w:val="en-US"/>
        </w:rPr>
      </w:pPr>
    </w:p>
    <w:p w14:paraId="5242E677" w14:textId="06033971" w:rsidR="008200E7" w:rsidRDefault="008200E7" w:rsidP="008200E7">
      <w:pPr>
        <w:pStyle w:val="Ttulo3"/>
        <w:tabs>
          <w:tab w:val="clear" w:pos="851"/>
          <w:tab w:val="num" w:pos="1418"/>
        </w:tabs>
        <w:ind w:left="1418"/>
      </w:pPr>
      <w:bookmarkStart w:id="52" w:name="_Toc85214220"/>
      <w:r>
        <w:t>O resultado será exibido no prompt:</w:t>
      </w:r>
      <w:bookmarkEnd w:id="52"/>
      <w:r>
        <w:t xml:space="preserve"> </w:t>
      </w:r>
    </w:p>
    <w:p w14:paraId="44BF6577" w14:textId="5F0EF1A1" w:rsidR="008200E7" w:rsidRPr="008200E7" w:rsidRDefault="008200E7" w:rsidP="008200E7">
      <w:pPr>
        <w:ind w:left="709"/>
      </w:pPr>
      <w:r>
        <w:rPr>
          <w:noProof/>
        </w:rPr>
        <w:drawing>
          <wp:inline distT="0" distB="0" distL="0" distR="0" wp14:anchorId="5B588A53" wp14:editId="1416D8D8">
            <wp:extent cx="4496345" cy="1367200"/>
            <wp:effectExtent l="0" t="0" r="0" b="4445"/>
            <wp:docPr id="37" name="Imagem 3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omputador com texto preto sobre fundo bran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0597" cy="13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C0A" w14:textId="77777777" w:rsidR="00DF52BD" w:rsidRPr="008200E7" w:rsidRDefault="00DF52BD" w:rsidP="00622DC1"/>
    <w:p w14:paraId="5FD62AA7" w14:textId="6E094195" w:rsidR="00D45C26" w:rsidRDefault="00B56F5E" w:rsidP="009D610F">
      <w:pPr>
        <w:pStyle w:val="Ttulo1"/>
      </w:pPr>
      <w:bookmarkStart w:id="53" w:name="_Exemplo_de_Chamada"/>
      <w:bookmarkStart w:id="54" w:name="_Toc85214221"/>
      <w:bookmarkEnd w:id="53"/>
      <w:r>
        <w:lastRenderedPageBreak/>
        <w:t xml:space="preserve">Exemplo de Chamada da API </w:t>
      </w:r>
      <w:r w:rsidR="00E80B19">
        <w:t>Login</w:t>
      </w:r>
      <w:r>
        <w:t xml:space="preserve"> IAM para obter token de acesso.</w:t>
      </w:r>
      <w:bookmarkEnd w:id="54"/>
    </w:p>
    <w:p w14:paraId="362F1F5C" w14:textId="5E4AAC32" w:rsidR="003839CA" w:rsidRDefault="00A66B63" w:rsidP="003839CA">
      <w:pPr>
        <w:pStyle w:val="Ttulo2"/>
      </w:pPr>
      <w:bookmarkStart w:id="55" w:name="_Toc85214222"/>
      <w:proofErr w:type="spellStart"/>
      <w:r>
        <w:t>URLs</w:t>
      </w:r>
      <w:proofErr w:type="spellEnd"/>
      <w:r>
        <w:t xml:space="preserve"> para chamada da API de Login do IAM:</w:t>
      </w:r>
      <w:bookmarkEnd w:id="55"/>
    </w:p>
    <w:p w14:paraId="39EB6549" w14:textId="5382F4B4" w:rsidR="003839CA" w:rsidRDefault="00400756" w:rsidP="00D52D41">
      <w:pPr>
        <w:pStyle w:val="Ttulo3"/>
        <w:tabs>
          <w:tab w:val="clear" w:pos="851"/>
          <w:tab w:val="num" w:pos="1418"/>
        </w:tabs>
        <w:ind w:left="1418"/>
      </w:pPr>
      <w:bookmarkStart w:id="56" w:name="_Toc85214223"/>
      <w:r>
        <w:t>Homologação</w:t>
      </w:r>
      <w:r w:rsidR="00D52D41">
        <w:t>:</w:t>
      </w:r>
      <w:bookmarkEnd w:id="56"/>
    </w:p>
    <w:p w14:paraId="75D01859" w14:textId="4C3ED10B" w:rsidR="00A66B63" w:rsidRDefault="00D06D65" w:rsidP="00D52D41">
      <w:pPr>
        <w:ind w:left="1276"/>
      </w:pPr>
      <w:hyperlink r:id="rId26" w:history="1">
        <w:r w:rsidR="00A66B63" w:rsidRPr="00601CE5">
          <w:rPr>
            <w:rStyle w:val="Hyperlink"/>
          </w:rPr>
          <w:t>https://uat-api.serasaexperian.com.br/security/iam/v1/client-identities/login</w:t>
        </w:r>
      </w:hyperlink>
    </w:p>
    <w:p w14:paraId="67AD28FC" w14:textId="1D061F4C" w:rsidR="00A66B63" w:rsidRDefault="00D52D41" w:rsidP="00D52D41">
      <w:pPr>
        <w:pStyle w:val="Ttulo3"/>
        <w:tabs>
          <w:tab w:val="clear" w:pos="851"/>
          <w:tab w:val="num" w:pos="1418"/>
        </w:tabs>
        <w:ind w:left="1418"/>
      </w:pPr>
      <w:bookmarkStart w:id="57" w:name="_Toc85214224"/>
      <w:r>
        <w:t>Produção:</w:t>
      </w:r>
      <w:bookmarkEnd w:id="57"/>
    </w:p>
    <w:p w14:paraId="0EEB6447" w14:textId="54A4D5C1" w:rsidR="00D52D41" w:rsidRPr="00DF0C8A" w:rsidRDefault="00D06D65" w:rsidP="00D52D41">
      <w:pPr>
        <w:ind w:left="1276"/>
        <w:rPr>
          <w:rStyle w:val="Hyperlink"/>
        </w:rPr>
      </w:pPr>
      <w:hyperlink r:id="rId27" w:history="1">
        <w:r w:rsidR="00D52D41" w:rsidRPr="00DF0C8A">
          <w:rPr>
            <w:rStyle w:val="Hyperlink"/>
          </w:rPr>
          <w:t>https://api.serasaexperian.com.br/security/iam/v1/client-identities/login</w:t>
        </w:r>
      </w:hyperlink>
    </w:p>
    <w:p w14:paraId="7E6F2F09" w14:textId="77777777" w:rsidR="00D52D41" w:rsidRPr="00D52D41" w:rsidRDefault="00D52D41" w:rsidP="00D52D41">
      <w:pPr>
        <w:ind w:left="709"/>
      </w:pPr>
    </w:p>
    <w:p w14:paraId="7743B0E2" w14:textId="6155D7C1" w:rsidR="003839CA" w:rsidRDefault="00D52D41">
      <w:pPr>
        <w:pStyle w:val="Ttulo2"/>
      </w:pPr>
      <w:bookmarkStart w:id="58" w:name="_Toc85214225"/>
      <w:r>
        <w:t xml:space="preserve">Exemplo de Chamada da API via </w:t>
      </w:r>
      <w:proofErr w:type="spellStart"/>
      <w:r>
        <w:t>Postman</w:t>
      </w:r>
      <w:bookmarkEnd w:id="58"/>
      <w:proofErr w:type="spellEnd"/>
    </w:p>
    <w:p w14:paraId="7AE5CF80" w14:textId="07D538B1" w:rsidR="00234A47" w:rsidRDefault="00400756" w:rsidP="00400756">
      <w:pPr>
        <w:pStyle w:val="Ttulo3"/>
        <w:tabs>
          <w:tab w:val="clear" w:pos="851"/>
          <w:tab w:val="num" w:pos="1418"/>
        </w:tabs>
        <w:ind w:left="1418"/>
      </w:pPr>
      <w:bookmarkStart w:id="59" w:name="_Toc85214226"/>
      <w:r>
        <w:t>Criar uma requisição do Tipo POST:</w:t>
      </w:r>
      <w:bookmarkEnd w:id="59"/>
    </w:p>
    <w:p w14:paraId="19ECA2B7" w14:textId="75E25168" w:rsidR="00400756" w:rsidRDefault="00400756" w:rsidP="00400756">
      <w:pPr>
        <w:ind w:left="1276"/>
      </w:pPr>
      <w:r>
        <w:rPr>
          <w:noProof/>
        </w:rPr>
        <w:drawing>
          <wp:inline distT="0" distB="0" distL="0" distR="0" wp14:anchorId="5D072E4A" wp14:editId="7787A4D8">
            <wp:extent cx="1209675" cy="533400"/>
            <wp:effectExtent l="0" t="0" r="9525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5FC" w14:textId="2E3305C2" w:rsidR="00400756" w:rsidRDefault="00400756" w:rsidP="00400756">
      <w:pPr>
        <w:pStyle w:val="Ttulo3"/>
        <w:tabs>
          <w:tab w:val="clear" w:pos="851"/>
          <w:tab w:val="num" w:pos="1418"/>
        </w:tabs>
        <w:ind w:left="1418"/>
      </w:pPr>
      <w:bookmarkStart w:id="60" w:name="_Toc85214227"/>
      <w:r>
        <w:t xml:space="preserve">Informar a URL da API. Em nosso exemplo utilizaremos a API de </w:t>
      </w:r>
      <w:proofErr w:type="gramStart"/>
      <w:r>
        <w:t>Homologação</w:t>
      </w:r>
      <w:r w:rsidR="001A581D">
        <w:t>(</w:t>
      </w:r>
      <w:proofErr w:type="gramEnd"/>
      <w:r w:rsidR="001A581D">
        <w:t>UAT)</w:t>
      </w:r>
      <w:r>
        <w:t>:</w:t>
      </w:r>
      <w:bookmarkEnd w:id="60"/>
    </w:p>
    <w:p w14:paraId="2FFCCB47" w14:textId="6F831D1C" w:rsidR="00400756" w:rsidRDefault="00400756" w:rsidP="00400756">
      <w:pPr>
        <w:ind w:left="1276"/>
      </w:pPr>
      <w:r>
        <w:rPr>
          <w:noProof/>
        </w:rPr>
        <w:drawing>
          <wp:inline distT="0" distB="0" distL="0" distR="0" wp14:anchorId="74F694D9" wp14:editId="32B93DDF">
            <wp:extent cx="4476750" cy="485775"/>
            <wp:effectExtent l="0" t="0" r="0" b="9525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BC6D" w14:textId="3C68FF71" w:rsidR="00400756" w:rsidRDefault="00400756" w:rsidP="00320028">
      <w:pPr>
        <w:ind w:left="1276"/>
      </w:pPr>
    </w:p>
    <w:p w14:paraId="231C6CF1" w14:textId="69CA8124" w:rsidR="00400756" w:rsidRPr="00822597" w:rsidRDefault="00822597" w:rsidP="00320028">
      <w:pPr>
        <w:pStyle w:val="Ttulo3"/>
        <w:tabs>
          <w:tab w:val="clear" w:pos="851"/>
          <w:tab w:val="num" w:pos="1418"/>
        </w:tabs>
        <w:ind w:left="1418"/>
        <w:rPr>
          <w:lang w:val="en-US"/>
        </w:rPr>
      </w:pPr>
      <w:bookmarkStart w:id="61" w:name="_Toc85214228"/>
      <w:r w:rsidRPr="00822597">
        <w:rPr>
          <w:lang w:val="en-US"/>
        </w:rPr>
        <w:t xml:space="preserve">Na Aba </w:t>
      </w:r>
      <w:r>
        <w:rPr>
          <w:lang w:val="en-US"/>
        </w:rPr>
        <w:t>“</w:t>
      </w:r>
      <w:r w:rsidRPr="00822597">
        <w:rPr>
          <w:b/>
          <w:bCs w:val="0"/>
          <w:lang w:val="en-US"/>
        </w:rPr>
        <w:t>Authorization</w:t>
      </w:r>
      <w:r>
        <w:rPr>
          <w:lang w:val="en-US"/>
        </w:rPr>
        <w:t>”</w:t>
      </w:r>
      <w:r w:rsidRPr="00822597">
        <w:rPr>
          <w:lang w:val="en-US"/>
        </w:rPr>
        <w:t xml:space="preserve">, </w:t>
      </w:r>
      <w:proofErr w:type="spellStart"/>
      <w:r w:rsidRPr="00822597">
        <w:rPr>
          <w:lang w:val="en-US"/>
        </w:rPr>
        <w:t>selecionar</w:t>
      </w:r>
      <w:proofErr w:type="spellEnd"/>
      <w:r w:rsidRPr="00822597">
        <w:rPr>
          <w:lang w:val="en-US"/>
        </w:rPr>
        <w:t xml:space="preserve"> o Type “</w:t>
      </w:r>
      <w:r w:rsidRPr="00320028">
        <w:rPr>
          <w:b/>
          <w:bCs w:val="0"/>
          <w:lang w:val="en-US"/>
        </w:rPr>
        <w:t>Basic Auth</w:t>
      </w:r>
      <w:r w:rsidRPr="00822597">
        <w:rPr>
          <w:lang w:val="en-US"/>
        </w:rPr>
        <w:t>”:</w:t>
      </w:r>
      <w:bookmarkEnd w:id="61"/>
    </w:p>
    <w:p w14:paraId="17AC6D09" w14:textId="77777777" w:rsidR="00320028" w:rsidRDefault="00822597" w:rsidP="00320028">
      <w:pPr>
        <w:ind w:left="567" w:firstLine="709"/>
      </w:pPr>
      <w:r>
        <w:rPr>
          <w:noProof/>
        </w:rPr>
        <w:drawing>
          <wp:inline distT="0" distB="0" distL="0" distR="0" wp14:anchorId="762966C2" wp14:editId="25D9D989">
            <wp:extent cx="3246942" cy="923873"/>
            <wp:effectExtent l="0" t="0" r="0" b="0"/>
            <wp:docPr id="23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chat ou mensagem de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4194" cy="9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BF7" w14:textId="48AFDF6F" w:rsidR="00822597" w:rsidRDefault="00320028" w:rsidP="00320028">
      <w:pPr>
        <w:pStyle w:val="Ttulo3"/>
        <w:tabs>
          <w:tab w:val="clear" w:pos="851"/>
          <w:tab w:val="num" w:pos="1418"/>
        </w:tabs>
        <w:ind w:left="1418"/>
      </w:pPr>
      <w:bookmarkStart w:id="62" w:name="_Toc85214229"/>
      <w:r w:rsidRPr="00320028">
        <w:t xml:space="preserve">Informar o </w:t>
      </w:r>
      <w:proofErr w:type="spellStart"/>
      <w:r w:rsidRPr="00320028">
        <w:t>Client</w:t>
      </w:r>
      <w:proofErr w:type="spellEnd"/>
      <w:r>
        <w:t xml:space="preserve"> </w:t>
      </w:r>
      <w:r w:rsidRPr="00320028">
        <w:t xml:space="preserve">Id </w:t>
      </w:r>
      <w:r>
        <w:t>no campo “</w:t>
      </w:r>
      <w:proofErr w:type="spellStart"/>
      <w:r w:rsidRPr="00320028">
        <w:rPr>
          <w:b/>
        </w:rPr>
        <w:t>Username</w:t>
      </w:r>
      <w:proofErr w:type="spellEnd"/>
      <w:r>
        <w:t xml:space="preserve">” e o </w:t>
      </w:r>
      <w:proofErr w:type="spellStart"/>
      <w:r>
        <w:t>Client</w:t>
      </w:r>
      <w:proofErr w:type="spellEnd"/>
      <w:r>
        <w:t xml:space="preserve"> </w:t>
      </w:r>
      <w:proofErr w:type="spellStart"/>
      <w:proofErr w:type="gramStart"/>
      <w:r>
        <w:t>Secret</w:t>
      </w:r>
      <w:proofErr w:type="spellEnd"/>
      <w:r w:rsidR="00F26CA9">
        <w:t>(</w:t>
      </w:r>
      <w:proofErr w:type="gramEnd"/>
      <w:r w:rsidR="00F26CA9">
        <w:t>Fornecidos pela Serasa no arquivo Credenciais.txt)</w:t>
      </w:r>
      <w:r>
        <w:t xml:space="preserve"> no campo “</w:t>
      </w:r>
      <w:proofErr w:type="spellStart"/>
      <w:r w:rsidRPr="00320028">
        <w:rPr>
          <w:b/>
        </w:rPr>
        <w:t>Password</w:t>
      </w:r>
      <w:proofErr w:type="spellEnd"/>
      <w:r>
        <w:t>”:</w:t>
      </w:r>
      <w:bookmarkEnd w:id="62"/>
    </w:p>
    <w:p w14:paraId="7953339C" w14:textId="63A204D5" w:rsidR="00320028" w:rsidRDefault="00320028" w:rsidP="00320028">
      <w:pPr>
        <w:ind w:left="1418"/>
      </w:pPr>
      <w:r>
        <w:rPr>
          <w:noProof/>
        </w:rPr>
        <w:drawing>
          <wp:inline distT="0" distB="0" distL="0" distR="0" wp14:anchorId="15001A35" wp14:editId="6DFE2D53">
            <wp:extent cx="4819524" cy="806152"/>
            <wp:effectExtent l="0" t="0" r="635" b="0"/>
            <wp:docPr id="25" name="Imagem 2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 com confiança mé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8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CA8" w14:textId="780F8DD7" w:rsidR="001575E0" w:rsidRDefault="001575E0" w:rsidP="00320028">
      <w:pPr>
        <w:ind w:left="1418"/>
      </w:pPr>
    </w:p>
    <w:p w14:paraId="242A49C1" w14:textId="50D87303" w:rsidR="001575E0" w:rsidRPr="00965421" w:rsidRDefault="001575E0" w:rsidP="001575E0">
      <w:pPr>
        <w:pStyle w:val="Ttulo3"/>
        <w:tabs>
          <w:tab w:val="clear" w:pos="851"/>
          <w:tab w:val="num" w:pos="1418"/>
        </w:tabs>
        <w:ind w:left="1418"/>
      </w:pPr>
      <w:bookmarkStart w:id="63" w:name="_Toc85214230"/>
      <w:r w:rsidRPr="00965421">
        <w:t>Na Aba “</w:t>
      </w:r>
      <w:proofErr w:type="spellStart"/>
      <w:r w:rsidRPr="00965421">
        <w:rPr>
          <w:b/>
          <w:bCs w:val="0"/>
        </w:rPr>
        <w:t>Headers</w:t>
      </w:r>
      <w:proofErr w:type="spellEnd"/>
      <w:r w:rsidRPr="00965421">
        <w:t xml:space="preserve">”, </w:t>
      </w:r>
      <w:r w:rsidR="00965421" w:rsidRPr="00965421">
        <w:t>incluir a chav</w:t>
      </w:r>
      <w:r w:rsidR="00965421">
        <w:t>e</w:t>
      </w:r>
      <w:r w:rsidR="00965421" w:rsidRPr="00965421">
        <w:t xml:space="preserve"> “</w:t>
      </w:r>
      <w:proofErr w:type="spellStart"/>
      <w:r w:rsidR="00965421"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Content-Type</w:t>
      </w:r>
      <w:proofErr w:type="spellEnd"/>
      <w:r w:rsidR="00965421" w:rsidRPr="00965421">
        <w:t>” com o valor</w:t>
      </w:r>
      <w:r w:rsidR="00965421">
        <w:t xml:space="preserve"> “</w:t>
      </w:r>
      <w:proofErr w:type="spellStart"/>
      <w:r w:rsidR="00965421"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="00965421"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/</w:t>
      </w:r>
      <w:proofErr w:type="spellStart"/>
      <w:r w:rsidR="00965421"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json</w:t>
      </w:r>
      <w:proofErr w:type="spellEnd"/>
      <w:r w:rsidR="00965421">
        <w:t>”</w:t>
      </w:r>
      <w:r w:rsidRPr="00965421">
        <w:t>:</w:t>
      </w:r>
      <w:bookmarkEnd w:id="63"/>
    </w:p>
    <w:p w14:paraId="1F034637" w14:textId="4C62CCE5" w:rsidR="00965421" w:rsidRPr="00965421" w:rsidRDefault="00965421" w:rsidP="00965421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055B4F47" wp14:editId="2F564B37">
            <wp:extent cx="4002405" cy="522663"/>
            <wp:effectExtent l="0" t="0" r="0" b="0"/>
            <wp:docPr id="26" name="Imagem 2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6585" cy="5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8555" w14:textId="092CF946" w:rsidR="00965421" w:rsidRDefault="00965421" w:rsidP="00965421">
      <w:pPr>
        <w:rPr>
          <w:lang w:val="en-US"/>
        </w:rPr>
      </w:pPr>
    </w:p>
    <w:p w14:paraId="1D63B92A" w14:textId="34208FDA" w:rsidR="00965421" w:rsidRDefault="00965421" w:rsidP="00353B20">
      <w:pPr>
        <w:pStyle w:val="Ttulo3"/>
        <w:tabs>
          <w:tab w:val="clear" w:pos="851"/>
          <w:tab w:val="num" w:pos="1418"/>
        </w:tabs>
        <w:ind w:left="1418"/>
      </w:pPr>
      <w:r>
        <w:rPr>
          <w:lang w:val="en-US"/>
        </w:rPr>
        <w:tab/>
      </w:r>
      <w:bookmarkStart w:id="64" w:name="_Toc85214231"/>
      <w:r w:rsidR="00353B20" w:rsidRPr="00353B20">
        <w:t>Executar a chamada clicando n</w:t>
      </w:r>
      <w:r w:rsidR="00353B20">
        <w:t xml:space="preserve">o botão </w:t>
      </w:r>
      <w:proofErr w:type="spellStart"/>
      <w:r w:rsidR="00353B20">
        <w:t>Send</w:t>
      </w:r>
      <w:proofErr w:type="spellEnd"/>
      <w:r w:rsidR="00353B20">
        <w:t>:</w:t>
      </w:r>
      <w:bookmarkEnd w:id="64"/>
    </w:p>
    <w:p w14:paraId="603B617B" w14:textId="01FDF4C8" w:rsidR="00353B20" w:rsidRDefault="00353B20" w:rsidP="00353B20">
      <w:pPr>
        <w:ind w:left="1276"/>
      </w:pPr>
      <w:r>
        <w:rPr>
          <w:noProof/>
        </w:rPr>
        <w:drawing>
          <wp:inline distT="0" distB="0" distL="0" distR="0" wp14:anchorId="0120DDFA" wp14:editId="24980008">
            <wp:extent cx="981075" cy="525164"/>
            <wp:effectExtent l="0" t="0" r="0" b="8255"/>
            <wp:docPr id="29" name="Imagem 2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1068" cy="5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4B31" w14:textId="6926FD58" w:rsidR="00353B20" w:rsidRDefault="00353B20" w:rsidP="00353B20">
      <w:pPr>
        <w:ind w:left="1276"/>
      </w:pPr>
    </w:p>
    <w:p w14:paraId="17D2192D" w14:textId="473FEC99" w:rsidR="00353B20" w:rsidRDefault="00DE3637" w:rsidP="004E6EEF">
      <w:pPr>
        <w:pStyle w:val="Ttulo3"/>
        <w:tabs>
          <w:tab w:val="clear" w:pos="851"/>
          <w:tab w:val="num" w:pos="1418"/>
        </w:tabs>
        <w:ind w:left="1418"/>
      </w:pPr>
      <w:bookmarkStart w:id="65" w:name="_Toc85214232"/>
      <w:r>
        <w:t>Em caso de sucesso (Status 201), n</w:t>
      </w:r>
      <w:r w:rsidR="00353B20">
        <w:t xml:space="preserve">o retorno da chamada, será enviado o </w:t>
      </w:r>
      <w:proofErr w:type="spellStart"/>
      <w:r w:rsidR="00353B20">
        <w:t>accessToken</w:t>
      </w:r>
      <w:proofErr w:type="spellEnd"/>
      <w:r w:rsidR="00353B20">
        <w:t xml:space="preserve"> (</w:t>
      </w:r>
      <w:proofErr w:type="spellStart"/>
      <w:r w:rsidR="00353B20">
        <w:t>Bearer</w:t>
      </w:r>
      <w:proofErr w:type="spellEnd"/>
      <w:r w:rsidR="00353B20">
        <w:t>) a ser utilizado na chamada da</w:t>
      </w:r>
      <w:r w:rsidR="00C614A1">
        <w:t xml:space="preserve">s demais </w:t>
      </w:r>
      <w:r w:rsidR="00353B20">
        <w:t>API</w:t>
      </w:r>
      <w:r w:rsidR="00C614A1">
        <w:t>s</w:t>
      </w:r>
      <w:r w:rsidR="00353B20">
        <w:t>.</w:t>
      </w:r>
      <w:bookmarkEnd w:id="65"/>
    </w:p>
    <w:p w14:paraId="23CDEDF7" w14:textId="7A8E4182" w:rsidR="004E6EEF" w:rsidRDefault="004E6EEF" w:rsidP="004E6EEF">
      <w:pPr>
        <w:ind w:left="1276"/>
      </w:pPr>
      <w:r>
        <w:rPr>
          <w:noProof/>
        </w:rPr>
        <w:drawing>
          <wp:inline distT="0" distB="0" distL="0" distR="0" wp14:anchorId="453E394B" wp14:editId="5DE37862">
            <wp:extent cx="4431030" cy="2807918"/>
            <wp:effectExtent l="0" t="0" r="7620" b="0"/>
            <wp:docPr id="30" name="Imagem 3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, Cart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3542" cy="28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065F" w14:textId="30DE62FB" w:rsidR="004E6EEF" w:rsidRDefault="004E6EEF" w:rsidP="004E6EEF">
      <w:pPr>
        <w:ind w:left="1276"/>
      </w:pPr>
    </w:p>
    <w:p w14:paraId="5E880D20" w14:textId="77777777" w:rsidR="004E6EEF" w:rsidRPr="004E6EEF" w:rsidRDefault="004E6EEF" w:rsidP="004E6EEF">
      <w:pPr>
        <w:ind w:left="709"/>
      </w:pPr>
    </w:p>
    <w:p w14:paraId="32C10B70" w14:textId="77777777" w:rsidR="00965421" w:rsidRPr="00353B20" w:rsidRDefault="00965421" w:rsidP="00353B20">
      <w:pPr>
        <w:ind w:left="1276"/>
      </w:pPr>
    </w:p>
    <w:p w14:paraId="7C3A4003" w14:textId="209A208E" w:rsidR="008200E7" w:rsidRDefault="008200E7" w:rsidP="008200E7">
      <w:pPr>
        <w:pStyle w:val="Ttulo3"/>
        <w:tabs>
          <w:tab w:val="clear" w:pos="851"/>
          <w:tab w:val="num" w:pos="1418"/>
        </w:tabs>
        <w:ind w:left="1418"/>
      </w:pPr>
      <w:bookmarkStart w:id="66" w:name="_Toc85214233"/>
      <w:r>
        <w:t>Comando para execução d</w:t>
      </w:r>
      <w:r w:rsidR="001A581D">
        <w:t xml:space="preserve">a API via </w:t>
      </w:r>
      <w:r>
        <w:t>CURL</w:t>
      </w:r>
      <w:r w:rsidR="001A581D">
        <w:t>:</w:t>
      </w:r>
      <w:bookmarkEnd w:id="66"/>
    </w:p>
    <w:p w14:paraId="53DFBA61" w14:textId="06E168F8" w:rsidR="001A581D" w:rsidRDefault="001A581D" w:rsidP="001A581D">
      <w:pPr>
        <w:ind w:left="1418"/>
      </w:pPr>
      <w:r>
        <w:object w:dxaOrig="1508" w:dyaOrig="984" w14:anchorId="78F26A35">
          <v:shape id="_x0000_i1030" type="#_x0000_t75" style="width:75.5pt;height:49pt" o:ole="">
            <v:imagedata r:id="rId35" o:title=""/>
          </v:shape>
          <o:OLEObject Type="Embed" ProgID="Package" ShapeID="_x0000_i1030" DrawAspect="Icon" ObjectID="_1696172542" r:id="rId36"/>
        </w:object>
      </w:r>
    </w:p>
    <w:p w14:paraId="1084B35C" w14:textId="697D34F9" w:rsidR="001A581D" w:rsidRDefault="001A581D" w:rsidP="001A581D">
      <w:pPr>
        <w:ind w:left="1418"/>
      </w:pPr>
      <w:r>
        <w:lastRenderedPageBreak/>
        <w:t xml:space="preserve">OBS: O Basic enviado neste arquivo é apenas um exemplo. Para </w:t>
      </w:r>
      <w:r w:rsidR="003011D1">
        <w:t xml:space="preserve">geração de um Basic </w:t>
      </w:r>
      <w:proofErr w:type="spellStart"/>
      <w:r w:rsidR="003011D1">
        <w:t>Authorization</w:t>
      </w:r>
      <w:proofErr w:type="spellEnd"/>
      <w:r w:rsidR="003011D1">
        <w:t xml:space="preserve"> valido é necessário informar o valor </w:t>
      </w:r>
      <w:r w:rsidR="00FD4234">
        <w:t>“</w:t>
      </w:r>
      <w:proofErr w:type="spellStart"/>
      <w:r w:rsidR="00FD4234">
        <w:t>ClientId:ClientSecret</w:t>
      </w:r>
      <w:proofErr w:type="spellEnd"/>
      <w:r w:rsidR="00FD4234">
        <w:t>”</w:t>
      </w:r>
      <w:r w:rsidR="003011D1">
        <w:t xml:space="preserve"> no formato Base64. </w:t>
      </w:r>
    </w:p>
    <w:p w14:paraId="4618F9D3" w14:textId="4734EBC5" w:rsidR="003011D1" w:rsidRDefault="003011D1" w:rsidP="001A581D">
      <w:pPr>
        <w:ind w:left="1418"/>
      </w:pPr>
    </w:p>
    <w:p w14:paraId="60BA9F08" w14:textId="77777777" w:rsidR="003011D1" w:rsidRPr="003011D1" w:rsidRDefault="003011D1" w:rsidP="003011D1"/>
    <w:p w14:paraId="6FDB36A4" w14:textId="77777777" w:rsidR="003011D1" w:rsidRPr="003011D1" w:rsidRDefault="003011D1" w:rsidP="003011D1"/>
    <w:p w14:paraId="7E53DF9D" w14:textId="77777777" w:rsidR="003011D1" w:rsidRDefault="003011D1" w:rsidP="003011D1">
      <w:pPr>
        <w:pStyle w:val="Ttulo3"/>
        <w:numPr>
          <w:ilvl w:val="0"/>
          <w:numId w:val="0"/>
        </w:numPr>
      </w:pPr>
    </w:p>
    <w:p w14:paraId="5445AF6B" w14:textId="5D76DB61" w:rsidR="003011D1" w:rsidRDefault="003011D1" w:rsidP="003011D1">
      <w:pPr>
        <w:pStyle w:val="Ttulo3"/>
        <w:numPr>
          <w:ilvl w:val="0"/>
          <w:numId w:val="0"/>
        </w:numPr>
        <w:ind w:left="851"/>
      </w:pPr>
    </w:p>
    <w:p w14:paraId="10AB7855" w14:textId="77777777" w:rsidR="003011D1" w:rsidRPr="003011D1" w:rsidRDefault="003011D1" w:rsidP="003011D1"/>
    <w:p w14:paraId="53EA39FC" w14:textId="77777777" w:rsidR="008200E7" w:rsidRPr="008200E7" w:rsidRDefault="008200E7" w:rsidP="008200E7">
      <w:pPr>
        <w:ind w:left="709"/>
      </w:pPr>
    </w:p>
    <w:p w14:paraId="07C17821" w14:textId="7645F3DE" w:rsidR="001575E0" w:rsidRDefault="001575E0" w:rsidP="00353B20"/>
    <w:p w14:paraId="74A977FE" w14:textId="246D3E4A" w:rsidR="00353B20" w:rsidRDefault="00353B20" w:rsidP="00353B20"/>
    <w:p w14:paraId="0DFB6FD5" w14:textId="77777777" w:rsidR="00353B20" w:rsidRPr="00353B20" w:rsidRDefault="00353B20" w:rsidP="00353B20"/>
    <w:p w14:paraId="246C38D2" w14:textId="77777777" w:rsidR="001575E0" w:rsidRPr="00353B20" w:rsidRDefault="001575E0" w:rsidP="00320028">
      <w:pPr>
        <w:ind w:left="1418"/>
      </w:pPr>
    </w:p>
    <w:p w14:paraId="0B9F706E" w14:textId="2E94D0F9" w:rsidR="00320028" w:rsidRPr="00353B20" w:rsidRDefault="00320028" w:rsidP="00320028">
      <w:pPr>
        <w:ind w:left="709"/>
      </w:pPr>
    </w:p>
    <w:p w14:paraId="1E21B129" w14:textId="77777777" w:rsidR="00320028" w:rsidRPr="00353B20" w:rsidRDefault="00320028" w:rsidP="00320028">
      <w:pPr>
        <w:ind w:left="709"/>
      </w:pPr>
    </w:p>
    <w:p w14:paraId="5B294F8A" w14:textId="77777777" w:rsidR="00320028" w:rsidRPr="00353B20" w:rsidRDefault="00320028" w:rsidP="00320028"/>
    <w:p w14:paraId="5D565603" w14:textId="4D310FD7" w:rsidR="00DA5FE2" w:rsidRDefault="00E80B19" w:rsidP="00DA5FE2">
      <w:pPr>
        <w:pStyle w:val="Ttulo1"/>
      </w:pPr>
      <w:bookmarkStart w:id="67" w:name="_Toc85214234"/>
      <w:r>
        <w:lastRenderedPageBreak/>
        <w:t xml:space="preserve">Exemplo de Chamada da API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r w:rsidR="008C14A5">
        <w:t>– Antiga GR9T</w:t>
      </w:r>
      <w:bookmarkEnd w:id="67"/>
    </w:p>
    <w:p w14:paraId="68818CE4" w14:textId="690B05F0" w:rsidR="00E80B19" w:rsidRDefault="00E80B19" w:rsidP="00E80B19">
      <w:pPr>
        <w:pStyle w:val="Ttulo2"/>
      </w:pPr>
      <w:bookmarkStart w:id="68" w:name="_Toc85214235"/>
      <w:proofErr w:type="spellStart"/>
      <w:r>
        <w:t>URLs</w:t>
      </w:r>
      <w:proofErr w:type="spellEnd"/>
      <w:r>
        <w:t xml:space="preserve"> para chamada da API </w:t>
      </w:r>
      <w:proofErr w:type="spellStart"/>
      <w:r w:rsidR="008C14A5" w:rsidRPr="008C14A5">
        <w:t>Partners</w:t>
      </w:r>
      <w:proofErr w:type="spellEnd"/>
      <w:r w:rsidR="008C14A5" w:rsidRPr="008C14A5">
        <w:t xml:space="preserve"> </w:t>
      </w:r>
      <w:proofErr w:type="spellStart"/>
      <w:r w:rsidR="008C14A5" w:rsidRPr="008C14A5">
        <w:t>Orders</w:t>
      </w:r>
      <w:proofErr w:type="spellEnd"/>
      <w:r>
        <w:t>:</w:t>
      </w:r>
      <w:bookmarkEnd w:id="68"/>
    </w:p>
    <w:p w14:paraId="4D06EF34" w14:textId="77777777" w:rsidR="00E80B19" w:rsidRDefault="00E80B19" w:rsidP="00E80B19">
      <w:pPr>
        <w:pStyle w:val="Ttulo3"/>
        <w:tabs>
          <w:tab w:val="clear" w:pos="851"/>
          <w:tab w:val="num" w:pos="1418"/>
        </w:tabs>
        <w:ind w:left="1418"/>
      </w:pPr>
      <w:bookmarkStart w:id="69" w:name="_Toc85214236"/>
      <w:r>
        <w:t>Homologação:</w:t>
      </w:r>
      <w:bookmarkEnd w:id="69"/>
    </w:p>
    <w:p w14:paraId="1E1378B5" w14:textId="02E4C33B" w:rsidR="00E80B19" w:rsidRDefault="00D06D65" w:rsidP="00E80B19">
      <w:pPr>
        <w:ind w:left="1276"/>
      </w:pPr>
      <w:hyperlink r:id="rId37" w:history="1">
        <w:r w:rsidR="003644D1" w:rsidRPr="00FD0855">
          <w:rPr>
            <w:rStyle w:val="Hyperlink"/>
          </w:rPr>
          <w:t>https://uat-api.serasaexperian.com.br/sales/v1/partners/orders/{cnpjDistribuidor}</w:t>
        </w:r>
      </w:hyperlink>
    </w:p>
    <w:p w14:paraId="6C0A70EC" w14:textId="77777777" w:rsidR="00E80B19" w:rsidRDefault="00E80B19" w:rsidP="00E80B19">
      <w:pPr>
        <w:pStyle w:val="Ttulo3"/>
        <w:tabs>
          <w:tab w:val="clear" w:pos="851"/>
          <w:tab w:val="num" w:pos="1418"/>
        </w:tabs>
        <w:ind w:left="1418"/>
      </w:pPr>
      <w:bookmarkStart w:id="70" w:name="_Toc85214237"/>
      <w:r>
        <w:t>Produção:</w:t>
      </w:r>
      <w:bookmarkEnd w:id="70"/>
    </w:p>
    <w:p w14:paraId="679AFE46" w14:textId="175A47BF" w:rsidR="00E80B19" w:rsidRPr="00DF0C8A" w:rsidRDefault="003644D1" w:rsidP="00E80B19">
      <w:pPr>
        <w:ind w:left="1276"/>
        <w:rPr>
          <w:rStyle w:val="Hyperlink"/>
        </w:rPr>
      </w:pPr>
      <w:r w:rsidRPr="003644D1">
        <w:rPr>
          <w:rStyle w:val="Hyperlink"/>
        </w:rPr>
        <w:t>https://api.serasaexperian.com.br/sales/v1/partners/orders/{cnpjDistribuidor}</w:t>
      </w:r>
    </w:p>
    <w:p w14:paraId="4019BD0A" w14:textId="06E125A6" w:rsidR="00E80B19" w:rsidRPr="00D52D41" w:rsidRDefault="00E80B19" w:rsidP="00E80B19">
      <w:pPr>
        <w:ind w:left="709"/>
      </w:pPr>
    </w:p>
    <w:p w14:paraId="3561EF75" w14:textId="2FDEE764" w:rsidR="00945228" w:rsidRDefault="00945228" w:rsidP="00945228">
      <w:pPr>
        <w:pStyle w:val="Ttulo2"/>
      </w:pPr>
      <w:bookmarkStart w:id="71" w:name="_Toc85214238"/>
      <w:r>
        <w:t>Exemplo de Chamada da API</w:t>
      </w:r>
      <w:r w:rsidR="008C14A5">
        <w:t xml:space="preserve"> </w:t>
      </w:r>
      <w:proofErr w:type="spellStart"/>
      <w:r w:rsidR="008C14A5">
        <w:t>Partners</w:t>
      </w:r>
      <w:proofErr w:type="spellEnd"/>
      <w:r w:rsidR="008C14A5">
        <w:t xml:space="preserve"> </w:t>
      </w:r>
      <w:proofErr w:type="spellStart"/>
      <w:r w:rsidR="008C14A5">
        <w:t>Orders</w:t>
      </w:r>
      <w:proofErr w:type="spellEnd"/>
      <w:r>
        <w:t xml:space="preserve"> via </w:t>
      </w:r>
      <w:proofErr w:type="spellStart"/>
      <w:r>
        <w:t>Postman</w:t>
      </w:r>
      <w:bookmarkEnd w:id="71"/>
      <w:proofErr w:type="spellEnd"/>
    </w:p>
    <w:p w14:paraId="092C1B92" w14:textId="77777777" w:rsidR="00945228" w:rsidRDefault="00945228" w:rsidP="00945228">
      <w:pPr>
        <w:pStyle w:val="Ttulo3"/>
        <w:tabs>
          <w:tab w:val="clear" w:pos="851"/>
          <w:tab w:val="num" w:pos="1418"/>
        </w:tabs>
        <w:ind w:left="1418"/>
      </w:pPr>
      <w:bookmarkStart w:id="72" w:name="_Toc85214239"/>
      <w:r>
        <w:t>Criar uma requisição do Tipo POST:</w:t>
      </w:r>
      <w:bookmarkEnd w:id="72"/>
    </w:p>
    <w:p w14:paraId="7C2A6F20" w14:textId="77777777" w:rsidR="00945228" w:rsidRDefault="00945228" w:rsidP="00945228">
      <w:pPr>
        <w:ind w:left="1276"/>
      </w:pPr>
      <w:r>
        <w:rPr>
          <w:noProof/>
        </w:rPr>
        <w:drawing>
          <wp:inline distT="0" distB="0" distL="0" distR="0" wp14:anchorId="061D919E" wp14:editId="3768185D">
            <wp:extent cx="1209675" cy="533400"/>
            <wp:effectExtent l="0" t="0" r="9525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C95" w14:textId="6B292747" w:rsidR="00945228" w:rsidRDefault="00945228" w:rsidP="00945228">
      <w:pPr>
        <w:pStyle w:val="Ttulo3"/>
        <w:tabs>
          <w:tab w:val="clear" w:pos="851"/>
          <w:tab w:val="num" w:pos="1418"/>
        </w:tabs>
        <w:ind w:left="1418"/>
      </w:pPr>
      <w:bookmarkStart w:id="73" w:name="_Toc85214240"/>
      <w:r>
        <w:t>Informar a URL da API. Em nosso exemplo utilizaremos a API de Homologação</w:t>
      </w:r>
      <w:r w:rsidR="001A4DD4">
        <w:t>. *Substituir o valor {</w:t>
      </w:r>
      <w:proofErr w:type="spellStart"/>
      <w:r w:rsidR="001A4DD4">
        <w:t>cnpjDistribuidor</w:t>
      </w:r>
      <w:proofErr w:type="spellEnd"/>
      <w:r w:rsidR="001A4DD4">
        <w:t>} pelo CNPJ do distribuidor</w:t>
      </w:r>
      <w:r w:rsidR="00DD240E">
        <w:t xml:space="preserve"> PROREDE</w:t>
      </w:r>
      <w:r>
        <w:t>:</w:t>
      </w:r>
      <w:bookmarkEnd w:id="73"/>
    </w:p>
    <w:p w14:paraId="36B340A5" w14:textId="050B1F87" w:rsidR="00945228" w:rsidRDefault="003644D1" w:rsidP="00945228">
      <w:pPr>
        <w:ind w:left="1276"/>
      </w:pPr>
      <w:r>
        <w:rPr>
          <w:noProof/>
        </w:rPr>
        <w:drawing>
          <wp:inline distT="0" distB="0" distL="0" distR="0" wp14:anchorId="16C5392A" wp14:editId="272EBFCD">
            <wp:extent cx="4876800" cy="495300"/>
            <wp:effectExtent l="0" t="0" r="0" b="0"/>
            <wp:docPr id="33" name="Imagem 3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 com confiança baix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BC7C" w14:textId="77777777" w:rsidR="00945228" w:rsidRDefault="00945228" w:rsidP="00945228">
      <w:pPr>
        <w:ind w:left="1276"/>
      </w:pPr>
    </w:p>
    <w:p w14:paraId="1122908E" w14:textId="55B92CEF" w:rsidR="00945228" w:rsidRPr="003644D1" w:rsidRDefault="00945228" w:rsidP="00945228">
      <w:pPr>
        <w:pStyle w:val="Ttulo3"/>
        <w:tabs>
          <w:tab w:val="clear" w:pos="851"/>
          <w:tab w:val="num" w:pos="1418"/>
        </w:tabs>
        <w:ind w:left="1418"/>
      </w:pPr>
      <w:bookmarkStart w:id="74" w:name="_Toc85214241"/>
      <w:r w:rsidRPr="003644D1">
        <w:t>Na Aba “</w:t>
      </w:r>
      <w:proofErr w:type="spellStart"/>
      <w:r w:rsidRPr="003644D1">
        <w:rPr>
          <w:b/>
          <w:bCs w:val="0"/>
        </w:rPr>
        <w:t>Authorization</w:t>
      </w:r>
      <w:proofErr w:type="spellEnd"/>
      <w:r w:rsidRPr="003644D1">
        <w:t xml:space="preserve">”, selecionar o </w:t>
      </w:r>
      <w:r w:rsidR="003644D1" w:rsidRPr="003644D1">
        <w:t>tipo</w:t>
      </w:r>
      <w:r w:rsidRPr="003644D1">
        <w:t xml:space="preserve"> “</w:t>
      </w:r>
      <w:proofErr w:type="spellStart"/>
      <w:r w:rsidRPr="003644D1">
        <w:rPr>
          <w:b/>
          <w:bCs w:val="0"/>
        </w:rPr>
        <w:t>B</w:t>
      </w:r>
      <w:r w:rsidR="003644D1">
        <w:rPr>
          <w:b/>
          <w:bCs w:val="0"/>
        </w:rPr>
        <w:t>earer</w:t>
      </w:r>
      <w:proofErr w:type="spellEnd"/>
      <w:r w:rsidR="003644D1">
        <w:rPr>
          <w:b/>
          <w:bCs w:val="0"/>
        </w:rPr>
        <w:t xml:space="preserve"> Token</w:t>
      </w:r>
      <w:r w:rsidRPr="003644D1">
        <w:t>”:</w:t>
      </w:r>
      <w:bookmarkEnd w:id="74"/>
    </w:p>
    <w:p w14:paraId="76105134" w14:textId="08DDF629" w:rsidR="00945228" w:rsidRDefault="003644D1" w:rsidP="00945228">
      <w:pPr>
        <w:ind w:left="567" w:firstLine="709"/>
      </w:pPr>
      <w:r>
        <w:rPr>
          <w:noProof/>
        </w:rPr>
        <w:drawing>
          <wp:inline distT="0" distB="0" distL="0" distR="0" wp14:anchorId="29071912" wp14:editId="105987D5">
            <wp:extent cx="2590800" cy="885825"/>
            <wp:effectExtent l="0" t="0" r="0" b="9525"/>
            <wp:docPr id="34" name="Imagem 3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chat ou mensagem de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3805" w14:textId="77777777" w:rsidR="00894E41" w:rsidRDefault="00894E41" w:rsidP="00945228">
      <w:pPr>
        <w:ind w:left="567" w:firstLine="709"/>
      </w:pPr>
    </w:p>
    <w:p w14:paraId="6B082BE1" w14:textId="77777777" w:rsidR="00945228" w:rsidRDefault="00945228" w:rsidP="00945228">
      <w:pPr>
        <w:pStyle w:val="Ttulo3"/>
        <w:tabs>
          <w:tab w:val="clear" w:pos="851"/>
          <w:tab w:val="num" w:pos="1418"/>
        </w:tabs>
        <w:ind w:left="1418"/>
      </w:pPr>
      <w:bookmarkStart w:id="75" w:name="_Toc85214242"/>
      <w:r w:rsidRPr="00320028">
        <w:lastRenderedPageBreak/>
        <w:t xml:space="preserve">Informar o </w:t>
      </w:r>
      <w:proofErr w:type="spellStart"/>
      <w:r w:rsidR="003644D1">
        <w:t>AccessToken</w:t>
      </w:r>
      <w:proofErr w:type="spellEnd"/>
      <w:r w:rsidR="003644D1">
        <w:t xml:space="preserve"> obtido na chamada da </w:t>
      </w:r>
      <w:hyperlink w:anchor="_Exemplo_de_Chamada" w:history="1">
        <w:r w:rsidR="003644D1" w:rsidRPr="003644D1">
          <w:rPr>
            <w:rStyle w:val="Hyperlink"/>
          </w:rPr>
          <w:t>API de Login do IAM</w:t>
        </w:r>
      </w:hyperlink>
      <w:r w:rsidR="0027402F">
        <w:t xml:space="preserve"> deste documento</w:t>
      </w:r>
      <w:r>
        <w:t>:</w:t>
      </w:r>
      <w:bookmarkEnd w:id="75"/>
    </w:p>
    <w:p w14:paraId="33883779" w14:textId="7BDC1DBF" w:rsidR="00945228" w:rsidRDefault="003644D1" w:rsidP="00945228">
      <w:pPr>
        <w:ind w:left="1418"/>
      </w:pPr>
      <w:r>
        <w:rPr>
          <w:noProof/>
        </w:rPr>
        <w:drawing>
          <wp:inline distT="0" distB="0" distL="0" distR="0" wp14:anchorId="466E2E8C" wp14:editId="7210932F">
            <wp:extent cx="4337050" cy="1702531"/>
            <wp:effectExtent l="0" t="0" r="6350" b="0"/>
            <wp:docPr id="35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4382" cy="17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39E" w14:textId="3DBFF209" w:rsidR="00945228" w:rsidRDefault="00945228" w:rsidP="00945228">
      <w:pPr>
        <w:ind w:left="1418"/>
      </w:pPr>
    </w:p>
    <w:p w14:paraId="473D8765" w14:textId="77777777" w:rsidR="00894E41" w:rsidRPr="00894E41" w:rsidRDefault="00894E41" w:rsidP="00945228">
      <w:pPr>
        <w:ind w:left="1418"/>
        <w:rPr>
          <w:b/>
          <w:bCs/>
        </w:rPr>
      </w:pPr>
      <w:r w:rsidRPr="00894E41">
        <w:rPr>
          <w:b/>
          <w:bCs/>
        </w:rPr>
        <w:t xml:space="preserve">OBS: O Access Token possui um tempo determinado para expiração. </w:t>
      </w:r>
    </w:p>
    <w:p w14:paraId="07B50A01" w14:textId="0AABD1BC" w:rsidR="00894E41" w:rsidRPr="00894E41" w:rsidRDefault="00894E41" w:rsidP="00945228">
      <w:pPr>
        <w:ind w:left="1418"/>
        <w:rPr>
          <w:b/>
          <w:bCs/>
        </w:rPr>
      </w:pPr>
      <w:r w:rsidRPr="00894E41">
        <w:rPr>
          <w:b/>
          <w:bCs/>
        </w:rPr>
        <w:t xml:space="preserve">Caso ocorra a expiração, a chamada da API retornara com erro 401. Se isto ocorrer, será necessário executar novamente a </w:t>
      </w:r>
      <w:hyperlink w:anchor="_Exemplo_de_Chamada" w:history="1">
        <w:r w:rsidRPr="00894E41">
          <w:rPr>
            <w:rStyle w:val="Hyperlink"/>
            <w:b/>
            <w:bCs/>
          </w:rPr>
          <w:t>chamada para obtenção do Access Token</w:t>
        </w:r>
      </w:hyperlink>
      <w:r w:rsidRPr="00894E41">
        <w:rPr>
          <w:b/>
          <w:bCs/>
        </w:rPr>
        <w:t xml:space="preserve">. </w:t>
      </w:r>
    </w:p>
    <w:p w14:paraId="1B5CE2E4" w14:textId="77777777" w:rsidR="00945228" w:rsidRPr="00965421" w:rsidRDefault="00945228" w:rsidP="00945228">
      <w:pPr>
        <w:pStyle w:val="Ttulo3"/>
        <w:tabs>
          <w:tab w:val="clear" w:pos="851"/>
          <w:tab w:val="num" w:pos="1418"/>
        </w:tabs>
        <w:ind w:left="1418"/>
      </w:pPr>
      <w:bookmarkStart w:id="76" w:name="_Toc85214243"/>
      <w:r w:rsidRPr="00965421">
        <w:t>Na Aba “</w:t>
      </w:r>
      <w:proofErr w:type="spellStart"/>
      <w:r w:rsidRPr="00965421">
        <w:rPr>
          <w:b/>
          <w:bCs w:val="0"/>
        </w:rPr>
        <w:t>Headers</w:t>
      </w:r>
      <w:proofErr w:type="spellEnd"/>
      <w:r w:rsidRPr="00965421">
        <w:t>”, incluir a chav</w:t>
      </w:r>
      <w:r>
        <w:t>e</w:t>
      </w:r>
      <w:r w:rsidRPr="00965421">
        <w:t xml:space="preserve"> “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Content-Type</w:t>
      </w:r>
      <w:proofErr w:type="spellEnd"/>
      <w:r w:rsidRPr="00965421">
        <w:t>” com o valor</w:t>
      </w:r>
      <w:r>
        <w:t xml:space="preserve"> “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/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json</w:t>
      </w:r>
      <w:proofErr w:type="spellEnd"/>
      <w:r>
        <w:t>”</w:t>
      </w:r>
      <w:r w:rsidRPr="00965421">
        <w:t>:</w:t>
      </w:r>
      <w:bookmarkEnd w:id="76"/>
    </w:p>
    <w:p w14:paraId="55790B09" w14:textId="77777777" w:rsidR="00945228" w:rsidRPr="00965421" w:rsidRDefault="00945228" w:rsidP="00945228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4C9A6C0E" wp14:editId="5B3039F0">
            <wp:extent cx="4002405" cy="522663"/>
            <wp:effectExtent l="0" t="0" r="0" b="0"/>
            <wp:docPr id="28" name="Imagem 2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6585" cy="5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39AE" w14:textId="77777777" w:rsidR="00945228" w:rsidRDefault="00945228" w:rsidP="00945228">
      <w:pPr>
        <w:rPr>
          <w:lang w:val="en-US"/>
        </w:rPr>
      </w:pPr>
    </w:p>
    <w:p w14:paraId="3A1680C8" w14:textId="03700D53" w:rsidR="00945228" w:rsidRDefault="00945228" w:rsidP="00945228">
      <w:pPr>
        <w:pStyle w:val="Ttulo3"/>
        <w:tabs>
          <w:tab w:val="clear" w:pos="851"/>
          <w:tab w:val="num" w:pos="1418"/>
        </w:tabs>
        <w:ind w:left="1418"/>
      </w:pPr>
      <w:r>
        <w:rPr>
          <w:lang w:val="en-US"/>
        </w:rPr>
        <w:tab/>
      </w:r>
      <w:bookmarkStart w:id="77" w:name="_Toc85214244"/>
      <w:r w:rsidR="00DD240E">
        <w:t>Preencher os campos d</w:t>
      </w:r>
      <w:r w:rsidR="00C614A1">
        <w:t>escritos abaixo</w:t>
      </w:r>
      <w:r>
        <w:t>:</w:t>
      </w:r>
      <w:bookmarkEnd w:id="77"/>
    </w:p>
    <w:p w14:paraId="7CBBE983" w14:textId="2743AA34" w:rsidR="00C614A1" w:rsidRPr="00C614A1" w:rsidRDefault="00C614A1" w:rsidP="00C614A1">
      <w:pPr>
        <w:ind w:left="709"/>
      </w:pPr>
      <w:r>
        <w:rPr>
          <w:noProof/>
        </w:rPr>
        <w:drawing>
          <wp:inline distT="0" distB="0" distL="0" distR="0" wp14:anchorId="69E54336" wp14:editId="28F55FFC">
            <wp:extent cx="1712946" cy="2795588"/>
            <wp:effectExtent l="0" t="0" r="1905" b="5080"/>
            <wp:docPr id="38" name="Imagem 3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16941" cy="28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ADC" w14:textId="77777777" w:rsidR="00DD240E" w:rsidRDefault="00DD240E" w:rsidP="00DD240E">
      <w:pPr>
        <w:pStyle w:val="Ttulo3"/>
        <w:tabs>
          <w:tab w:val="clear" w:pos="851"/>
          <w:tab w:val="num" w:pos="1418"/>
        </w:tabs>
        <w:ind w:left="1418"/>
      </w:pPr>
      <w:r w:rsidRPr="00C614A1">
        <w:tab/>
      </w:r>
      <w:bookmarkStart w:id="78" w:name="_Toc85214245"/>
      <w:r w:rsidRPr="00353B20">
        <w:t>Executar a chamada clicando n</w:t>
      </w:r>
      <w:r>
        <w:t xml:space="preserve">o botão </w:t>
      </w:r>
      <w:proofErr w:type="spellStart"/>
      <w:r>
        <w:t>Send</w:t>
      </w:r>
      <w:proofErr w:type="spellEnd"/>
      <w:r>
        <w:t>:</w:t>
      </w:r>
      <w:bookmarkEnd w:id="78"/>
    </w:p>
    <w:p w14:paraId="58D6C7E0" w14:textId="77777777" w:rsidR="00DD240E" w:rsidRPr="00DD240E" w:rsidRDefault="00DD240E" w:rsidP="00DD240E"/>
    <w:p w14:paraId="0C5757D2" w14:textId="77777777" w:rsidR="00945228" w:rsidRDefault="00945228" w:rsidP="00945228">
      <w:pPr>
        <w:ind w:left="1276"/>
      </w:pPr>
      <w:r>
        <w:rPr>
          <w:noProof/>
        </w:rPr>
        <w:lastRenderedPageBreak/>
        <w:drawing>
          <wp:inline distT="0" distB="0" distL="0" distR="0" wp14:anchorId="642B98C2" wp14:editId="77902BE1">
            <wp:extent cx="981075" cy="525164"/>
            <wp:effectExtent l="0" t="0" r="0" b="8255"/>
            <wp:docPr id="31" name="Imagem 3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1068" cy="5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BAA1" w14:textId="77777777" w:rsidR="00945228" w:rsidRDefault="00945228" w:rsidP="00945228">
      <w:pPr>
        <w:ind w:left="1276"/>
      </w:pPr>
    </w:p>
    <w:p w14:paraId="1B9473D4" w14:textId="3F5ADB98" w:rsidR="00945228" w:rsidRDefault="001A4DD4" w:rsidP="00945228">
      <w:pPr>
        <w:pStyle w:val="Ttulo3"/>
        <w:tabs>
          <w:tab w:val="clear" w:pos="851"/>
          <w:tab w:val="num" w:pos="1418"/>
        </w:tabs>
        <w:ind w:left="1418"/>
      </w:pPr>
      <w:bookmarkStart w:id="79" w:name="_Toc85214246"/>
      <w:r>
        <w:t>Em caso de sucesso (Status 201), o resultado será exibido conforme imagem abaixo:</w:t>
      </w:r>
      <w:bookmarkEnd w:id="79"/>
    </w:p>
    <w:p w14:paraId="292C4E7B" w14:textId="20E223AD" w:rsidR="00945228" w:rsidRDefault="001A4DD4" w:rsidP="00945228">
      <w:pPr>
        <w:ind w:left="1276"/>
      </w:pPr>
      <w:r>
        <w:rPr>
          <w:noProof/>
        </w:rPr>
        <w:drawing>
          <wp:inline distT="0" distB="0" distL="0" distR="0" wp14:anchorId="1E7F5680" wp14:editId="16263E40">
            <wp:extent cx="4333875" cy="1381125"/>
            <wp:effectExtent l="0" t="0" r="9525" b="9525"/>
            <wp:docPr id="36" name="Imagem 3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7C95" w14:textId="77777777" w:rsidR="00945228" w:rsidRDefault="00945228" w:rsidP="00945228">
      <w:pPr>
        <w:ind w:left="1276"/>
      </w:pPr>
    </w:p>
    <w:p w14:paraId="507726EF" w14:textId="77777777" w:rsidR="00945228" w:rsidRPr="004E6EEF" w:rsidRDefault="00945228" w:rsidP="00945228">
      <w:pPr>
        <w:ind w:left="709"/>
      </w:pPr>
    </w:p>
    <w:p w14:paraId="5AFDF77D" w14:textId="77777777" w:rsidR="00DD240E" w:rsidRPr="00353B20" w:rsidRDefault="00DD240E" w:rsidP="00DD240E">
      <w:pPr>
        <w:ind w:left="1276"/>
      </w:pPr>
    </w:p>
    <w:p w14:paraId="5C0C4E99" w14:textId="77777777" w:rsidR="00DD240E" w:rsidRDefault="00DD240E" w:rsidP="00DD240E">
      <w:pPr>
        <w:pStyle w:val="Ttulo3"/>
        <w:tabs>
          <w:tab w:val="clear" w:pos="851"/>
          <w:tab w:val="num" w:pos="1418"/>
        </w:tabs>
        <w:ind w:left="1418"/>
      </w:pPr>
      <w:bookmarkStart w:id="80" w:name="_Toc85214247"/>
      <w:r>
        <w:t>Comando para execução da API via CURL:</w:t>
      </w:r>
      <w:bookmarkEnd w:id="80"/>
    </w:p>
    <w:p w14:paraId="5F303BC4" w14:textId="50FF672F" w:rsidR="00DD240E" w:rsidRDefault="00C614A1" w:rsidP="00DD240E">
      <w:pPr>
        <w:ind w:left="1418"/>
      </w:pPr>
      <w:r>
        <w:object w:dxaOrig="1508" w:dyaOrig="984" w14:anchorId="71265575">
          <v:shape id="_x0000_i1031" type="#_x0000_t75" style="width:75.5pt;height:49pt" o:ole="">
            <v:imagedata r:id="rId43" o:title=""/>
          </v:shape>
          <o:OLEObject Type="Embed" ProgID="Package" ShapeID="_x0000_i1031" DrawAspect="Icon" ObjectID="_1696172543" r:id="rId44"/>
        </w:object>
      </w:r>
    </w:p>
    <w:p w14:paraId="1016C791" w14:textId="77777777" w:rsidR="00C614A1" w:rsidRDefault="00DD240E" w:rsidP="00DD240E">
      <w:pPr>
        <w:ind w:left="1418"/>
      </w:pPr>
      <w:r>
        <w:t xml:space="preserve">OBS: </w:t>
      </w:r>
      <w:r w:rsidR="00C614A1">
        <w:t>Substituir o texto “</w:t>
      </w:r>
      <w:proofErr w:type="spellStart"/>
      <w:r w:rsidR="00C614A1">
        <w:rPr>
          <w:rFonts w:ascii="Helvetica" w:hAnsi="Helvetica"/>
          <w:color w:val="212121"/>
          <w:sz w:val="18"/>
          <w:szCs w:val="18"/>
          <w:shd w:val="clear" w:color="auto" w:fill="FFFFFF"/>
        </w:rPr>
        <w:t>AccessTokenObtidoNaApiDoIAM</w:t>
      </w:r>
      <w:proofErr w:type="spellEnd"/>
      <w:r w:rsidR="00C614A1">
        <w:t xml:space="preserve">” do arquivo acima pelo Access Token obtido na chamada da </w:t>
      </w:r>
      <w:hyperlink w:anchor="_Exemplo_de_Chamada" w:history="1">
        <w:r w:rsidR="00C614A1" w:rsidRPr="003644D1">
          <w:rPr>
            <w:rStyle w:val="Hyperlink"/>
          </w:rPr>
          <w:t>API de Login do IAM</w:t>
        </w:r>
      </w:hyperlink>
      <w:r w:rsidR="00C614A1">
        <w:t xml:space="preserve"> deste documento.</w:t>
      </w:r>
    </w:p>
    <w:p w14:paraId="5871B587" w14:textId="62CF5110" w:rsidR="00DD240E" w:rsidRDefault="00C614A1" w:rsidP="00DD240E">
      <w:pPr>
        <w:ind w:left="1418"/>
      </w:pPr>
      <w:r>
        <w:t xml:space="preserve">Preencher também os campos do </w:t>
      </w:r>
      <w:proofErr w:type="spellStart"/>
      <w:r>
        <w:t>payload</w:t>
      </w:r>
      <w:proofErr w:type="spellEnd"/>
      <w:r>
        <w:t xml:space="preserve"> (Post Body)</w:t>
      </w:r>
      <w:r w:rsidR="00DD240E">
        <w:t xml:space="preserve">. </w:t>
      </w:r>
    </w:p>
    <w:p w14:paraId="1D4DE864" w14:textId="77777777" w:rsidR="00DD240E" w:rsidRDefault="00DD240E" w:rsidP="00DD240E">
      <w:pPr>
        <w:ind w:left="1418"/>
      </w:pPr>
    </w:p>
    <w:p w14:paraId="50D910D4" w14:textId="77777777" w:rsidR="00DD240E" w:rsidRPr="003011D1" w:rsidRDefault="00DD240E" w:rsidP="00DD240E"/>
    <w:p w14:paraId="32678050" w14:textId="77777777" w:rsidR="00DD240E" w:rsidRPr="003011D1" w:rsidRDefault="00DD240E" w:rsidP="00DD240E"/>
    <w:p w14:paraId="47B25B19" w14:textId="77777777" w:rsidR="00DD240E" w:rsidRDefault="00DD240E" w:rsidP="00DD240E">
      <w:pPr>
        <w:pStyle w:val="Ttulo3"/>
        <w:numPr>
          <w:ilvl w:val="0"/>
          <w:numId w:val="0"/>
        </w:numPr>
      </w:pPr>
    </w:p>
    <w:p w14:paraId="1352BF4C" w14:textId="02D0B016" w:rsidR="00E80B19" w:rsidRDefault="00E80B19" w:rsidP="00012D67">
      <w:pPr>
        <w:pStyle w:val="Ttulo2"/>
        <w:numPr>
          <w:ilvl w:val="0"/>
          <w:numId w:val="0"/>
        </w:numPr>
        <w:ind w:left="851"/>
      </w:pPr>
    </w:p>
    <w:p w14:paraId="33707B84" w14:textId="21B22FD9" w:rsidR="00744959" w:rsidRDefault="00744959" w:rsidP="00744959">
      <w:pPr>
        <w:pStyle w:val="Ttulo1"/>
      </w:pPr>
      <w:bookmarkStart w:id="81" w:name="_Toc85214248"/>
      <w:r>
        <w:lastRenderedPageBreak/>
        <w:t xml:space="preserve">Exemplo de Chamada da API </w:t>
      </w:r>
      <w:proofErr w:type="spellStart"/>
      <w:r>
        <w:t>Analyse</w:t>
      </w:r>
      <w:proofErr w:type="spellEnd"/>
      <w:r>
        <w:t xml:space="preserve"> Sales </w:t>
      </w:r>
      <w:proofErr w:type="spellStart"/>
      <w:r>
        <w:t>Distributor</w:t>
      </w:r>
      <w:proofErr w:type="spellEnd"/>
      <w:r>
        <w:t xml:space="preserve"> </w:t>
      </w:r>
      <w:r w:rsidR="008C14A5">
        <w:t>– Antiga GR9P</w:t>
      </w:r>
      <w:bookmarkEnd w:id="81"/>
    </w:p>
    <w:p w14:paraId="7D3F5728" w14:textId="5542B377" w:rsidR="00744959" w:rsidRDefault="00744959" w:rsidP="00744959">
      <w:pPr>
        <w:pStyle w:val="Ttulo2"/>
      </w:pPr>
      <w:bookmarkStart w:id="82" w:name="_Toc85214249"/>
      <w:proofErr w:type="spellStart"/>
      <w:r>
        <w:t>URLs</w:t>
      </w:r>
      <w:proofErr w:type="spellEnd"/>
      <w:r>
        <w:t xml:space="preserve"> para chamada da API </w:t>
      </w:r>
      <w:proofErr w:type="spellStart"/>
      <w:r w:rsidR="008C14A5">
        <w:t>Analyse</w:t>
      </w:r>
      <w:proofErr w:type="spellEnd"/>
      <w:r w:rsidR="008C14A5">
        <w:t xml:space="preserve"> Sales </w:t>
      </w:r>
      <w:proofErr w:type="spellStart"/>
      <w:r w:rsidR="008C14A5">
        <w:t>Distribuitor</w:t>
      </w:r>
      <w:proofErr w:type="spellEnd"/>
      <w:r>
        <w:t>:</w:t>
      </w:r>
      <w:bookmarkEnd w:id="82"/>
    </w:p>
    <w:p w14:paraId="01FFA26E" w14:textId="77777777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3" w:name="_Toc85214250"/>
      <w:r>
        <w:t>Homologação:</w:t>
      </w:r>
      <w:bookmarkEnd w:id="83"/>
    </w:p>
    <w:p w14:paraId="4707040B" w14:textId="6AD0F021" w:rsidR="00744959" w:rsidRDefault="00D06D65" w:rsidP="00744959">
      <w:pPr>
        <w:ind w:left="1276"/>
      </w:pPr>
      <w:hyperlink r:id="rId45" w:history="1">
        <w:r w:rsidR="00744959" w:rsidRPr="00FD0855">
          <w:rPr>
            <w:rStyle w:val="Hyperlink"/>
          </w:rPr>
          <w:t>https://uat-api.serasaexperian.com.br/sales/v1/analyse-sales-distributor/{cnpjDistribuidor}</w:t>
        </w:r>
      </w:hyperlink>
    </w:p>
    <w:p w14:paraId="7332E8AC" w14:textId="77777777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4" w:name="_Toc85214251"/>
      <w:r>
        <w:t>Produção:</w:t>
      </w:r>
      <w:bookmarkEnd w:id="84"/>
    </w:p>
    <w:p w14:paraId="0314F4B1" w14:textId="277BF1B0" w:rsidR="00744959" w:rsidRDefault="00D06D65" w:rsidP="00744959">
      <w:pPr>
        <w:ind w:left="1276"/>
        <w:rPr>
          <w:rStyle w:val="Hyperlink"/>
        </w:rPr>
      </w:pPr>
      <w:hyperlink r:id="rId46" w:history="1">
        <w:r w:rsidR="00AF724E" w:rsidRPr="00FD0855">
          <w:rPr>
            <w:rStyle w:val="Hyperlink"/>
          </w:rPr>
          <w:t>https://api.serasaexperian.com.br/sales/v1/analyse-sales-distributor/{cnpjDistribuidor}</w:t>
        </w:r>
      </w:hyperlink>
    </w:p>
    <w:p w14:paraId="39137D01" w14:textId="3F8C14D9" w:rsidR="00744959" w:rsidRDefault="00744959" w:rsidP="00744959">
      <w:pPr>
        <w:pStyle w:val="Ttulo2"/>
      </w:pPr>
      <w:bookmarkStart w:id="85" w:name="_Toc85214252"/>
      <w:r>
        <w:t>Exemplo de Chamada da API</w:t>
      </w:r>
      <w:r w:rsidR="008C14A5">
        <w:t xml:space="preserve"> </w:t>
      </w:r>
      <w:proofErr w:type="spellStart"/>
      <w:r w:rsidR="008C14A5" w:rsidRPr="008C14A5">
        <w:t>Analyse</w:t>
      </w:r>
      <w:proofErr w:type="spellEnd"/>
      <w:r w:rsidR="008C14A5" w:rsidRPr="008C14A5">
        <w:t xml:space="preserve"> Sales </w:t>
      </w:r>
      <w:proofErr w:type="spellStart"/>
      <w:r w:rsidR="008C14A5" w:rsidRPr="008C14A5">
        <w:t>Distribuitor</w:t>
      </w:r>
      <w:proofErr w:type="spellEnd"/>
      <w:r>
        <w:t xml:space="preserve"> via </w:t>
      </w:r>
      <w:proofErr w:type="spellStart"/>
      <w:r>
        <w:t>Postman</w:t>
      </w:r>
      <w:bookmarkEnd w:id="85"/>
      <w:proofErr w:type="spellEnd"/>
    </w:p>
    <w:p w14:paraId="3BAF65AE" w14:textId="4B80AD92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6" w:name="_Toc85214253"/>
      <w:r>
        <w:t>Criar uma requisição do Tipo GET:</w:t>
      </w:r>
      <w:bookmarkEnd w:id="86"/>
    </w:p>
    <w:p w14:paraId="52DCA7A4" w14:textId="4E6C5C09" w:rsidR="00744959" w:rsidRDefault="00744959" w:rsidP="00744959">
      <w:pPr>
        <w:ind w:left="1276"/>
      </w:pPr>
      <w:r>
        <w:rPr>
          <w:noProof/>
        </w:rPr>
        <w:drawing>
          <wp:inline distT="0" distB="0" distL="0" distR="0" wp14:anchorId="2E139DB0" wp14:editId="4195294D">
            <wp:extent cx="1200150" cy="476250"/>
            <wp:effectExtent l="0" t="0" r="0" b="0"/>
            <wp:docPr id="44" name="Imagem 4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Texto, Aplicativ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9D6" w14:textId="4C987208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7" w:name="_Toc85214254"/>
      <w:r>
        <w:t>Informar a URL da API. Em nosso exemplo utilizaremos a API de Homologação. *Substituir o valor {</w:t>
      </w:r>
      <w:proofErr w:type="spellStart"/>
      <w:r>
        <w:t>cnpjDistribuidor</w:t>
      </w:r>
      <w:proofErr w:type="spellEnd"/>
      <w:r>
        <w:t>} pelo CNPJ do distribuidor</w:t>
      </w:r>
      <w:r w:rsidR="002D21B2">
        <w:t xml:space="preserve"> PROREDE</w:t>
      </w:r>
      <w:r>
        <w:t>:</w:t>
      </w:r>
      <w:bookmarkEnd w:id="87"/>
    </w:p>
    <w:p w14:paraId="15A43017" w14:textId="63BB8E2E" w:rsidR="00744959" w:rsidRDefault="00AF724E" w:rsidP="00744959">
      <w:pPr>
        <w:ind w:left="1276"/>
      </w:pPr>
      <w:r>
        <w:rPr>
          <w:noProof/>
        </w:rPr>
        <w:drawing>
          <wp:inline distT="0" distB="0" distL="0" distR="0" wp14:anchorId="2D4A6064" wp14:editId="1960A277">
            <wp:extent cx="5267325" cy="4667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3E2" w14:textId="77777777" w:rsidR="00744959" w:rsidRDefault="00744959" w:rsidP="00744959">
      <w:pPr>
        <w:ind w:left="1276"/>
      </w:pPr>
    </w:p>
    <w:p w14:paraId="5A972169" w14:textId="77777777" w:rsidR="00744959" w:rsidRPr="003644D1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8" w:name="_Toc85214255"/>
      <w:r w:rsidRPr="003644D1">
        <w:t>Na Aba “</w:t>
      </w:r>
      <w:proofErr w:type="spellStart"/>
      <w:r w:rsidRPr="003644D1">
        <w:rPr>
          <w:b/>
          <w:bCs w:val="0"/>
        </w:rPr>
        <w:t>Authorization</w:t>
      </w:r>
      <w:proofErr w:type="spellEnd"/>
      <w:r w:rsidRPr="003644D1">
        <w:t>”, selecionar o tipo “</w:t>
      </w:r>
      <w:proofErr w:type="spellStart"/>
      <w:r w:rsidRPr="003644D1">
        <w:rPr>
          <w:b/>
          <w:bCs w:val="0"/>
        </w:rPr>
        <w:t>B</w:t>
      </w:r>
      <w:r>
        <w:rPr>
          <w:b/>
          <w:bCs w:val="0"/>
        </w:rPr>
        <w:t>earer</w:t>
      </w:r>
      <w:proofErr w:type="spellEnd"/>
      <w:r>
        <w:rPr>
          <w:b/>
          <w:bCs w:val="0"/>
        </w:rPr>
        <w:t xml:space="preserve"> Token</w:t>
      </w:r>
      <w:r w:rsidRPr="003644D1">
        <w:t>”:</w:t>
      </w:r>
      <w:bookmarkEnd w:id="88"/>
    </w:p>
    <w:p w14:paraId="72E9B0F4" w14:textId="77777777" w:rsidR="00744959" w:rsidRDefault="00744959" w:rsidP="00744959">
      <w:pPr>
        <w:ind w:left="567" w:firstLine="709"/>
      </w:pPr>
      <w:r>
        <w:rPr>
          <w:noProof/>
        </w:rPr>
        <w:drawing>
          <wp:inline distT="0" distB="0" distL="0" distR="0" wp14:anchorId="5F4832FE" wp14:editId="6FD93022">
            <wp:extent cx="2590800" cy="885825"/>
            <wp:effectExtent l="0" t="0" r="0" b="9525"/>
            <wp:docPr id="39" name="Imagem 3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chat ou mensagem de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6B7E" w14:textId="77777777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89" w:name="_Toc85214256"/>
      <w:r w:rsidRPr="00320028">
        <w:lastRenderedPageBreak/>
        <w:t xml:space="preserve">Informar o </w:t>
      </w:r>
      <w:proofErr w:type="spellStart"/>
      <w:r>
        <w:t>AccessToken</w:t>
      </w:r>
      <w:proofErr w:type="spellEnd"/>
      <w:r>
        <w:t xml:space="preserve"> obtido na chamada da </w:t>
      </w:r>
      <w:hyperlink w:anchor="_Exemplo_de_Chamada" w:history="1">
        <w:r w:rsidRPr="003644D1">
          <w:rPr>
            <w:rStyle w:val="Hyperlink"/>
          </w:rPr>
          <w:t>API de Login do IAM</w:t>
        </w:r>
      </w:hyperlink>
      <w:r>
        <w:t xml:space="preserve"> deste documento:</w:t>
      </w:r>
      <w:bookmarkEnd w:id="89"/>
    </w:p>
    <w:p w14:paraId="64C67525" w14:textId="5C67CFDF" w:rsidR="00744959" w:rsidRDefault="00744959" w:rsidP="00744959">
      <w:pPr>
        <w:ind w:left="1418"/>
      </w:pPr>
      <w:r>
        <w:rPr>
          <w:noProof/>
        </w:rPr>
        <w:drawing>
          <wp:inline distT="0" distB="0" distL="0" distR="0" wp14:anchorId="7A187DD6" wp14:editId="18A073C1">
            <wp:extent cx="4337050" cy="1702531"/>
            <wp:effectExtent l="0" t="0" r="6350" b="0"/>
            <wp:docPr id="40" name="Imagem 4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4382" cy="17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382" w14:textId="514BB72C" w:rsidR="00FC68D4" w:rsidRDefault="00FC68D4" w:rsidP="00744959">
      <w:pPr>
        <w:ind w:left="1418"/>
      </w:pPr>
    </w:p>
    <w:p w14:paraId="185F2304" w14:textId="77777777" w:rsidR="00FC68D4" w:rsidRPr="00894E41" w:rsidRDefault="00FC68D4" w:rsidP="00FC68D4">
      <w:pPr>
        <w:ind w:left="1418"/>
        <w:rPr>
          <w:b/>
          <w:bCs/>
        </w:rPr>
      </w:pPr>
      <w:r w:rsidRPr="00894E41">
        <w:rPr>
          <w:b/>
          <w:bCs/>
        </w:rPr>
        <w:t xml:space="preserve">OBS: O Access Token possui um tempo determinado para expiração. </w:t>
      </w:r>
    </w:p>
    <w:p w14:paraId="14CF0DAC" w14:textId="77777777" w:rsidR="00FC68D4" w:rsidRPr="00894E41" w:rsidRDefault="00FC68D4" w:rsidP="00FC68D4">
      <w:pPr>
        <w:ind w:left="1418"/>
        <w:rPr>
          <w:b/>
          <w:bCs/>
        </w:rPr>
      </w:pPr>
      <w:r w:rsidRPr="00894E41">
        <w:rPr>
          <w:b/>
          <w:bCs/>
        </w:rPr>
        <w:t xml:space="preserve">Caso ocorra a expiração, a chamada da API retornara com erro 401. Se isto ocorrer, será necessário executar novamente a </w:t>
      </w:r>
      <w:hyperlink w:anchor="_Exemplo_de_Chamada" w:history="1">
        <w:r w:rsidRPr="00894E41">
          <w:rPr>
            <w:rStyle w:val="Hyperlink"/>
            <w:b/>
            <w:bCs/>
          </w:rPr>
          <w:t>chamada para obtenção do Access Token</w:t>
        </w:r>
      </w:hyperlink>
      <w:r w:rsidRPr="00894E41">
        <w:rPr>
          <w:b/>
          <w:bCs/>
        </w:rPr>
        <w:t xml:space="preserve">. </w:t>
      </w:r>
    </w:p>
    <w:p w14:paraId="60BEF237" w14:textId="77777777" w:rsidR="00FC68D4" w:rsidRDefault="00FC68D4" w:rsidP="00744959">
      <w:pPr>
        <w:ind w:left="1418"/>
      </w:pPr>
    </w:p>
    <w:p w14:paraId="2C890B5F" w14:textId="77777777" w:rsidR="00744959" w:rsidRDefault="00744959" w:rsidP="00744959">
      <w:pPr>
        <w:ind w:left="1418"/>
      </w:pPr>
    </w:p>
    <w:p w14:paraId="208609D0" w14:textId="77777777" w:rsidR="00744959" w:rsidRPr="00965421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90" w:name="_Toc85214257"/>
      <w:r w:rsidRPr="00965421">
        <w:t>Na Aba “</w:t>
      </w:r>
      <w:proofErr w:type="spellStart"/>
      <w:r w:rsidRPr="00965421">
        <w:rPr>
          <w:b/>
          <w:bCs w:val="0"/>
        </w:rPr>
        <w:t>Headers</w:t>
      </w:r>
      <w:proofErr w:type="spellEnd"/>
      <w:r w:rsidRPr="00965421">
        <w:t>”, incluir a chav</w:t>
      </w:r>
      <w:r>
        <w:t>e</w:t>
      </w:r>
      <w:r w:rsidRPr="00965421">
        <w:t xml:space="preserve"> “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Content-Type</w:t>
      </w:r>
      <w:proofErr w:type="spellEnd"/>
      <w:r w:rsidRPr="00965421">
        <w:t>” com o valor</w:t>
      </w:r>
      <w:r>
        <w:t xml:space="preserve"> “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/</w:t>
      </w:r>
      <w:proofErr w:type="spellStart"/>
      <w:r w:rsidRPr="00965421">
        <w:rPr>
          <w:rFonts w:ascii="Helvetica" w:hAnsi="Helvetica"/>
          <w:b/>
          <w:bCs w:val="0"/>
          <w:color w:val="212121"/>
          <w:sz w:val="18"/>
          <w:szCs w:val="18"/>
          <w:shd w:val="clear" w:color="auto" w:fill="FFFFFF"/>
        </w:rPr>
        <w:t>json</w:t>
      </w:r>
      <w:proofErr w:type="spellEnd"/>
      <w:r>
        <w:t>”</w:t>
      </w:r>
      <w:r w:rsidRPr="00965421">
        <w:t>:</w:t>
      </w:r>
      <w:bookmarkEnd w:id="90"/>
    </w:p>
    <w:p w14:paraId="51334348" w14:textId="77777777" w:rsidR="00744959" w:rsidRPr="00965421" w:rsidRDefault="00744959" w:rsidP="00AF724E">
      <w:pPr>
        <w:ind w:left="1418"/>
        <w:rPr>
          <w:lang w:val="en-US"/>
        </w:rPr>
      </w:pPr>
      <w:r>
        <w:rPr>
          <w:noProof/>
        </w:rPr>
        <w:drawing>
          <wp:inline distT="0" distB="0" distL="0" distR="0" wp14:anchorId="5E857413" wp14:editId="40C2E940">
            <wp:extent cx="4002405" cy="522663"/>
            <wp:effectExtent l="0" t="0" r="0" b="0"/>
            <wp:docPr id="41" name="Imagem 4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6585" cy="5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0F60" w14:textId="77777777" w:rsidR="00744959" w:rsidRDefault="00744959" w:rsidP="00744959">
      <w:pPr>
        <w:rPr>
          <w:lang w:val="en-US"/>
        </w:rPr>
      </w:pPr>
    </w:p>
    <w:p w14:paraId="0EBFB723" w14:textId="5AF5130C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r>
        <w:rPr>
          <w:lang w:val="en-US"/>
        </w:rPr>
        <w:tab/>
      </w:r>
      <w:bookmarkStart w:id="91" w:name="_Toc85214258"/>
      <w:r w:rsidR="00AF724E">
        <w:t>Na Aba Param, adicionar a chave “</w:t>
      </w:r>
      <w:proofErr w:type="spellStart"/>
      <w:r w:rsidR="00AF724E" w:rsidRPr="00AF724E">
        <w:rPr>
          <w:b/>
          <w:bCs w:val="0"/>
        </w:rPr>
        <w:t>indirectCustomerDocument</w:t>
      </w:r>
      <w:proofErr w:type="spellEnd"/>
      <w:r w:rsidR="00AF724E">
        <w:t>” com o valor do Documento do Indireto</w:t>
      </w:r>
      <w:r>
        <w:t>:</w:t>
      </w:r>
      <w:bookmarkEnd w:id="91"/>
    </w:p>
    <w:p w14:paraId="06E8A69A" w14:textId="700253BD" w:rsidR="00AF724E" w:rsidRPr="00AF724E" w:rsidRDefault="00AF724E" w:rsidP="00AF724E">
      <w:pPr>
        <w:ind w:left="567" w:firstLine="567"/>
      </w:pPr>
      <w:r>
        <w:rPr>
          <w:noProof/>
        </w:rPr>
        <w:drawing>
          <wp:inline distT="0" distB="0" distL="0" distR="0" wp14:anchorId="24537AD7" wp14:editId="4B69569A">
            <wp:extent cx="3517900" cy="700548"/>
            <wp:effectExtent l="0" t="0" r="6350" b="4445"/>
            <wp:docPr id="46" name="Imagem 4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Tabela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5700" cy="7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2F0" w14:textId="2BF1DAFF" w:rsidR="00AF724E" w:rsidRDefault="00AF724E" w:rsidP="00AF724E"/>
    <w:p w14:paraId="465DAE6E" w14:textId="6525FF88" w:rsidR="00AF724E" w:rsidRDefault="00AF724E" w:rsidP="00AF724E">
      <w:pPr>
        <w:pStyle w:val="Ttulo3"/>
        <w:tabs>
          <w:tab w:val="clear" w:pos="851"/>
          <w:tab w:val="num" w:pos="1418"/>
        </w:tabs>
        <w:ind w:left="1418"/>
      </w:pPr>
      <w:r>
        <w:rPr>
          <w:lang w:val="en-US"/>
        </w:rPr>
        <w:tab/>
      </w:r>
      <w:bookmarkStart w:id="92" w:name="_Toc85214259"/>
      <w:r>
        <w:t>Na Aba Param, adicionar a chave “</w:t>
      </w:r>
      <w:proofErr w:type="spellStart"/>
      <w:r w:rsidR="00071EF6" w:rsidRPr="00071EF6">
        <w:rPr>
          <w:b/>
          <w:bCs w:val="0"/>
        </w:rPr>
        <w:t>indirectCustomerEmail</w:t>
      </w:r>
      <w:proofErr w:type="spellEnd"/>
      <w:r>
        <w:t xml:space="preserve">” com o valor do </w:t>
      </w:r>
      <w:proofErr w:type="spellStart"/>
      <w:r w:rsidR="00071EF6">
        <w:t>Email</w:t>
      </w:r>
      <w:proofErr w:type="spellEnd"/>
      <w:r w:rsidR="00071EF6">
        <w:t xml:space="preserve"> </w:t>
      </w:r>
      <w:r>
        <w:t>do Indireto:</w:t>
      </w:r>
      <w:bookmarkEnd w:id="92"/>
    </w:p>
    <w:p w14:paraId="12F99A0A" w14:textId="6D35E117" w:rsidR="00AF724E" w:rsidRPr="00AF724E" w:rsidRDefault="00071EF6" w:rsidP="00071EF6">
      <w:pPr>
        <w:ind w:left="567" w:firstLine="567"/>
      </w:pPr>
      <w:r>
        <w:rPr>
          <w:noProof/>
        </w:rPr>
        <w:drawing>
          <wp:inline distT="0" distB="0" distL="0" distR="0" wp14:anchorId="4709212C" wp14:editId="1210C123">
            <wp:extent cx="3503930" cy="1048229"/>
            <wp:effectExtent l="0" t="0" r="1270" b="0"/>
            <wp:docPr id="49" name="Imagem 4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Interface gráfica do usuário, 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63611" cy="10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45B2" w14:textId="61CF82C0" w:rsidR="00AF724E" w:rsidRDefault="00AF724E" w:rsidP="00AF724E"/>
    <w:p w14:paraId="70D7FBC1" w14:textId="77777777" w:rsidR="00AF724E" w:rsidRPr="00AF724E" w:rsidRDefault="00AF724E" w:rsidP="00AF724E"/>
    <w:p w14:paraId="30DD6BC3" w14:textId="77777777" w:rsidR="00AF724E" w:rsidRDefault="00AF724E" w:rsidP="00AF724E">
      <w:pPr>
        <w:pStyle w:val="Ttulo3"/>
        <w:tabs>
          <w:tab w:val="clear" w:pos="851"/>
          <w:tab w:val="num" w:pos="1418"/>
        </w:tabs>
        <w:ind w:left="1418"/>
      </w:pPr>
      <w:r w:rsidRPr="00AF724E">
        <w:lastRenderedPageBreak/>
        <w:tab/>
      </w:r>
      <w:bookmarkStart w:id="93" w:name="_Toc85214260"/>
      <w:r w:rsidRPr="00353B20">
        <w:t>Executar a chamada clicando n</w:t>
      </w:r>
      <w:r>
        <w:t xml:space="preserve">o botão </w:t>
      </w:r>
      <w:proofErr w:type="spellStart"/>
      <w:r>
        <w:t>Send</w:t>
      </w:r>
      <w:proofErr w:type="spellEnd"/>
      <w:r>
        <w:t>:</w:t>
      </w:r>
      <w:bookmarkEnd w:id="93"/>
    </w:p>
    <w:p w14:paraId="330062DC" w14:textId="77777777" w:rsidR="00AF724E" w:rsidRPr="00AF724E" w:rsidRDefault="00AF724E" w:rsidP="00AF724E"/>
    <w:p w14:paraId="6BE16459" w14:textId="77777777" w:rsidR="00744959" w:rsidRDefault="00744959" w:rsidP="00744959">
      <w:pPr>
        <w:ind w:left="1276"/>
      </w:pPr>
      <w:r>
        <w:rPr>
          <w:noProof/>
        </w:rPr>
        <w:drawing>
          <wp:inline distT="0" distB="0" distL="0" distR="0" wp14:anchorId="107B08C1" wp14:editId="5B0B990C">
            <wp:extent cx="981075" cy="525164"/>
            <wp:effectExtent l="0" t="0" r="0" b="8255"/>
            <wp:docPr id="42" name="Imagem 4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1068" cy="5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1BC" w14:textId="77777777" w:rsidR="00744959" w:rsidRDefault="00744959" w:rsidP="00744959">
      <w:pPr>
        <w:ind w:left="1276"/>
      </w:pPr>
    </w:p>
    <w:p w14:paraId="0F8AA640" w14:textId="3869C35F" w:rsidR="00744959" w:rsidRDefault="00744959" w:rsidP="00744959">
      <w:pPr>
        <w:pStyle w:val="Ttulo3"/>
        <w:tabs>
          <w:tab w:val="clear" w:pos="851"/>
          <w:tab w:val="num" w:pos="1418"/>
        </w:tabs>
        <w:ind w:left="1418"/>
      </w:pPr>
      <w:bookmarkStart w:id="94" w:name="_Toc85214261"/>
      <w:r>
        <w:t>Em caso de sucesso (Status 20</w:t>
      </w:r>
      <w:r w:rsidR="00071EF6">
        <w:t>0</w:t>
      </w:r>
      <w:r>
        <w:t>), o resultado será exibido conforme imagem abaixo:</w:t>
      </w:r>
      <w:bookmarkEnd w:id="94"/>
    </w:p>
    <w:p w14:paraId="5518ADA1" w14:textId="265F73BC" w:rsidR="00744959" w:rsidRDefault="00071EF6" w:rsidP="00744959">
      <w:pPr>
        <w:ind w:left="1276"/>
      </w:pPr>
      <w:r>
        <w:rPr>
          <w:noProof/>
        </w:rPr>
        <w:drawing>
          <wp:inline distT="0" distB="0" distL="0" distR="0" wp14:anchorId="36E7B6F5" wp14:editId="7262AFAA">
            <wp:extent cx="3724275" cy="1647825"/>
            <wp:effectExtent l="0" t="0" r="9525" b="9525"/>
            <wp:docPr id="50" name="Imagem 50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Interface gráfica do usuário, Texto, Aplicativo, Word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529" w14:textId="77777777" w:rsidR="00744959" w:rsidRDefault="00744959" w:rsidP="00744959">
      <w:pPr>
        <w:ind w:left="1276"/>
      </w:pPr>
    </w:p>
    <w:p w14:paraId="410184EA" w14:textId="77777777" w:rsidR="002D21B2" w:rsidRPr="00353B20" w:rsidRDefault="002D21B2" w:rsidP="002D21B2">
      <w:pPr>
        <w:ind w:left="1276"/>
      </w:pPr>
    </w:p>
    <w:p w14:paraId="7254E450" w14:textId="42890446" w:rsidR="002D21B2" w:rsidRDefault="002D21B2" w:rsidP="002D21B2">
      <w:pPr>
        <w:pStyle w:val="Ttulo3"/>
        <w:tabs>
          <w:tab w:val="clear" w:pos="851"/>
          <w:tab w:val="num" w:pos="1418"/>
        </w:tabs>
        <w:ind w:left="1418"/>
      </w:pPr>
      <w:r>
        <w:t xml:space="preserve"> </w:t>
      </w:r>
      <w:bookmarkStart w:id="95" w:name="_Toc85214262"/>
      <w:r>
        <w:t>Comando para execução da API via CURL:</w:t>
      </w:r>
      <w:bookmarkEnd w:id="95"/>
    </w:p>
    <w:p w14:paraId="3DC7D310" w14:textId="3116B30B" w:rsidR="002D21B2" w:rsidRDefault="00626388" w:rsidP="002D21B2">
      <w:pPr>
        <w:ind w:left="1418"/>
      </w:pPr>
      <w:r>
        <w:object w:dxaOrig="1376" w:dyaOrig="899" w14:anchorId="47C0547E">
          <v:shape id="_x0000_i1032" type="#_x0000_t75" style="width:69pt;height:45pt" o:ole="">
            <v:imagedata r:id="rId52" o:title=""/>
          </v:shape>
          <o:OLEObject Type="Embed" ProgID="Package" ShapeID="_x0000_i1032" DrawAspect="Icon" ObjectID="_1696172544" r:id="rId53"/>
        </w:object>
      </w:r>
    </w:p>
    <w:p w14:paraId="35F8EC59" w14:textId="77777777" w:rsidR="002D21B2" w:rsidRDefault="002D21B2" w:rsidP="002D21B2">
      <w:pPr>
        <w:ind w:left="1418"/>
      </w:pPr>
      <w:r>
        <w:t>OBS: Substituir o texto “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AccessTokenObtidoNaApiDoIAM</w:t>
      </w:r>
      <w:proofErr w:type="spellEnd"/>
      <w:r>
        <w:t xml:space="preserve">” do arquivo acima pelo Access Token obtido na chamada da </w:t>
      </w:r>
      <w:hyperlink w:anchor="_Exemplo_de_Chamada" w:history="1">
        <w:r w:rsidRPr="003644D1">
          <w:rPr>
            <w:rStyle w:val="Hyperlink"/>
          </w:rPr>
          <w:t>API de Login do IAM</w:t>
        </w:r>
      </w:hyperlink>
      <w:r>
        <w:t xml:space="preserve"> deste documento.</w:t>
      </w:r>
    </w:p>
    <w:p w14:paraId="298FDC83" w14:textId="6C98BB4F" w:rsidR="002D21B2" w:rsidRDefault="002D21B2" w:rsidP="002D21B2">
      <w:pPr>
        <w:ind w:left="1418"/>
      </w:pPr>
      <w:r>
        <w:t xml:space="preserve">Preencher também os campos do </w:t>
      </w:r>
      <w:r w:rsidR="00907668">
        <w:t xml:space="preserve">URL: </w:t>
      </w:r>
      <w:proofErr w:type="spellStart"/>
      <w:r w:rsidR="00907668" w:rsidRPr="00907668">
        <w:t>indirectCustomerDocument</w:t>
      </w:r>
      <w:proofErr w:type="spellEnd"/>
      <w:r w:rsidR="00907668" w:rsidRPr="00907668">
        <w:t xml:space="preserve"> e </w:t>
      </w:r>
      <w:proofErr w:type="spellStart"/>
      <w:r w:rsidR="00907668" w:rsidRPr="00907668">
        <w:t>indirectCustomerEmail</w:t>
      </w:r>
      <w:proofErr w:type="spellEnd"/>
      <w:r>
        <w:t xml:space="preserve">. </w:t>
      </w:r>
    </w:p>
    <w:p w14:paraId="0F0B60B0" w14:textId="77777777" w:rsidR="002D21B2" w:rsidRDefault="002D21B2" w:rsidP="002D21B2">
      <w:pPr>
        <w:ind w:left="1418"/>
      </w:pPr>
    </w:p>
    <w:p w14:paraId="12693069" w14:textId="77777777" w:rsidR="00744959" w:rsidRPr="004E6EEF" w:rsidRDefault="00744959" w:rsidP="00744959">
      <w:pPr>
        <w:ind w:left="709"/>
      </w:pPr>
    </w:p>
    <w:p w14:paraId="6872EFCD" w14:textId="77777777" w:rsidR="00744959" w:rsidRPr="00E80B19" w:rsidRDefault="00744959" w:rsidP="00744959">
      <w:pPr>
        <w:pStyle w:val="Ttulo2"/>
        <w:numPr>
          <w:ilvl w:val="0"/>
          <w:numId w:val="0"/>
        </w:numPr>
        <w:ind w:left="851"/>
      </w:pPr>
    </w:p>
    <w:p w14:paraId="1AFFEAD3" w14:textId="2EDEF810" w:rsidR="00744959" w:rsidRPr="00744959" w:rsidRDefault="00744959" w:rsidP="00744959"/>
    <w:sectPr w:rsidR="00744959" w:rsidRPr="00744959" w:rsidSect="00FD1560">
      <w:headerReference w:type="default" r:id="rId54"/>
      <w:footerReference w:type="default" r:id="rId55"/>
      <w:headerReference w:type="first" r:id="rId56"/>
      <w:footerReference w:type="first" r:id="rId57"/>
      <w:pgSz w:w="11906" w:h="16838" w:code="9"/>
      <w:pgMar w:top="2631" w:right="794" w:bottom="822" w:left="1134" w:header="709" w:footer="6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B474" w14:textId="77777777" w:rsidR="00D06D65" w:rsidRDefault="00D06D65">
      <w:pPr>
        <w:spacing w:line="240" w:lineRule="auto"/>
      </w:pPr>
      <w:r>
        <w:separator/>
      </w:r>
    </w:p>
  </w:endnote>
  <w:endnote w:type="continuationSeparator" w:id="0">
    <w:p w14:paraId="389DCB34" w14:textId="77777777" w:rsidR="00D06D65" w:rsidRDefault="00D06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7230" w14:textId="77777777" w:rsidR="00D349BC" w:rsidRDefault="00D349BC" w:rsidP="00B57620">
    <w:pPr>
      <w:pStyle w:val="Rodap"/>
      <w:pBdr>
        <w:top w:val="none" w:sz="0" w:space="0" w:color="auto"/>
      </w:pBdr>
      <w:rPr>
        <w:lang w:val="en-GB"/>
      </w:rPr>
    </w:pPr>
  </w:p>
  <w:p w14:paraId="7A8E71FA" w14:textId="69CADEB6" w:rsidR="00D349BC" w:rsidRPr="00FF5536" w:rsidRDefault="00D349BC" w:rsidP="00B57620">
    <w:pPr>
      <w:pStyle w:val="Rodap"/>
      <w:pBdr>
        <w:top w:val="none" w:sz="0" w:space="0" w:color="auto"/>
      </w:pBdr>
      <w:rPr>
        <w:lang w:val="en-GB"/>
      </w:rPr>
    </w:pPr>
    <w:r w:rsidRPr="00FF5536">
      <w:rPr>
        <w:lang w:val="en-GB"/>
      </w:rPr>
      <w:fldChar w:fldCharType="begin"/>
    </w:r>
    <w:r w:rsidRPr="00FF5536">
      <w:rPr>
        <w:lang w:val="en-GB"/>
      </w:rPr>
      <w:instrText xml:space="preserve"> SAVEDATE  \@ "dd.MM.yyyy"  \* MERGEFORMAT </w:instrText>
    </w:r>
    <w:r w:rsidRPr="00FF5536">
      <w:rPr>
        <w:lang w:val="en-GB"/>
      </w:rPr>
      <w:fldChar w:fldCharType="separate"/>
    </w:r>
    <w:r w:rsidR="006A070E">
      <w:rPr>
        <w:lang w:val="en-GB"/>
      </w:rPr>
      <w:t>19.10.2021</w:t>
    </w:r>
    <w:r w:rsidRPr="00FF5536">
      <w:rPr>
        <w:lang w:val="en-GB"/>
      </w:rPr>
      <w:fldChar w:fldCharType="end"/>
    </w:r>
    <w:r w:rsidRPr="00FF5536">
      <w:rPr>
        <w:lang w:val="en-GB"/>
      </w:rPr>
      <w:t xml:space="preserve">                                                                           Version </w:t>
    </w:r>
    <w:r w:rsidR="00626388">
      <w:rPr>
        <w:color w:val="000000"/>
        <w:lang w:val="en-GB"/>
      </w:rPr>
      <w:t>1.0</w:t>
    </w:r>
    <w:r w:rsidRPr="00FF5536">
      <w:rPr>
        <w:color w:val="000000"/>
        <w:lang w:val="en-GB"/>
      </w:rPr>
      <w:t xml:space="preserve">                                                                                 </w:t>
    </w:r>
    <w:r w:rsidRPr="00FF5536">
      <w:rPr>
        <w:lang w:val="en-GB"/>
      </w:rPr>
      <w:fldChar w:fldCharType="begin"/>
    </w:r>
    <w:r w:rsidRPr="00FF5536">
      <w:rPr>
        <w:lang w:val="en-GB"/>
      </w:rPr>
      <w:instrText xml:space="preserve"> PAGE </w:instrText>
    </w:r>
    <w:r w:rsidRPr="00FF5536">
      <w:rPr>
        <w:lang w:val="en-GB"/>
      </w:rPr>
      <w:fldChar w:fldCharType="separate"/>
    </w:r>
    <w:r>
      <w:rPr>
        <w:lang w:val="en-GB"/>
      </w:rPr>
      <w:t>2</w:t>
    </w:r>
    <w:r w:rsidRPr="00FF5536">
      <w:rPr>
        <w:lang w:val="en-GB"/>
      </w:rPr>
      <w:fldChar w:fldCharType="end"/>
    </w:r>
    <w:r w:rsidRPr="00FF5536">
      <w:rPr>
        <w:lang w:val="en-GB"/>
      </w:rPr>
      <w:t>/</w:t>
    </w:r>
    <w:r w:rsidRPr="00FF5536">
      <w:rPr>
        <w:lang w:val="en-GB"/>
      </w:rPr>
      <w:fldChar w:fldCharType="begin"/>
    </w:r>
    <w:r w:rsidRPr="00FF5536">
      <w:rPr>
        <w:lang w:val="en-GB"/>
      </w:rPr>
      <w:instrText xml:space="preserve"> NUMPAGES </w:instrText>
    </w:r>
    <w:r w:rsidRPr="00FF5536">
      <w:rPr>
        <w:lang w:val="en-GB"/>
      </w:rPr>
      <w:fldChar w:fldCharType="separate"/>
    </w:r>
    <w:r>
      <w:rPr>
        <w:lang w:val="en-GB"/>
      </w:rPr>
      <w:t>15</w:t>
    </w:r>
    <w:r w:rsidRPr="00FF5536">
      <w:rPr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6E36" w14:textId="77777777" w:rsidR="00D349BC" w:rsidRDefault="00D349BC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F8B3" w14:textId="77777777" w:rsidR="00D06D65" w:rsidRDefault="00D06D65">
      <w:pPr>
        <w:spacing w:line="240" w:lineRule="auto"/>
      </w:pPr>
      <w:r>
        <w:separator/>
      </w:r>
    </w:p>
  </w:footnote>
  <w:footnote w:type="continuationSeparator" w:id="0">
    <w:p w14:paraId="18E17D05" w14:textId="77777777" w:rsidR="00D06D65" w:rsidRDefault="00D06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DAA9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127368D4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708941EA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5CB290FD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497111CD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11C4C1CA" w14:textId="77777777" w:rsidR="00D349BC" w:rsidRDefault="00D349BC" w:rsidP="00B57620">
    <w:pPr>
      <w:pStyle w:val="Cabealho"/>
      <w:pBdr>
        <w:bottom w:val="none" w:sz="0" w:space="0" w:color="auto"/>
      </w:pBdr>
      <w:spacing w:before="0"/>
    </w:pPr>
  </w:p>
  <w:p w14:paraId="164D3010" w14:textId="2A398757" w:rsidR="001575E0" w:rsidRPr="002B490A" w:rsidRDefault="001575E0" w:rsidP="00AD6C9F">
    <w:pPr>
      <w:pStyle w:val="Cabealho"/>
      <w:pBdr>
        <w:bottom w:val="none" w:sz="0" w:space="0" w:color="auto"/>
      </w:pBdr>
      <w:spacing w:before="0"/>
    </w:pPr>
    <w:r>
      <w:t>Chamada das APIs Distribuidor Pró Rede</w:t>
    </w:r>
  </w:p>
  <w:p w14:paraId="0E507915" w14:textId="77777777" w:rsidR="00D349BC" w:rsidRDefault="00D349BC">
    <w:pPr>
      <w:pStyle w:val="Cabealho"/>
      <w:pBdr>
        <w:bottom w:val="none" w:sz="0" w:space="0" w:color="auto"/>
      </w:pBdr>
      <w:spacing w:befor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78B1EC50" wp14:editId="5CC3BF7C">
              <wp:simplePos x="0" y="0"/>
              <wp:positionH relativeFrom="page">
                <wp:posOffset>0</wp:posOffset>
              </wp:positionH>
              <wp:positionV relativeFrom="page">
                <wp:posOffset>10558780</wp:posOffset>
              </wp:positionV>
              <wp:extent cx="7056120" cy="144145"/>
              <wp:effectExtent l="0" t="0" r="1905" b="3175"/>
              <wp:wrapNone/>
              <wp:docPr id="1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120" cy="144145"/>
                        <a:chOff x="0" y="16613"/>
                        <a:chExt cx="11112" cy="227"/>
                      </a:xfrm>
                    </wpg:grpSpPr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0" y="16613"/>
                          <a:ext cx="2268" cy="2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8" y="16613"/>
                          <a:ext cx="8844" cy="227"/>
                        </a:xfrm>
                        <a:prstGeom prst="rect">
                          <a:avLst/>
                        </a:prstGeom>
                        <a:solidFill>
                          <a:srgbClr val="94A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C215D9" id="Group 33" o:spid="_x0000_s1026" style="position:absolute;margin-left:0;margin-top:831.4pt;width:555.6pt;height:11.35pt;z-index:-251658240;mso-position-horizontal-relative:page;mso-position-vertical-relative:page" coordorigin=",16613" coordsize="11112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">
              <v:rect id="Rectangle 34" o:spid="_x0000_s1027" style="position:absolute;top:16613;width:226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<v:rect id="Rectangle 35" o:spid="_x0000_s1028" style="position:absolute;left:2268;top:16613;width:884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4N8IA&#10;AADbAAAADwAAAGRycy9kb3ducmV2LnhtbERPPWvDMBDdC/kP4gJdQiKnQ2tcK6GEuGToYieLt8O6&#10;WqbWyVhq4vjXV4VCt3u8z8v3k+3FlUbfOVaw3SQgiBunO24VXM7FOgXhA7LG3jEpuJOH/W7xkGOm&#10;3Y1LulahFTGEfYYKTAhDJqVvDFn0GzcQR+7TjRZDhGMr9Yi3GG57+ZQkz9Jix7HB4EAHQ81X9W0V&#10;zC2hkemxTD+K99WqnruyqA9KPS6nt1cQgabwL/5zn3Sc/wK/v8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Tg3wgAAANsAAAAPAAAAAAAAAAAAAAAAAJgCAABkcnMvZG93&#10;bnJldi54bWxQSwUGAAAAAAQABAD1AAAAhwMAAAAA&#10;" fillcolor="#94a1b1" stroked="f"/>
              <w10:wrap anchorx="page" anchory="page"/>
              <w10:anchorlock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5C95CCCA" wp14:editId="79DE4BED">
              <wp:simplePos x="0" y="0"/>
              <wp:positionH relativeFrom="page">
                <wp:posOffset>0</wp:posOffset>
              </wp:positionH>
              <wp:positionV relativeFrom="page">
                <wp:posOffset>1440180</wp:posOffset>
              </wp:positionV>
              <wp:extent cx="7056120" cy="0"/>
              <wp:effectExtent l="9525" t="11430" r="11430" b="7620"/>
              <wp:wrapNone/>
              <wp:docPr id="1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4A1B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5F7D" id="Line 3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3.4pt" to="555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" strokecolor="#94a1b1" strokeweight="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D995" w14:textId="77777777" w:rsidR="00D349BC" w:rsidRDefault="00D349BC">
    <w:pPr>
      <w:pStyle w:val="Cabealho"/>
      <w:pBdr>
        <w:bottom w:val="none" w:sz="0" w:space="0" w:color="auto"/>
      </w:pBd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13CE8A" wp14:editId="72E75F51">
              <wp:simplePos x="0" y="0"/>
              <wp:positionH relativeFrom="column">
                <wp:posOffset>-746760</wp:posOffset>
              </wp:positionH>
              <wp:positionV relativeFrom="paragraph">
                <wp:posOffset>857250</wp:posOffset>
              </wp:positionV>
              <wp:extent cx="7147560" cy="1620520"/>
              <wp:effectExtent l="0" t="0" r="0" b="0"/>
              <wp:wrapNone/>
              <wp:docPr id="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7560" cy="1620520"/>
                        <a:chOff x="0" y="2126"/>
                        <a:chExt cx="11256" cy="2552"/>
                      </a:xfrm>
                    </wpg:grpSpPr>
                    <wps:wsp>
                      <wps:cNvPr id="2" name="Rectangle 67"/>
                      <wps:cNvSpPr>
                        <a:spLocks noChangeArrowheads="1"/>
                      </wps:cNvSpPr>
                      <wps:spPr bwMode="auto">
                        <a:xfrm>
                          <a:off x="0" y="2268"/>
                          <a:ext cx="2268" cy="22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8"/>
                      <wps:cNvSpPr>
                        <a:spLocks noChangeArrowheads="1"/>
                      </wps:cNvSpPr>
                      <wps:spPr bwMode="auto">
                        <a:xfrm>
                          <a:off x="2268" y="2268"/>
                          <a:ext cx="2268" cy="2268"/>
                        </a:xfrm>
                        <a:prstGeom prst="rect">
                          <a:avLst/>
                        </a:prstGeom>
                        <a:solidFill>
                          <a:srgbClr val="94A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0" name="Group 69"/>
                      <wpg:cNvGrpSpPr>
                        <a:grpSpLocks/>
                      </wpg:cNvGrpSpPr>
                      <wpg:grpSpPr bwMode="auto">
                        <a:xfrm>
                          <a:off x="0" y="2126"/>
                          <a:ext cx="11256" cy="2552"/>
                          <a:chOff x="0" y="2126"/>
                          <a:chExt cx="11256" cy="2552"/>
                        </a:xfrm>
                      </wpg:grpSpPr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4536"/>
                            <a:ext cx="11197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2126"/>
                            <a:ext cx="11197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114" y="2126"/>
                            <a:ext cx="142" cy="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DA43ED" id="Group 66" o:spid="_x0000_s1026" style="position:absolute;margin-left:-58.8pt;margin-top:67.5pt;width:562.8pt;height:127.6pt;z-index:251661312" coordorigin=",2126" coordsize="11256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">
              <v:rect id="Rectangle 67" o:spid="_x0000_s1027" style="position:absolute;top:2268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<v:rect id="Rectangle 68" o:spid="_x0000_s1028" style="position:absolute;left:2268;top:2268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x/MIA&#10;AADaAAAADwAAAGRycy9kb3ducmV2LnhtbESPQYvCMBSE78L+h/AWvIimepBuNcoiW9mDl+pevD2a&#10;Z1NsXkoTtfrrN4LgcZiZb5jlureNuFLna8cKppMEBHHpdM2Vgr9DPk5B+ICssXFMCu7kYb36GCwx&#10;0+7GBV33oRIRwj5DBSaENpPSl4Ys+olriaN3cp3FEGVXSd3hLcJtI2dJMpcWa44LBlvaGCrP+4tV&#10;8KgIjUx/inSXb0ej46Mu8uNGqeFn/70AEagP7/Cr/asVfMHz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LH8wgAAANoAAAAPAAAAAAAAAAAAAAAAAJgCAABkcnMvZG93&#10;bnJldi54bWxQSwUGAAAAAAQABAD1AAAAhwMAAAAA&#10;" fillcolor="#94a1b1" stroked="f"/>
              <v:group id="Group 69" o:spid="_x0000_s1029" style="position:absolute;top:2126;width:11256;height:2552" coordorigin=",2126" coordsize="11256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70" o:spid="_x0000_s1030" style="position:absolute;top:4536;width:1119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/>
                <v:rect id="Rectangle 71" o:spid="_x0000_s1031" style="position:absolute;top:2126;width:1119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rect id="Rectangle 72" o:spid="_x0000_s1032" style="position:absolute;left:11114;top:2126;width:142;height:2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</v:group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140A8CD" wp14:editId="18989C6A">
              <wp:simplePos x="0" y="0"/>
              <wp:positionH relativeFrom="page">
                <wp:posOffset>199390</wp:posOffset>
              </wp:positionH>
              <wp:positionV relativeFrom="page">
                <wp:posOffset>1713230</wp:posOffset>
              </wp:positionV>
              <wp:extent cx="1188085" cy="600710"/>
              <wp:effectExtent l="0" t="0" r="3175" b="63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600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B8B0C" w14:textId="77777777" w:rsidR="00D349BC" w:rsidRDefault="00D349BC" w:rsidP="00F27259">
                          <w:pPr>
                            <w:pStyle w:val="XDocTitl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Technical</w:t>
                          </w:r>
                          <w:r>
                            <w:rPr>
                              <w:noProof/>
                            </w:rPr>
                            <w:br/>
                            <w:t>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0A8CD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15.7pt;margin-top:134.9pt;width:93.55pt;height:4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" filled="f" stroked="f">
              <v:textbox inset="0,0,0,0">
                <w:txbxContent>
                  <w:p w14:paraId="65BB8B0C" w14:textId="77777777" w:rsidR="00D349BC" w:rsidRDefault="00D349BC" w:rsidP="00F27259">
                    <w:pPr>
                      <w:pStyle w:val="XDocTitl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Technical</w:t>
                    </w:r>
                    <w:r>
                      <w:rPr>
                        <w:noProof/>
                      </w:rPr>
                      <w:br/>
                      <w:t>Documentation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1" layoutInCell="1" allowOverlap="1" wp14:anchorId="31B53D1D" wp14:editId="10F65AA1">
          <wp:simplePos x="0" y="0"/>
          <wp:positionH relativeFrom="page">
            <wp:posOffset>2827020</wp:posOffset>
          </wp:positionH>
          <wp:positionV relativeFrom="page">
            <wp:posOffset>1397635</wp:posOffset>
          </wp:positionV>
          <wp:extent cx="4179570" cy="1440815"/>
          <wp:effectExtent l="0" t="0" r="0" b="6985"/>
          <wp:wrapNone/>
          <wp:docPr id="65" name="Picture 65" descr="gelaender_op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gelaender_op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9570" cy="1440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5FF84D7" wp14:editId="46980858">
              <wp:simplePos x="0" y="0"/>
              <wp:positionH relativeFrom="page">
                <wp:posOffset>103505</wp:posOffset>
              </wp:positionH>
              <wp:positionV relativeFrom="page">
                <wp:posOffset>1908175</wp:posOffset>
              </wp:positionV>
              <wp:extent cx="1188085" cy="530225"/>
              <wp:effectExtent l="0" t="3175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3F5CC" w14:textId="77777777" w:rsidR="00D349BC" w:rsidRDefault="00D349BC" w:rsidP="00E24074">
                          <w:pPr>
                            <w:pStyle w:val="XDocTitl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Technical</w:t>
                          </w:r>
                        </w:p>
                        <w:p w14:paraId="03696B27" w14:textId="77777777" w:rsidR="00D349BC" w:rsidRDefault="00D349BC" w:rsidP="00E24074">
                          <w:pPr>
                            <w:pStyle w:val="XDocTitl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F84D7" id="Text Box 57" o:spid="_x0000_s1027" type="#_x0000_t202" style="position:absolute;margin-left:8.15pt;margin-top:150.25pt;width:93.5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" filled="f" stroked="f">
              <v:textbox inset="0,0,0,0">
                <w:txbxContent>
                  <w:p w14:paraId="2B33F5CC" w14:textId="77777777" w:rsidR="00D349BC" w:rsidRDefault="00D349BC" w:rsidP="00E24074">
                    <w:pPr>
                      <w:pStyle w:val="XDocTitl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Technical</w:t>
                    </w:r>
                  </w:p>
                  <w:p w14:paraId="03696B27" w14:textId="77777777" w:rsidR="00D349BC" w:rsidRDefault="00D349BC" w:rsidP="00E24074">
                    <w:pPr>
                      <w:pStyle w:val="XDocTitl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Documentation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1" layoutInCell="1" allowOverlap="1" wp14:anchorId="5184E272" wp14:editId="71F01E61">
              <wp:simplePos x="0" y="0"/>
              <wp:positionH relativeFrom="page">
                <wp:posOffset>0</wp:posOffset>
              </wp:positionH>
              <wp:positionV relativeFrom="page">
                <wp:posOffset>10558780</wp:posOffset>
              </wp:positionV>
              <wp:extent cx="7056120" cy="144145"/>
              <wp:effectExtent l="0" t="0" r="1905" b="3175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120" cy="144145"/>
                        <a:chOff x="0" y="16613"/>
                        <a:chExt cx="11112" cy="227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16613"/>
                          <a:ext cx="2268" cy="2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24"/>
                      <wps:cNvSpPr>
                        <a:spLocks noChangeArrowheads="1"/>
                      </wps:cNvSpPr>
                      <wps:spPr bwMode="auto">
                        <a:xfrm>
                          <a:off x="2268" y="16613"/>
                          <a:ext cx="8844" cy="227"/>
                        </a:xfrm>
                        <a:prstGeom prst="rect">
                          <a:avLst/>
                        </a:prstGeom>
                        <a:solidFill>
                          <a:srgbClr val="94A1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C2029" id="Group 22" o:spid="_x0000_s1026" style="position:absolute;margin-left:0;margin-top:831.4pt;width:555.6pt;height:11.35pt;z-index:-251661312;mso-position-horizontal-relative:page;mso-position-vertical-relative:page" coordorigin=",16613" coordsize="11112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">
              <v:rect id="Rectangle 23" o:spid="_x0000_s1027" style="position:absolute;top:16613;width:226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<v:rect id="Rectangle 24" o:spid="_x0000_s1028" style="position:absolute;left:2268;top:16613;width:884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eYsQA&#10;AADaAAAADwAAAGRycy9kb3ducmV2LnhtbESPwWrDMBBE74X8g9hALyGRU0oxrpVQQlxy6MVOLr4t&#10;1tYytVbGUhPHX18VCj0OM/OGyfeT7cWVRt85VrDdJCCIG6c7bhVczsU6BeEDssbeMSm4k4f9bvGQ&#10;Y6bdjUu6VqEVEcI+QwUmhCGT0jeGLPqNG4ij9+lGiyHKsZV6xFuE214+JcmLtNhxXDA40MFQ81V9&#10;WwVzS2hkeizTj+J9tarnrizqg1KPy+ntFUSgKfyH/9onreAZfq/EG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xHmLEAAAA2gAAAA8AAAAAAAAAAAAAAAAAmAIAAGRycy9k&#10;b3ducmV2LnhtbFBLBQYAAAAABAAEAPUAAACJAwAAAAA=&#10;" fillcolor="#94a1b1" stroked="f"/>
              <w10:wrap anchorx="page" anchory="page"/>
              <w10:anchorlock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3CA6FD1" wp14:editId="28307314">
              <wp:simplePos x="0" y="0"/>
              <wp:positionH relativeFrom="page">
                <wp:posOffset>180340</wp:posOffset>
              </wp:positionH>
              <wp:positionV relativeFrom="page">
                <wp:posOffset>1755775</wp:posOffset>
              </wp:positionV>
              <wp:extent cx="1188085" cy="530225"/>
              <wp:effectExtent l="0" t="3175" r="3175" b="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D914B" w14:textId="77777777" w:rsidR="00D349BC" w:rsidRDefault="00D349BC">
                          <w:pPr>
                            <w:pStyle w:val="XDocTitle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A6FD1" id="Text Box 20" o:spid="_x0000_s1028" type="#_x0000_t202" style="position:absolute;margin-left:14.2pt;margin-top:138.25pt;width:93.55pt;height:41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" filled="f" stroked="f">
              <v:textbox inset="0,0,0,0">
                <w:txbxContent>
                  <w:p w14:paraId="0ABD914B" w14:textId="77777777" w:rsidR="00D349BC" w:rsidRDefault="00D349BC">
                    <w:pPr>
                      <w:pStyle w:val="XDocTitle"/>
                      <w:rPr>
                        <w:noProof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abstractNum w:abstractNumId="0" w15:restartNumberingAfterBreak="0">
    <w:nsid w:val="FFFFFF81"/>
    <w:multiLevelType w:val="singleLevel"/>
    <w:tmpl w:val="ED8CC34E"/>
    <w:lvl w:ilvl="0">
      <w:start w:val="1"/>
      <w:numFmt w:val="bullet"/>
      <w:pStyle w:val="Commarcadores4"/>
      <w:lvlText w:val="-"/>
      <w:lvlJc w:val="left"/>
      <w:pPr>
        <w:tabs>
          <w:tab w:val="num" w:pos="927"/>
        </w:tabs>
        <w:ind w:left="851" w:hanging="284"/>
      </w:pPr>
      <w:rPr>
        <w:rFonts w:hAnsi="Arial" w:hint="default"/>
        <w:color w:val="003399"/>
      </w:rPr>
    </w:lvl>
  </w:abstractNum>
  <w:abstractNum w:abstractNumId="1" w15:restartNumberingAfterBreak="0">
    <w:nsid w:val="007C4AE6"/>
    <w:multiLevelType w:val="hybridMultilevel"/>
    <w:tmpl w:val="C4581BF2"/>
    <w:lvl w:ilvl="0" w:tplc="D3A039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C1FE3"/>
    <w:multiLevelType w:val="hybridMultilevel"/>
    <w:tmpl w:val="F0EC5624"/>
    <w:lvl w:ilvl="0" w:tplc="1BF61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E4454"/>
    <w:multiLevelType w:val="hybridMultilevel"/>
    <w:tmpl w:val="FA367440"/>
    <w:lvl w:ilvl="0" w:tplc="C152E8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34C9B"/>
    <w:multiLevelType w:val="hybridMultilevel"/>
    <w:tmpl w:val="7AF0C0F2"/>
    <w:lvl w:ilvl="0" w:tplc="C81667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380E36"/>
    <w:multiLevelType w:val="hybridMultilevel"/>
    <w:tmpl w:val="B908D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4D99"/>
    <w:multiLevelType w:val="hybridMultilevel"/>
    <w:tmpl w:val="C4581EF2"/>
    <w:lvl w:ilvl="0" w:tplc="2214E5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B6394"/>
    <w:multiLevelType w:val="hybridMultilevel"/>
    <w:tmpl w:val="CA686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94249A"/>
    <w:multiLevelType w:val="hybridMultilevel"/>
    <w:tmpl w:val="E294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B4224"/>
    <w:multiLevelType w:val="hybridMultilevel"/>
    <w:tmpl w:val="7EE0D1E8"/>
    <w:lvl w:ilvl="0" w:tplc="B680E3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C561D"/>
    <w:multiLevelType w:val="hybridMultilevel"/>
    <w:tmpl w:val="4AE828B4"/>
    <w:lvl w:ilvl="0" w:tplc="DE5AD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A48CB"/>
    <w:multiLevelType w:val="hybridMultilevel"/>
    <w:tmpl w:val="4252C1A4"/>
    <w:lvl w:ilvl="0" w:tplc="311EAB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26F00"/>
    <w:multiLevelType w:val="hybridMultilevel"/>
    <w:tmpl w:val="EEE433B6"/>
    <w:lvl w:ilvl="0" w:tplc="55B20402">
      <w:start w:val="1"/>
      <w:numFmt w:val="bullet"/>
      <w:pStyle w:val="Commarcador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99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C1ACF"/>
    <w:multiLevelType w:val="hybridMultilevel"/>
    <w:tmpl w:val="D2AA64B8"/>
    <w:lvl w:ilvl="0" w:tplc="C7EC4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65CBD"/>
    <w:multiLevelType w:val="hybridMultilevel"/>
    <w:tmpl w:val="ACCA64E8"/>
    <w:lvl w:ilvl="0" w:tplc="982EC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0CE9"/>
    <w:multiLevelType w:val="hybridMultilevel"/>
    <w:tmpl w:val="A9C20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B91B84"/>
    <w:multiLevelType w:val="hybridMultilevel"/>
    <w:tmpl w:val="8F4A7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004B8D"/>
    <w:multiLevelType w:val="hybridMultilevel"/>
    <w:tmpl w:val="D4E6148E"/>
    <w:lvl w:ilvl="0" w:tplc="9044123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F5C84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C47C31"/>
    <w:multiLevelType w:val="hybridMultilevel"/>
    <w:tmpl w:val="7E528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4A62F7"/>
    <w:multiLevelType w:val="hybridMultilevel"/>
    <w:tmpl w:val="8E9C8BBC"/>
    <w:lvl w:ilvl="0" w:tplc="F59C02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36428"/>
    <w:multiLevelType w:val="hybridMultilevel"/>
    <w:tmpl w:val="10169B6A"/>
    <w:lvl w:ilvl="0" w:tplc="EF7E666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15C7F"/>
    <w:multiLevelType w:val="hybridMultilevel"/>
    <w:tmpl w:val="AF8645B8"/>
    <w:lvl w:ilvl="0" w:tplc="44D63B20">
      <w:start w:val="1"/>
      <w:numFmt w:val="decimal"/>
      <w:pStyle w:val="Tabellenunterschrift"/>
      <w:lvlText w:val="Tab. %1: 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auto"/>
        <w:sz w:val="20"/>
        <w:u w:val="non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7E135F"/>
    <w:multiLevelType w:val="hybridMultilevel"/>
    <w:tmpl w:val="269A49A2"/>
    <w:lvl w:ilvl="0" w:tplc="B4F475A4">
      <w:start w:val="1"/>
      <w:numFmt w:val="bullet"/>
      <w:pStyle w:val="List2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F913D0C"/>
    <w:multiLevelType w:val="hybridMultilevel"/>
    <w:tmpl w:val="E0B6631E"/>
    <w:lvl w:ilvl="0" w:tplc="EE3ABC0E">
      <w:start w:val="1"/>
      <w:numFmt w:val="bullet"/>
      <w:pStyle w:val="Commarcadores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3399"/>
      </w:rPr>
    </w:lvl>
    <w:lvl w:ilvl="1" w:tplc="0407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51074A92"/>
    <w:multiLevelType w:val="hybridMultilevel"/>
    <w:tmpl w:val="829C286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20C3C"/>
    <w:multiLevelType w:val="hybridMultilevel"/>
    <w:tmpl w:val="2512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C0D53"/>
    <w:multiLevelType w:val="hybridMultilevel"/>
    <w:tmpl w:val="83EA30C4"/>
    <w:lvl w:ilvl="0" w:tplc="3CE2F9AC">
      <w:start w:val="1"/>
      <w:numFmt w:val="lowerLetter"/>
      <w:pStyle w:val="List1"/>
      <w:lvlText w:val="%1)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0C0A0019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cs="Times New Roman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cs="Times New Roman" w:hint="default"/>
      </w:rPr>
    </w:lvl>
    <w:lvl w:ilvl="4" w:tplc="0C0A0019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cs="Times New Roman" w:hint="default"/>
      </w:rPr>
    </w:lvl>
    <w:lvl w:ilvl="6" w:tplc="0C0A000F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cs="Times New Roman" w:hint="default"/>
      </w:rPr>
    </w:lvl>
    <w:lvl w:ilvl="7" w:tplc="0C0A0019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C0A001B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F51747B"/>
    <w:multiLevelType w:val="hybridMultilevel"/>
    <w:tmpl w:val="AB00B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AD4DD6"/>
    <w:multiLevelType w:val="hybridMultilevel"/>
    <w:tmpl w:val="E078D800"/>
    <w:lvl w:ilvl="0" w:tplc="80CE0422">
      <w:start w:val="1"/>
      <w:numFmt w:val="decimal"/>
      <w:pStyle w:val="Bildunterschrift"/>
      <w:lvlText w:val="Figure %1: 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auto"/>
        <w:sz w:val="20"/>
        <w:u w:val="none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343001"/>
    <w:multiLevelType w:val="multilevel"/>
    <w:tmpl w:val="2572DE3E"/>
    <w:lvl w:ilvl="0">
      <w:start w:val="1"/>
      <w:numFmt w:val="decimal"/>
      <w:pStyle w:val="Lista"/>
      <w:lvlText w:val="%1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1">
      <w:start w:val="1"/>
      <w:numFmt w:val="lowerLetter"/>
      <w:pStyle w:val="Lista"/>
      <w:lvlText w:val="%1%2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119"/>
        </w:tabs>
        <w:ind w:left="3119" w:hanging="25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119"/>
        </w:tabs>
        <w:ind w:left="3119" w:hanging="255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19"/>
        </w:tabs>
        <w:ind w:left="3119" w:hanging="255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hanging="851"/>
      </w:pPr>
      <w:rPr>
        <w:rFonts w:hint="default"/>
      </w:rPr>
    </w:lvl>
  </w:abstractNum>
  <w:abstractNum w:abstractNumId="30" w15:restartNumberingAfterBreak="0">
    <w:nsid w:val="633236B6"/>
    <w:multiLevelType w:val="hybridMultilevel"/>
    <w:tmpl w:val="F89AC474"/>
    <w:lvl w:ilvl="0" w:tplc="6D549754">
      <w:start w:val="1"/>
      <w:numFmt w:val="lowerRoman"/>
      <w:lvlText w:val="(%1)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 w15:restartNumberingAfterBreak="0">
    <w:nsid w:val="64543D92"/>
    <w:multiLevelType w:val="hybridMultilevel"/>
    <w:tmpl w:val="CE9CB9BE"/>
    <w:lvl w:ilvl="0" w:tplc="9AEE097E">
      <w:start w:val="1"/>
      <w:numFmt w:val="bullet"/>
      <w:pStyle w:val="Commarcadores3"/>
      <w:lvlText w:val="-"/>
      <w:lvlJc w:val="left"/>
      <w:pPr>
        <w:tabs>
          <w:tab w:val="num" w:pos="926"/>
        </w:tabs>
        <w:ind w:left="926" w:hanging="360"/>
      </w:pPr>
      <w:rPr>
        <w:rFonts w:hAnsi="Arial" w:hint="default"/>
        <w:color w:val="003399"/>
      </w:rPr>
    </w:lvl>
    <w:lvl w:ilvl="1" w:tplc="8E200D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D48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20C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673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ACF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20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00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F63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C0FDB"/>
    <w:multiLevelType w:val="hybridMultilevel"/>
    <w:tmpl w:val="34889D68"/>
    <w:lvl w:ilvl="0" w:tplc="B8EE142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63B2B"/>
    <w:multiLevelType w:val="hybridMultilevel"/>
    <w:tmpl w:val="585A04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A61616"/>
    <w:multiLevelType w:val="hybridMultilevel"/>
    <w:tmpl w:val="FEFCBCF2"/>
    <w:lvl w:ilvl="0" w:tplc="28080F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265E4"/>
    <w:multiLevelType w:val="hybridMultilevel"/>
    <w:tmpl w:val="5F4EA8C0"/>
    <w:lvl w:ilvl="0" w:tplc="3E6AD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24AE5"/>
    <w:multiLevelType w:val="hybridMultilevel"/>
    <w:tmpl w:val="156C3356"/>
    <w:lvl w:ilvl="0" w:tplc="8B9EA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F143D"/>
    <w:multiLevelType w:val="hybridMultilevel"/>
    <w:tmpl w:val="A5F8A5B6"/>
    <w:lvl w:ilvl="0" w:tplc="76528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B3C1F"/>
    <w:multiLevelType w:val="hybridMultilevel"/>
    <w:tmpl w:val="3BCA451E"/>
    <w:lvl w:ilvl="0" w:tplc="CAE89E3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A82DE9"/>
    <w:multiLevelType w:val="multilevel"/>
    <w:tmpl w:val="C3E49E38"/>
    <w:lvl w:ilvl="0">
      <w:start w:val="1"/>
      <w:numFmt w:val="decimal"/>
      <w:pStyle w:val="Ttulo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552"/>
        </w:tabs>
        <w:ind w:left="2552" w:hanging="25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552"/>
        </w:tabs>
        <w:ind w:left="2552" w:hanging="2552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552"/>
        </w:tabs>
        <w:ind w:left="2552" w:hanging="2552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39"/>
  </w:num>
  <w:num w:numId="4">
    <w:abstractNumId w:val="31"/>
  </w:num>
  <w:num w:numId="5">
    <w:abstractNumId w:val="0"/>
  </w:num>
  <w:num w:numId="6">
    <w:abstractNumId w:val="21"/>
  </w:num>
  <w:num w:numId="7">
    <w:abstractNumId w:val="28"/>
  </w:num>
  <w:num w:numId="8">
    <w:abstractNumId w:val="29"/>
  </w:num>
  <w:num w:numId="9">
    <w:abstractNumId w:val="15"/>
  </w:num>
  <w:num w:numId="10">
    <w:abstractNumId w:val="16"/>
  </w:num>
  <w:num w:numId="11">
    <w:abstractNumId w:val="22"/>
  </w:num>
  <w:num w:numId="12">
    <w:abstractNumId w:val="26"/>
  </w:num>
  <w:num w:numId="13">
    <w:abstractNumId w:val="24"/>
  </w:num>
  <w:num w:numId="14">
    <w:abstractNumId w:val="17"/>
  </w:num>
  <w:num w:numId="15">
    <w:abstractNumId w:val="30"/>
  </w:num>
  <w:num w:numId="16">
    <w:abstractNumId w:val="4"/>
  </w:num>
  <w:num w:numId="17">
    <w:abstractNumId w:val="27"/>
  </w:num>
  <w:num w:numId="18">
    <w:abstractNumId w:val="18"/>
  </w:num>
  <w:num w:numId="19">
    <w:abstractNumId w:val="7"/>
  </w:num>
  <w:num w:numId="20">
    <w:abstractNumId w:val="38"/>
  </w:num>
  <w:num w:numId="21">
    <w:abstractNumId w:val="10"/>
  </w:num>
  <w:num w:numId="22">
    <w:abstractNumId w:val="20"/>
  </w:num>
  <w:num w:numId="23">
    <w:abstractNumId w:val="6"/>
  </w:num>
  <w:num w:numId="24">
    <w:abstractNumId w:val="32"/>
  </w:num>
  <w:num w:numId="25">
    <w:abstractNumId w:val="36"/>
  </w:num>
  <w:num w:numId="26">
    <w:abstractNumId w:val="34"/>
  </w:num>
  <w:num w:numId="27">
    <w:abstractNumId w:val="14"/>
  </w:num>
  <w:num w:numId="28">
    <w:abstractNumId w:val="2"/>
  </w:num>
  <w:num w:numId="29">
    <w:abstractNumId w:val="37"/>
  </w:num>
  <w:num w:numId="30">
    <w:abstractNumId w:val="11"/>
  </w:num>
  <w:num w:numId="31">
    <w:abstractNumId w:val="3"/>
  </w:num>
  <w:num w:numId="32">
    <w:abstractNumId w:val="1"/>
  </w:num>
  <w:num w:numId="33">
    <w:abstractNumId w:val="35"/>
  </w:num>
  <w:num w:numId="34">
    <w:abstractNumId w:val="9"/>
  </w:num>
  <w:num w:numId="35">
    <w:abstractNumId w:val="19"/>
  </w:num>
  <w:num w:numId="36">
    <w:abstractNumId w:val="13"/>
  </w:num>
  <w:num w:numId="37">
    <w:abstractNumId w:val="8"/>
  </w:num>
  <w:num w:numId="38">
    <w:abstractNumId w:val="25"/>
  </w:num>
  <w:num w:numId="39">
    <w:abstractNumId w:val="33"/>
  </w:num>
  <w:num w:numId="40">
    <w:abstractNumId w:val="39"/>
  </w:num>
  <w:num w:numId="41">
    <w:abstractNumId w:val="39"/>
  </w:num>
  <w:num w:numId="42">
    <w:abstractNumId w:val="39"/>
  </w:num>
  <w:num w:numId="43">
    <w:abstractNumId w:val="39"/>
  </w:num>
  <w:num w:numId="44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4c91d6,#5586cd,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C7"/>
    <w:rsid w:val="00005137"/>
    <w:rsid w:val="00005896"/>
    <w:rsid w:val="00006042"/>
    <w:rsid w:val="0001050B"/>
    <w:rsid w:val="000117D4"/>
    <w:rsid w:val="00012D67"/>
    <w:rsid w:val="000204C4"/>
    <w:rsid w:val="00027865"/>
    <w:rsid w:val="0003227A"/>
    <w:rsid w:val="000327FE"/>
    <w:rsid w:val="00034E3B"/>
    <w:rsid w:val="00040ADB"/>
    <w:rsid w:val="00054B78"/>
    <w:rsid w:val="0005592C"/>
    <w:rsid w:val="00060D53"/>
    <w:rsid w:val="000613C8"/>
    <w:rsid w:val="00071EF6"/>
    <w:rsid w:val="00072164"/>
    <w:rsid w:val="00072FF4"/>
    <w:rsid w:val="00075597"/>
    <w:rsid w:val="00081BA8"/>
    <w:rsid w:val="00083C8A"/>
    <w:rsid w:val="00084A4F"/>
    <w:rsid w:val="00086AB1"/>
    <w:rsid w:val="000941A0"/>
    <w:rsid w:val="000941ED"/>
    <w:rsid w:val="00095841"/>
    <w:rsid w:val="000973C8"/>
    <w:rsid w:val="0009787B"/>
    <w:rsid w:val="000A1710"/>
    <w:rsid w:val="000A218E"/>
    <w:rsid w:val="000B48A2"/>
    <w:rsid w:val="000B7C3A"/>
    <w:rsid w:val="000C6066"/>
    <w:rsid w:val="000D489C"/>
    <w:rsid w:val="000E4B55"/>
    <w:rsid w:val="000E542D"/>
    <w:rsid w:val="000F1573"/>
    <w:rsid w:val="000F2268"/>
    <w:rsid w:val="000F28B0"/>
    <w:rsid w:val="000F36C4"/>
    <w:rsid w:val="00100813"/>
    <w:rsid w:val="00101828"/>
    <w:rsid w:val="00117291"/>
    <w:rsid w:val="00117668"/>
    <w:rsid w:val="00125139"/>
    <w:rsid w:val="00125FF1"/>
    <w:rsid w:val="00133747"/>
    <w:rsid w:val="00134B92"/>
    <w:rsid w:val="00137D3B"/>
    <w:rsid w:val="00137F62"/>
    <w:rsid w:val="001435EA"/>
    <w:rsid w:val="00143692"/>
    <w:rsid w:val="00143695"/>
    <w:rsid w:val="00150302"/>
    <w:rsid w:val="001575E0"/>
    <w:rsid w:val="00176C18"/>
    <w:rsid w:val="00186405"/>
    <w:rsid w:val="00186F96"/>
    <w:rsid w:val="0018788D"/>
    <w:rsid w:val="00187A9D"/>
    <w:rsid w:val="00190B2F"/>
    <w:rsid w:val="001A037E"/>
    <w:rsid w:val="001A0CEF"/>
    <w:rsid w:val="001A49E0"/>
    <w:rsid w:val="001A4DD4"/>
    <w:rsid w:val="001A53D4"/>
    <w:rsid w:val="001A581D"/>
    <w:rsid w:val="001B2913"/>
    <w:rsid w:val="001C2CC3"/>
    <w:rsid w:val="001C3D7C"/>
    <w:rsid w:val="001C5811"/>
    <w:rsid w:val="001D1EF6"/>
    <w:rsid w:val="001D2F9E"/>
    <w:rsid w:val="001E0093"/>
    <w:rsid w:val="001E3A76"/>
    <w:rsid w:val="001F2230"/>
    <w:rsid w:val="001F2A75"/>
    <w:rsid w:val="001F2E21"/>
    <w:rsid w:val="001F5C28"/>
    <w:rsid w:val="001F717F"/>
    <w:rsid w:val="002118FB"/>
    <w:rsid w:val="00211AF2"/>
    <w:rsid w:val="0021444C"/>
    <w:rsid w:val="00216365"/>
    <w:rsid w:val="0021650D"/>
    <w:rsid w:val="002165E5"/>
    <w:rsid w:val="00216675"/>
    <w:rsid w:val="00217352"/>
    <w:rsid w:val="00217AB1"/>
    <w:rsid w:val="00221F2B"/>
    <w:rsid w:val="00224171"/>
    <w:rsid w:val="0022603E"/>
    <w:rsid w:val="00233931"/>
    <w:rsid w:val="00233CCA"/>
    <w:rsid w:val="00234A47"/>
    <w:rsid w:val="00244E48"/>
    <w:rsid w:val="00253B11"/>
    <w:rsid w:val="00255F3A"/>
    <w:rsid w:val="002561E0"/>
    <w:rsid w:val="00257214"/>
    <w:rsid w:val="00257CC1"/>
    <w:rsid w:val="00270766"/>
    <w:rsid w:val="0027402F"/>
    <w:rsid w:val="00286364"/>
    <w:rsid w:val="002A032F"/>
    <w:rsid w:val="002A2CA3"/>
    <w:rsid w:val="002A54CA"/>
    <w:rsid w:val="002B490A"/>
    <w:rsid w:val="002C119E"/>
    <w:rsid w:val="002D1687"/>
    <w:rsid w:val="002D21B2"/>
    <w:rsid w:val="002D5665"/>
    <w:rsid w:val="002E09F3"/>
    <w:rsid w:val="002E3722"/>
    <w:rsid w:val="002F3AC0"/>
    <w:rsid w:val="002F7119"/>
    <w:rsid w:val="003011D1"/>
    <w:rsid w:val="003041C6"/>
    <w:rsid w:val="0030667F"/>
    <w:rsid w:val="00311465"/>
    <w:rsid w:val="00317FFC"/>
    <w:rsid w:val="00320028"/>
    <w:rsid w:val="00324C3A"/>
    <w:rsid w:val="003332E6"/>
    <w:rsid w:val="00333533"/>
    <w:rsid w:val="00337E52"/>
    <w:rsid w:val="00344DCE"/>
    <w:rsid w:val="003538C4"/>
    <w:rsid w:val="00353B20"/>
    <w:rsid w:val="003644D1"/>
    <w:rsid w:val="00365C19"/>
    <w:rsid w:val="00374793"/>
    <w:rsid w:val="0037549D"/>
    <w:rsid w:val="00375F4B"/>
    <w:rsid w:val="00380775"/>
    <w:rsid w:val="003839CA"/>
    <w:rsid w:val="0039343C"/>
    <w:rsid w:val="00393583"/>
    <w:rsid w:val="00395C86"/>
    <w:rsid w:val="003A4086"/>
    <w:rsid w:val="003A5714"/>
    <w:rsid w:val="003A7AC0"/>
    <w:rsid w:val="003B4675"/>
    <w:rsid w:val="003B4FDF"/>
    <w:rsid w:val="003B5202"/>
    <w:rsid w:val="003C0AAC"/>
    <w:rsid w:val="003C23C0"/>
    <w:rsid w:val="003C38BC"/>
    <w:rsid w:val="003C7524"/>
    <w:rsid w:val="003D0C12"/>
    <w:rsid w:val="003D1420"/>
    <w:rsid w:val="003D35C3"/>
    <w:rsid w:val="003D3D55"/>
    <w:rsid w:val="003D7321"/>
    <w:rsid w:val="003E25A0"/>
    <w:rsid w:val="003E2EE1"/>
    <w:rsid w:val="003E3967"/>
    <w:rsid w:val="003E6DDA"/>
    <w:rsid w:val="003F1160"/>
    <w:rsid w:val="003F215B"/>
    <w:rsid w:val="003F6744"/>
    <w:rsid w:val="0040009C"/>
    <w:rsid w:val="00400756"/>
    <w:rsid w:val="004039EE"/>
    <w:rsid w:val="00403D18"/>
    <w:rsid w:val="00403E64"/>
    <w:rsid w:val="00410232"/>
    <w:rsid w:val="0041194E"/>
    <w:rsid w:val="00426164"/>
    <w:rsid w:val="00427B00"/>
    <w:rsid w:val="00431E3D"/>
    <w:rsid w:val="00450DBA"/>
    <w:rsid w:val="00457689"/>
    <w:rsid w:val="004627BE"/>
    <w:rsid w:val="004635FF"/>
    <w:rsid w:val="004639F0"/>
    <w:rsid w:val="004652D5"/>
    <w:rsid w:val="00467A7F"/>
    <w:rsid w:val="00471AF3"/>
    <w:rsid w:val="004808F4"/>
    <w:rsid w:val="00480DE7"/>
    <w:rsid w:val="00483EB8"/>
    <w:rsid w:val="00484BA3"/>
    <w:rsid w:val="00485576"/>
    <w:rsid w:val="00485A2F"/>
    <w:rsid w:val="004863FF"/>
    <w:rsid w:val="004871CA"/>
    <w:rsid w:val="00487998"/>
    <w:rsid w:val="00491374"/>
    <w:rsid w:val="00493615"/>
    <w:rsid w:val="004950EC"/>
    <w:rsid w:val="004A0E9C"/>
    <w:rsid w:val="004A2186"/>
    <w:rsid w:val="004A2677"/>
    <w:rsid w:val="004A36AC"/>
    <w:rsid w:val="004A4FD6"/>
    <w:rsid w:val="004B7154"/>
    <w:rsid w:val="004C0CC7"/>
    <w:rsid w:val="004C6FB5"/>
    <w:rsid w:val="004D785C"/>
    <w:rsid w:val="004E496D"/>
    <w:rsid w:val="004E56DB"/>
    <w:rsid w:val="004E6EEF"/>
    <w:rsid w:val="004E7443"/>
    <w:rsid w:val="004F4D89"/>
    <w:rsid w:val="00503195"/>
    <w:rsid w:val="00512C5B"/>
    <w:rsid w:val="0052051E"/>
    <w:rsid w:val="00527BFA"/>
    <w:rsid w:val="0053401D"/>
    <w:rsid w:val="005371C0"/>
    <w:rsid w:val="00543710"/>
    <w:rsid w:val="00550DF3"/>
    <w:rsid w:val="00551B92"/>
    <w:rsid w:val="00552112"/>
    <w:rsid w:val="0055457A"/>
    <w:rsid w:val="00556041"/>
    <w:rsid w:val="00556230"/>
    <w:rsid w:val="00557D5D"/>
    <w:rsid w:val="0056002F"/>
    <w:rsid w:val="0056144B"/>
    <w:rsid w:val="00561E6F"/>
    <w:rsid w:val="00562C4C"/>
    <w:rsid w:val="00571A60"/>
    <w:rsid w:val="005743AB"/>
    <w:rsid w:val="00575A50"/>
    <w:rsid w:val="00581214"/>
    <w:rsid w:val="00584507"/>
    <w:rsid w:val="00587673"/>
    <w:rsid w:val="0059121C"/>
    <w:rsid w:val="0059533E"/>
    <w:rsid w:val="005A7C42"/>
    <w:rsid w:val="005A7F4F"/>
    <w:rsid w:val="005B0C7F"/>
    <w:rsid w:val="005B10D8"/>
    <w:rsid w:val="005B1CC6"/>
    <w:rsid w:val="005B345E"/>
    <w:rsid w:val="005C297C"/>
    <w:rsid w:val="005C6041"/>
    <w:rsid w:val="005C6351"/>
    <w:rsid w:val="005C6F1F"/>
    <w:rsid w:val="005D5EFE"/>
    <w:rsid w:val="005D6586"/>
    <w:rsid w:val="005D7D13"/>
    <w:rsid w:val="005E158F"/>
    <w:rsid w:val="005E3D0B"/>
    <w:rsid w:val="005E6883"/>
    <w:rsid w:val="005F134B"/>
    <w:rsid w:val="005F540F"/>
    <w:rsid w:val="00604789"/>
    <w:rsid w:val="00605E0F"/>
    <w:rsid w:val="00607D4D"/>
    <w:rsid w:val="006117AC"/>
    <w:rsid w:val="006169D6"/>
    <w:rsid w:val="006214E5"/>
    <w:rsid w:val="00621778"/>
    <w:rsid w:val="00622DC1"/>
    <w:rsid w:val="00623405"/>
    <w:rsid w:val="006243FE"/>
    <w:rsid w:val="00626388"/>
    <w:rsid w:val="0062790C"/>
    <w:rsid w:val="00627EC8"/>
    <w:rsid w:val="006318AF"/>
    <w:rsid w:val="006321AB"/>
    <w:rsid w:val="0064213F"/>
    <w:rsid w:val="00642A38"/>
    <w:rsid w:val="00644D2F"/>
    <w:rsid w:val="006468DE"/>
    <w:rsid w:val="0064728B"/>
    <w:rsid w:val="00652919"/>
    <w:rsid w:val="0065762D"/>
    <w:rsid w:val="00662626"/>
    <w:rsid w:val="006668F6"/>
    <w:rsid w:val="00667ADD"/>
    <w:rsid w:val="00674349"/>
    <w:rsid w:val="006759C2"/>
    <w:rsid w:val="0067644A"/>
    <w:rsid w:val="00680032"/>
    <w:rsid w:val="00683855"/>
    <w:rsid w:val="00684AF5"/>
    <w:rsid w:val="006917FB"/>
    <w:rsid w:val="00694792"/>
    <w:rsid w:val="006963AF"/>
    <w:rsid w:val="0069742B"/>
    <w:rsid w:val="006A070E"/>
    <w:rsid w:val="006B66A5"/>
    <w:rsid w:val="006C45DE"/>
    <w:rsid w:val="006D0AB2"/>
    <w:rsid w:val="006D1001"/>
    <w:rsid w:val="006D14A7"/>
    <w:rsid w:val="006D2265"/>
    <w:rsid w:val="006E6BE8"/>
    <w:rsid w:val="006E7FDB"/>
    <w:rsid w:val="006F286F"/>
    <w:rsid w:val="006F53A9"/>
    <w:rsid w:val="00704AD4"/>
    <w:rsid w:val="00706FB8"/>
    <w:rsid w:val="0070710E"/>
    <w:rsid w:val="00715928"/>
    <w:rsid w:val="0072392E"/>
    <w:rsid w:val="00724B48"/>
    <w:rsid w:val="00732AF3"/>
    <w:rsid w:val="00737287"/>
    <w:rsid w:val="00743259"/>
    <w:rsid w:val="00744959"/>
    <w:rsid w:val="00754A5A"/>
    <w:rsid w:val="007700D2"/>
    <w:rsid w:val="007827EF"/>
    <w:rsid w:val="00782CEA"/>
    <w:rsid w:val="00785516"/>
    <w:rsid w:val="00790780"/>
    <w:rsid w:val="00792DF0"/>
    <w:rsid w:val="00793245"/>
    <w:rsid w:val="007B2C44"/>
    <w:rsid w:val="007B46FB"/>
    <w:rsid w:val="007B492F"/>
    <w:rsid w:val="007C463E"/>
    <w:rsid w:val="007D404D"/>
    <w:rsid w:val="007D575F"/>
    <w:rsid w:val="007D77E2"/>
    <w:rsid w:val="007E2DD9"/>
    <w:rsid w:val="007E4B61"/>
    <w:rsid w:val="007F4451"/>
    <w:rsid w:val="007F6386"/>
    <w:rsid w:val="00800F2F"/>
    <w:rsid w:val="0080174F"/>
    <w:rsid w:val="00804A09"/>
    <w:rsid w:val="0080583F"/>
    <w:rsid w:val="00805A2A"/>
    <w:rsid w:val="008068AE"/>
    <w:rsid w:val="00807177"/>
    <w:rsid w:val="008074BF"/>
    <w:rsid w:val="00812D23"/>
    <w:rsid w:val="00813B70"/>
    <w:rsid w:val="00813EBC"/>
    <w:rsid w:val="008200E7"/>
    <w:rsid w:val="00820AF5"/>
    <w:rsid w:val="00821D05"/>
    <w:rsid w:val="00822597"/>
    <w:rsid w:val="00825954"/>
    <w:rsid w:val="00834378"/>
    <w:rsid w:val="008343BF"/>
    <w:rsid w:val="00835195"/>
    <w:rsid w:val="008363DC"/>
    <w:rsid w:val="00836E47"/>
    <w:rsid w:val="008441D5"/>
    <w:rsid w:val="00851B88"/>
    <w:rsid w:val="008532B4"/>
    <w:rsid w:val="0085759D"/>
    <w:rsid w:val="00864496"/>
    <w:rsid w:val="0086557F"/>
    <w:rsid w:val="00870F67"/>
    <w:rsid w:val="00872BAD"/>
    <w:rsid w:val="0087582E"/>
    <w:rsid w:val="00877000"/>
    <w:rsid w:val="0088469A"/>
    <w:rsid w:val="00884A43"/>
    <w:rsid w:val="00893324"/>
    <w:rsid w:val="00894E41"/>
    <w:rsid w:val="0089673E"/>
    <w:rsid w:val="008A5AF3"/>
    <w:rsid w:val="008A683B"/>
    <w:rsid w:val="008B1A4D"/>
    <w:rsid w:val="008B1C54"/>
    <w:rsid w:val="008B553F"/>
    <w:rsid w:val="008B6724"/>
    <w:rsid w:val="008B78EC"/>
    <w:rsid w:val="008C064B"/>
    <w:rsid w:val="008C14A5"/>
    <w:rsid w:val="008C1A07"/>
    <w:rsid w:val="008D0D34"/>
    <w:rsid w:val="008D2DF1"/>
    <w:rsid w:val="008E0301"/>
    <w:rsid w:val="008E1DEB"/>
    <w:rsid w:val="008E4010"/>
    <w:rsid w:val="008E6C2C"/>
    <w:rsid w:val="008F30A8"/>
    <w:rsid w:val="00901AA7"/>
    <w:rsid w:val="00907668"/>
    <w:rsid w:val="009115C2"/>
    <w:rsid w:val="0091442A"/>
    <w:rsid w:val="00914CB2"/>
    <w:rsid w:val="00925440"/>
    <w:rsid w:val="00927044"/>
    <w:rsid w:val="009313CD"/>
    <w:rsid w:val="009418B1"/>
    <w:rsid w:val="00943311"/>
    <w:rsid w:val="00943D7A"/>
    <w:rsid w:val="00945228"/>
    <w:rsid w:val="0095065A"/>
    <w:rsid w:val="00954743"/>
    <w:rsid w:val="0096037C"/>
    <w:rsid w:val="00965421"/>
    <w:rsid w:val="00973618"/>
    <w:rsid w:val="0098551A"/>
    <w:rsid w:val="00997988"/>
    <w:rsid w:val="009A1CB7"/>
    <w:rsid w:val="009B0A91"/>
    <w:rsid w:val="009B2464"/>
    <w:rsid w:val="009B27CB"/>
    <w:rsid w:val="009B5609"/>
    <w:rsid w:val="009B6438"/>
    <w:rsid w:val="009C40EC"/>
    <w:rsid w:val="009C577F"/>
    <w:rsid w:val="009C7615"/>
    <w:rsid w:val="009D10C7"/>
    <w:rsid w:val="009D610F"/>
    <w:rsid w:val="009E428B"/>
    <w:rsid w:val="009F1024"/>
    <w:rsid w:val="009F23A4"/>
    <w:rsid w:val="009F44BB"/>
    <w:rsid w:val="00A01914"/>
    <w:rsid w:val="00A01B3C"/>
    <w:rsid w:val="00A024C1"/>
    <w:rsid w:val="00A149FA"/>
    <w:rsid w:val="00A14E9F"/>
    <w:rsid w:val="00A16BF7"/>
    <w:rsid w:val="00A1727F"/>
    <w:rsid w:val="00A20A5F"/>
    <w:rsid w:val="00A25FF1"/>
    <w:rsid w:val="00A26134"/>
    <w:rsid w:val="00A267C8"/>
    <w:rsid w:val="00A337E8"/>
    <w:rsid w:val="00A3411C"/>
    <w:rsid w:val="00A35E16"/>
    <w:rsid w:val="00A4218C"/>
    <w:rsid w:val="00A43665"/>
    <w:rsid w:val="00A51DFB"/>
    <w:rsid w:val="00A54909"/>
    <w:rsid w:val="00A63085"/>
    <w:rsid w:val="00A65498"/>
    <w:rsid w:val="00A66B63"/>
    <w:rsid w:val="00A6782A"/>
    <w:rsid w:val="00A67AC7"/>
    <w:rsid w:val="00A76CAB"/>
    <w:rsid w:val="00A774A0"/>
    <w:rsid w:val="00A81A6F"/>
    <w:rsid w:val="00A84201"/>
    <w:rsid w:val="00A928C6"/>
    <w:rsid w:val="00A93B0B"/>
    <w:rsid w:val="00A94079"/>
    <w:rsid w:val="00A95FEB"/>
    <w:rsid w:val="00AA042E"/>
    <w:rsid w:val="00AA2637"/>
    <w:rsid w:val="00AA2E8E"/>
    <w:rsid w:val="00AB0485"/>
    <w:rsid w:val="00AC5189"/>
    <w:rsid w:val="00AC7B24"/>
    <w:rsid w:val="00AD10F1"/>
    <w:rsid w:val="00AD6C9F"/>
    <w:rsid w:val="00AE7CF4"/>
    <w:rsid w:val="00AF3AF4"/>
    <w:rsid w:val="00AF3B60"/>
    <w:rsid w:val="00AF6F7C"/>
    <w:rsid w:val="00AF724E"/>
    <w:rsid w:val="00AF76D2"/>
    <w:rsid w:val="00B0764A"/>
    <w:rsid w:val="00B118E9"/>
    <w:rsid w:val="00B1224C"/>
    <w:rsid w:val="00B15789"/>
    <w:rsid w:val="00B16365"/>
    <w:rsid w:val="00B16483"/>
    <w:rsid w:val="00B20C19"/>
    <w:rsid w:val="00B23252"/>
    <w:rsid w:val="00B3344E"/>
    <w:rsid w:val="00B42C90"/>
    <w:rsid w:val="00B43D5F"/>
    <w:rsid w:val="00B43EF4"/>
    <w:rsid w:val="00B53EE7"/>
    <w:rsid w:val="00B56F5E"/>
    <w:rsid w:val="00B57620"/>
    <w:rsid w:val="00B57C67"/>
    <w:rsid w:val="00B62E30"/>
    <w:rsid w:val="00B630DE"/>
    <w:rsid w:val="00B6703E"/>
    <w:rsid w:val="00B7205E"/>
    <w:rsid w:val="00B737CD"/>
    <w:rsid w:val="00B85DB2"/>
    <w:rsid w:val="00B92E35"/>
    <w:rsid w:val="00B92ED6"/>
    <w:rsid w:val="00B93EDD"/>
    <w:rsid w:val="00B943CA"/>
    <w:rsid w:val="00B94A7C"/>
    <w:rsid w:val="00BA0409"/>
    <w:rsid w:val="00BB0E11"/>
    <w:rsid w:val="00BB124A"/>
    <w:rsid w:val="00BB41C6"/>
    <w:rsid w:val="00BB7D9C"/>
    <w:rsid w:val="00BC273A"/>
    <w:rsid w:val="00BC283D"/>
    <w:rsid w:val="00BD0AA9"/>
    <w:rsid w:val="00BD23FE"/>
    <w:rsid w:val="00BD3628"/>
    <w:rsid w:val="00BE0472"/>
    <w:rsid w:val="00BE1E22"/>
    <w:rsid w:val="00BE2A17"/>
    <w:rsid w:val="00BE3380"/>
    <w:rsid w:val="00BE56A4"/>
    <w:rsid w:val="00BF01A7"/>
    <w:rsid w:val="00BF6D53"/>
    <w:rsid w:val="00C0428C"/>
    <w:rsid w:val="00C13344"/>
    <w:rsid w:val="00C146CD"/>
    <w:rsid w:val="00C22CAE"/>
    <w:rsid w:val="00C23DBB"/>
    <w:rsid w:val="00C25E71"/>
    <w:rsid w:val="00C27E03"/>
    <w:rsid w:val="00C315C6"/>
    <w:rsid w:val="00C335F5"/>
    <w:rsid w:val="00C44BEC"/>
    <w:rsid w:val="00C5005C"/>
    <w:rsid w:val="00C50B9A"/>
    <w:rsid w:val="00C614A1"/>
    <w:rsid w:val="00C62C8C"/>
    <w:rsid w:val="00C6502B"/>
    <w:rsid w:val="00C7128B"/>
    <w:rsid w:val="00C72070"/>
    <w:rsid w:val="00C726A8"/>
    <w:rsid w:val="00C750B2"/>
    <w:rsid w:val="00C756DE"/>
    <w:rsid w:val="00C80355"/>
    <w:rsid w:val="00C81237"/>
    <w:rsid w:val="00C82B42"/>
    <w:rsid w:val="00C84A22"/>
    <w:rsid w:val="00C85CBF"/>
    <w:rsid w:val="00C8734A"/>
    <w:rsid w:val="00C90132"/>
    <w:rsid w:val="00C90826"/>
    <w:rsid w:val="00C912F0"/>
    <w:rsid w:val="00C94441"/>
    <w:rsid w:val="00C973D1"/>
    <w:rsid w:val="00CA1B29"/>
    <w:rsid w:val="00CA27E6"/>
    <w:rsid w:val="00CA69C9"/>
    <w:rsid w:val="00CA6EF8"/>
    <w:rsid w:val="00CB1BEB"/>
    <w:rsid w:val="00CB2138"/>
    <w:rsid w:val="00CB68AA"/>
    <w:rsid w:val="00CC1863"/>
    <w:rsid w:val="00CC313F"/>
    <w:rsid w:val="00CD124F"/>
    <w:rsid w:val="00CD6105"/>
    <w:rsid w:val="00CD75F4"/>
    <w:rsid w:val="00CE131B"/>
    <w:rsid w:val="00CE4424"/>
    <w:rsid w:val="00CF2A79"/>
    <w:rsid w:val="00CF2B34"/>
    <w:rsid w:val="00CF34BD"/>
    <w:rsid w:val="00CF7C31"/>
    <w:rsid w:val="00D01A91"/>
    <w:rsid w:val="00D02C66"/>
    <w:rsid w:val="00D06D65"/>
    <w:rsid w:val="00D07461"/>
    <w:rsid w:val="00D12338"/>
    <w:rsid w:val="00D143CF"/>
    <w:rsid w:val="00D205A7"/>
    <w:rsid w:val="00D223CC"/>
    <w:rsid w:val="00D230F9"/>
    <w:rsid w:val="00D33760"/>
    <w:rsid w:val="00D33F33"/>
    <w:rsid w:val="00D349BC"/>
    <w:rsid w:val="00D415CE"/>
    <w:rsid w:val="00D45C26"/>
    <w:rsid w:val="00D52D41"/>
    <w:rsid w:val="00D54767"/>
    <w:rsid w:val="00D54FA4"/>
    <w:rsid w:val="00D55EAD"/>
    <w:rsid w:val="00D6393F"/>
    <w:rsid w:val="00D73EF2"/>
    <w:rsid w:val="00D7481A"/>
    <w:rsid w:val="00D75801"/>
    <w:rsid w:val="00D75E16"/>
    <w:rsid w:val="00D777DC"/>
    <w:rsid w:val="00D816DB"/>
    <w:rsid w:val="00D84839"/>
    <w:rsid w:val="00D875C2"/>
    <w:rsid w:val="00D87844"/>
    <w:rsid w:val="00D94E70"/>
    <w:rsid w:val="00D950C8"/>
    <w:rsid w:val="00D955C3"/>
    <w:rsid w:val="00D96BD5"/>
    <w:rsid w:val="00DA1687"/>
    <w:rsid w:val="00DA5FE2"/>
    <w:rsid w:val="00DB0D42"/>
    <w:rsid w:val="00DB13C9"/>
    <w:rsid w:val="00DB4726"/>
    <w:rsid w:val="00DB4E9E"/>
    <w:rsid w:val="00DC1789"/>
    <w:rsid w:val="00DC51C5"/>
    <w:rsid w:val="00DC5973"/>
    <w:rsid w:val="00DD0859"/>
    <w:rsid w:val="00DD0A99"/>
    <w:rsid w:val="00DD240E"/>
    <w:rsid w:val="00DD3533"/>
    <w:rsid w:val="00DD7AE7"/>
    <w:rsid w:val="00DE3637"/>
    <w:rsid w:val="00DF0C8A"/>
    <w:rsid w:val="00DF3861"/>
    <w:rsid w:val="00DF4C3A"/>
    <w:rsid w:val="00DF52BD"/>
    <w:rsid w:val="00DF6229"/>
    <w:rsid w:val="00E01074"/>
    <w:rsid w:val="00E03D90"/>
    <w:rsid w:val="00E07AC4"/>
    <w:rsid w:val="00E128E0"/>
    <w:rsid w:val="00E13450"/>
    <w:rsid w:val="00E175BD"/>
    <w:rsid w:val="00E24074"/>
    <w:rsid w:val="00E24484"/>
    <w:rsid w:val="00E26246"/>
    <w:rsid w:val="00E2792B"/>
    <w:rsid w:val="00E31BA1"/>
    <w:rsid w:val="00E3528E"/>
    <w:rsid w:val="00E35411"/>
    <w:rsid w:val="00E4690F"/>
    <w:rsid w:val="00E5017E"/>
    <w:rsid w:val="00E54808"/>
    <w:rsid w:val="00E61910"/>
    <w:rsid w:val="00E61B13"/>
    <w:rsid w:val="00E62DA3"/>
    <w:rsid w:val="00E6452D"/>
    <w:rsid w:val="00E65066"/>
    <w:rsid w:val="00E7656B"/>
    <w:rsid w:val="00E80B19"/>
    <w:rsid w:val="00E83206"/>
    <w:rsid w:val="00E83553"/>
    <w:rsid w:val="00E870DD"/>
    <w:rsid w:val="00E9055F"/>
    <w:rsid w:val="00E964AB"/>
    <w:rsid w:val="00EB2DBE"/>
    <w:rsid w:val="00EB5077"/>
    <w:rsid w:val="00EB7465"/>
    <w:rsid w:val="00EC0416"/>
    <w:rsid w:val="00EC137B"/>
    <w:rsid w:val="00EC3FBD"/>
    <w:rsid w:val="00EC56A0"/>
    <w:rsid w:val="00ED188E"/>
    <w:rsid w:val="00ED3BE8"/>
    <w:rsid w:val="00EE55C9"/>
    <w:rsid w:val="00EE7A11"/>
    <w:rsid w:val="00EF3207"/>
    <w:rsid w:val="00EF3747"/>
    <w:rsid w:val="00EF5A7C"/>
    <w:rsid w:val="00EF673D"/>
    <w:rsid w:val="00F04C69"/>
    <w:rsid w:val="00F06556"/>
    <w:rsid w:val="00F1058E"/>
    <w:rsid w:val="00F12C31"/>
    <w:rsid w:val="00F2114F"/>
    <w:rsid w:val="00F220F6"/>
    <w:rsid w:val="00F23524"/>
    <w:rsid w:val="00F23F6A"/>
    <w:rsid w:val="00F24F89"/>
    <w:rsid w:val="00F26CA9"/>
    <w:rsid w:val="00F27259"/>
    <w:rsid w:val="00F30A77"/>
    <w:rsid w:val="00F3103C"/>
    <w:rsid w:val="00F3191C"/>
    <w:rsid w:val="00F41BD1"/>
    <w:rsid w:val="00F42AFB"/>
    <w:rsid w:val="00F452ED"/>
    <w:rsid w:val="00F457EE"/>
    <w:rsid w:val="00F50806"/>
    <w:rsid w:val="00F52662"/>
    <w:rsid w:val="00F60F5C"/>
    <w:rsid w:val="00F61C85"/>
    <w:rsid w:val="00F62F23"/>
    <w:rsid w:val="00F70614"/>
    <w:rsid w:val="00F727CB"/>
    <w:rsid w:val="00F81301"/>
    <w:rsid w:val="00F83F17"/>
    <w:rsid w:val="00F91114"/>
    <w:rsid w:val="00F93912"/>
    <w:rsid w:val="00F9391A"/>
    <w:rsid w:val="00F96BFF"/>
    <w:rsid w:val="00FA4FC0"/>
    <w:rsid w:val="00FB48F6"/>
    <w:rsid w:val="00FB5796"/>
    <w:rsid w:val="00FB67D1"/>
    <w:rsid w:val="00FB7BDD"/>
    <w:rsid w:val="00FC1DE9"/>
    <w:rsid w:val="00FC477D"/>
    <w:rsid w:val="00FC51A0"/>
    <w:rsid w:val="00FC5EE1"/>
    <w:rsid w:val="00FC68D4"/>
    <w:rsid w:val="00FC6CFB"/>
    <w:rsid w:val="00FD1560"/>
    <w:rsid w:val="00FD3DA0"/>
    <w:rsid w:val="00FD4234"/>
    <w:rsid w:val="00FE58B3"/>
    <w:rsid w:val="00FF42D8"/>
    <w:rsid w:val="00FF5014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c91d6,#5586cd,#eaeaea,#ddd"/>
    </o:shapedefaults>
    <o:shapelayout v:ext="edit">
      <o:idmap v:ext="edit" data="1"/>
    </o:shapelayout>
  </w:shapeDefaults>
  <w:decimalSymbol w:val=","/>
  <w:listSeparator w:val=";"/>
  <w14:docId w14:val="613D6878"/>
  <w15:chartTrackingRefBased/>
  <w15:docId w15:val="{158BDD66-35B6-4A32-A54B-1FD70350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D4"/>
    <w:pPr>
      <w:spacing w:line="288" w:lineRule="auto"/>
    </w:pPr>
    <w:rPr>
      <w:rFonts w:ascii="Arial" w:hAnsi="Arial"/>
      <w:szCs w:val="24"/>
      <w:lang w:val="pt-BR" w:eastAsia="de-DE"/>
    </w:rPr>
  </w:style>
  <w:style w:type="paragraph" w:styleId="Ttulo1">
    <w:name w:val="heading 1"/>
    <w:aliases w:val="Subheadline"/>
    <w:basedOn w:val="Normal"/>
    <w:next w:val="Ttulo2"/>
    <w:link w:val="Ttulo1Char"/>
    <w:qFormat/>
    <w:pPr>
      <w:keepLines/>
      <w:pageBreakBefore/>
      <w:numPr>
        <w:numId w:val="3"/>
      </w:numPr>
      <w:tabs>
        <w:tab w:val="left" w:pos="567"/>
        <w:tab w:val="right" w:leader="dot" w:pos="8861"/>
      </w:tabs>
      <w:spacing w:before="360" w:after="360"/>
      <w:outlineLvl w:val="0"/>
    </w:pPr>
    <w:rPr>
      <w:rFonts w:cs="Arial"/>
      <w:bCs/>
      <w:kern w:val="32"/>
      <w:sz w:val="28"/>
      <w:szCs w:val="28"/>
    </w:rPr>
  </w:style>
  <w:style w:type="paragraph" w:styleId="Ttulo2">
    <w:name w:val="heading 2"/>
    <w:aliases w:val="Überschrift Kapitel,h2,Heading B,H2"/>
    <w:basedOn w:val="Ttulo1"/>
    <w:next w:val="Normal"/>
    <w:link w:val="Ttulo2Char"/>
    <w:qFormat/>
    <w:pPr>
      <w:keepNext/>
      <w:pageBreakBefore w:val="0"/>
      <w:numPr>
        <w:ilvl w:val="1"/>
      </w:numPr>
      <w:spacing w:after="300"/>
      <w:outlineLvl w:val="1"/>
    </w:pPr>
    <w:rPr>
      <w:bCs w:val="0"/>
      <w:iCs/>
      <w:sz w:val="24"/>
    </w:rPr>
  </w:style>
  <w:style w:type="paragraph" w:styleId="Ttulo3">
    <w:name w:val="heading 3"/>
    <w:aliases w:val="H3,Heading 3 Char,Heading 3 Char1 Char,Heading 3 Char Char Char,Heading 3 Char1 Char Char Char,Heading 3 Char Char Char Char Char,Heading 3 Char1 Char Char Char Char Char,Heading 3 Char Char Char Char Char Char Char"/>
    <w:basedOn w:val="Ttulo2"/>
    <w:next w:val="Normal"/>
    <w:link w:val="Ttulo3Char"/>
    <w:qFormat/>
    <w:pPr>
      <w:numPr>
        <w:ilvl w:val="2"/>
      </w:numPr>
      <w:tabs>
        <w:tab w:val="left" w:pos="1134"/>
      </w:tabs>
      <w:spacing w:after="240"/>
      <w:outlineLvl w:val="2"/>
    </w:pPr>
    <w:rPr>
      <w:bCs/>
      <w:sz w:val="20"/>
      <w:szCs w:val="26"/>
    </w:rPr>
  </w:style>
  <w:style w:type="paragraph" w:styleId="Ttulo4">
    <w:name w:val="heading 4"/>
    <w:basedOn w:val="Ttulo3"/>
    <w:next w:val="Normal"/>
    <w:link w:val="Ttulo4Char"/>
    <w:qFormat/>
    <w:pPr>
      <w:numPr>
        <w:ilvl w:val="3"/>
      </w:numPr>
      <w:tabs>
        <w:tab w:val="clear" w:pos="1134"/>
      </w:tabs>
      <w:spacing w:after="180"/>
      <w:outlineLvl w:val="3"/>
    </w:pPr>
    <w:rPr>
      <w:szCs w:val="32"/>
    </w:rPr>
  </w:style>
  <w:style w:type="paragraph" w:styleId="Ttulo5">
    <w:name w:val="heading 5"/>
    <w:basedOn w:val="Ttulo3"/>
    <w:next w:val="Normal"/>
    <w:qFormat/>
    <w:pPr>
      <w:numPr>
        <w:ilvl w:val="4"/>
      </w:numPr>
      <w:tabs>
        <w:tab w:val="clear" w:pos="1134"/>
      </w:tabs>
      <w:spacing w:before="240" w:after="120"/>
      <w:outlineLvl w:val="4"/>
    </w:pPr>
    <w:rPr>
      <w:b/>
      <w:bCs w:val="0"/>
      <w:iCs w:val="0"/>
    </w:rPr>
  </w:style>
  <w:style w:type="paragraph" w:styleId="Ttulo6">
    <w:name w:val="heading 6"/>
    <w:basedOn w:val="Ttulo5"/>
    <w:next w:val="Normal"/>
    <w:qFormat/>
    <w:pPr>
      <w:numPr>
        <w:ilvl w:val="5"/>
      </w:numPr>
      <w:spacing w:before="12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12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120"/>
      <w:outlineLvl w:val="7"/>
    </w:pPr>
    <w:rPr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12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pBdr>
        <w:bottom w:val="single" w:sz="4" w:space="1" w:color="333333"/>
      </w:pBdr>
      <w:tabs>
        <w:tab w:val="right" w:pos="7371"/>
      </w:tabs>
      <w:spacing w:before="740"/>
      <w:ind w:right="1701"/>
    </w:pPr>
    <w:rPr>
      <w:sz w:val="16"/>
    </w:rPr>
  </w:style>
  <w:style w:type="paragraph" w:styleId="Commarcadores">
    <w:name w:val="List Bullet"/>
    <w:basedOn w:val="Normal"/>
    <w:pPr>
      <w:numPr>
        <w:numId w:val="1"/>
      </w:numPr>
      <w:tabs>
        <w:tab w:val="clear" w:pos="720"/>
      </w:tabs>
      <w:spacing w:before="120"/>
      <w:ind w:left="284" w:hanging="284"/>
    </w:pPr>
    <w:rPr>
      <w:lang w:val="en-GB"/>
    </w:rPr>
  </w:style>
  <w:style w:type="paragraph" w:styleId="Ttulo">
    <w:name w:val="Title"/>
    <w:basedOn w:val="Normal"/>
    <w:qFormat/>
    <w:pPr>
      <w:widowControl w:val="0"/>
      <w:spacing w:after="120" w:line="240" w:lineRule="auto"/>
      <w:outlineLvl w:val="0"/>
    </w:pPr>
    <w:rPr>
      <w:rFonts w:cs="Arial"/>
      <w:b/>
      <w:bCs/>
      <w:color w:val="003399"/>
      <w:kern w:val="28"/>
      <w:sz w:val="30"/>
      <w:szCs w:val="32"/>
    </w:rPr>
  </w:style>
  <w:style w:type="paragraph" w:customStyle="1" w:styleId="Absatz">
    <w:name w:val="Absatz"/>
    <w:basedOn w:val="Normal"/>
    <w:pPr>
      <w:spacing w:before="120" w:after="120"/>
    </w:pPr>
    <w:rPr>
      <w:szCs w:val="20"/>
    </w:rPr>
  </w:style>
  <w:style w:type="paragraph" w:styleId="Subttulo">
    <w:name w:val="Subtitle"/>
    <w:basedOn w:val="Normal"/>
    <w:qFormat/>
    <w:pPr>
      <w:spacing w:before="360" w:after="60"/>
      <w:outlineLvl w:val="1"/>
    </w:pPr>
    <w:rPr>
      <w:rFonts w:cs="Arial"/>
      <w:b/>
      <w:bCs/>
      <w:color w:val="003399"/>
      <w:sz w:val="24"/>
    </w:rPr>
  </w:style>
  <w:style w:type="paragraph" w:customStyle="1" w:styleId="KontaktAdresse">
    <w:name w:val="Kontakt_Adresse"/>
    <w:basedOn w:val="Normal"/>
  </w:style>
  <w:style w:type="paragraph" w:customStyle="1" w:styleId="KontaktAdresseTitel">
    <w:name w:val="Kontakt_Adresse_Titel"/>
    <w:basedOn w:val="KontaktAdresse"/>
    <w:next w:val="KontaktAdresse"/>
    <w:pPr>
      <w:spacing w:before="360" w:after="120"/>
    </w:pPr>
    <w:rPr>
      <w:b/>
      <w:sz w:val="24"/>
    </w:rPr>
  </w:style>
  <w:style w:type="paragraph" w:styleId="Rodap">
    <w:name w:val="footer"/>
    <w:basedOn w:val="Normal"/>
    <w:pPr>
      <w:pBdr>
        <w:top w:val="single" w:sz="4" w:space="1" w:color="auto"/>
      </w:pBdr>
      <w:tabs>
        <w:tab w:val="center" w:pos="4536"/>
        <w:tab w:val="right" w:pos="9923"/>
      </w:tabs>
    </w:pPr>
    <w:rPr>
      <w:noProof/>
      <w:sz w:val="16"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uiPriority w:val="39"/>
    <w:rsid w:val="005F540F"/>
    <w:pPr>
      <w:spacing w:before="120" w:after="120"/>
    </w:pPr>
    <w:rPr>
      <w:b/>
      <w:bCs/>
      <w:caps/>
    </w:rPr>
  </w:style>
  <w:style w:type="paragraph" w:styleId="Commarcadores2">
    <w:name w:val="List Bullet 2"/>
    <w:basedOn w:val="Commarcadores"/>
    <w:next w:val="Normal"/>
    <w:pPr>
      <w:numPr>
        <w:numId w:val="2"/>
      </w:numPr>
      <w:pBdr>
        <w:top w:val="single" w:sz="4" w:space="4" w:color="333333"/>
        <w:left w:val="single" w:sz="4" w:space="4" w:color="333333"/>
        <w:bottom w:val="single" w:sz="4" w:space="4" w:color="333333"/>
        <w:right w:val="single" w:sz="4" w:space="0" w:color="333333"/>
      </w:pBdr>
      <w:shd w:val="clear" w:color="auto" w:fill="E6E6E6"/>
      <w:tabs>
        <w:tab w:val="clear" w:pos="643"/>
        <w:tab w:val="num" w:pos="426"/>
      </w:tabs>
      <w:ind w:left="397" w:right="28" w:hanging="284"/>
    </w:pPr>
    <w:rPr>
      <w:lang w:val="de-DE"/>
    </w:rPr>
  </w:style>
  <w:style w:type="paragraph" w:styleId="Sumrio2">
    <w:name w:val="toc 2"/>
    <w:basedOn w:val="Sumrio1"/>
    <w:next w:val="Normal"/>
    <w:uiPriority w:val="39"/>
    <w:pPr>
      <w:spacing w:before="0" w:after="0"/>
      <w:ind w:left="200"/>
    </w:pPr>
    <w:rPr>
      <w:b w:val="0"/>
      <w:bCs w:val="0"/>
      <w:caps w:val="0"/>
      <w:smallCaps/>
    </w:rPr>
  </w:style>
  <w:style w:type="paragraph" w:styleId="Sumrio3">
    <w:name w:val="toc 3"/>
    <w:basedOn w:val="Sumrio2"/>
    <w:next w:val="Normal"/>
    <w:uiPriority w:val="39"/>
    <w:pPr>
      <w:ind w:left="400"/>
    </w:pPr>
    <w:rPr>
      <w:i/>
      <w:iCs/>
      <w:smallCaps w:val="0"/>
    </w:rPr>
  </w:style>
  <w:style w:type="paragraph" w:styleId="Sumrio4">
    <w:name w:val="toc 4"/>
    <w:basedOn w:val="Sumrio3"/>
    <w:next w:val="Normal"/>
    <w:uiPriority w:val="39"/>
    <w:pPr>
      <w:ind w:left="600"/>
    </w:pPr>
    <w:rPr>
      <w:i w:val="0"/>
      <w:iCs w:val="0"/>
      <w:sz w:val="18"/>
      <w:szCs w:val="21"/>
    </w:rPr>
  </w:style>
  <w:style w:type="paragraph" w:styleId="Sumrio5">
    <w:name w:val="toc 5"/>
    <w:basedOn w:val="Sumrio4"/>
    <w:next w:val="Normal"/>
    <w:autoRedefine/>
    <w:uiPriority w:val="39"/>
    <w:pPr>
      <w:ind w:left="800"/>
    </w:pPr>
  </w:style>
  <w:style w:type="paragraph" w:styleId="Remissivo1">
    <w:name w:val="index 1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uiPriority w:val="99"/>
    <w:rsid w:val="00F2114F"/>
    <w:pPr>
      <w:tabs>
        <w:tab w:val="left" w:pos="851"/>
        <w:tab w:val="right" w:pos="9781"/>
      </w:tabs>
      <w:ind w:left="851" w:right="709" w:hanging="851"/>
    </w:pPr>
    <w:rPr>
      <w:noProof/>
      <w:szCs w:val="20"/>
    </w:rPr>
  </w:style>
  <w:style w:type="paragraph" w:customStyle="1" w:styleId="Bildunterschrift">
    <w:name w:val="Bildunterschrift"/>
    <w:basedOn w:val="Normal"/>
    <w:next w:val="Normal"/>
    <w:link w:val="BildunterschriftChar"/>
    <w:pPr>
      <w:numPr>
        <w:numId w:val="7"/>
      </w:numPr>
      <w:spacing w:before="120"/>
    </w:pPr>
    <w:rPr>
      <w:iCs/>
    </w:rPr>
  </w:style>
  <w:style w:type="character" w:customStyle="1" w:styleId="BildunterschriftChar">
    <w:name w:val="Bildunterschrift Char"/>
    <w:link w:val="Bildunterschrift"/>
    <w:rsid w:val="001C5811"/>
    <w:rPr>
      <w:rFonts w:ascii="Arial" w:hAnsi="Arial"/>
      <w:iCs/>
      <w:szCs w:val="24"/>
      <w:lang w:val="de-DE" w:eastAsia="de-DE"/>
    </w:rPr>
  </w:style>
  <w:style w:type="character" w:styleId="Hyperlink">
    <w:name w:val="Hyperlink"/>
    <w:uiPriority w:val="99"/>
    <w:rPr>
      <w:color w:val="003399"/>
      <w:u w:val="single"/>
    </w:rPr>
  </w:style>
  <w:style w:type="paragraph" w:styleId="Commarcadores3">
    <w:name w:val="List Bullet 3"/>
    <w:basedOn w:val="Commarcadores"/>
    <w:pPr>
      <w:numPr>
        <w:numId w:val="4"/>
      </w:numPr>
      <w:tabs>
        <w:tab w:val="clear" w:pos="926"/>
        <w:tab w:val="num" w:pos="567"/>
      </w:tabs>
      <w:spacing w:before="60"/>
      <w:ind w:left="568" w:hanging="284"/>
    </w:pPr>
  </w:style>
  <w:style w:type="paragraph" w:styleId="Commarcadores4">
    <w:name w:val="List Bullet 4"/>
    <w:basedOn w:val="Commarcadores3"/>
    <w:pPr>
      <w:numPr>
        <w:numId w:val="5"/>
      </w:numPr>
    </w:pPr>
  </w:style>
  <w:style w:type="paragraph" w:styleId="Lista">
    <w:name w:val="List"/>
    <w:basedOn w:val="Normal"/>
    <w:pPr>
      <w:numPr>
        <w:numId w:val="8"/>
      </w:numPr>
      <w:tabs>
        <w:tab w:val="clear" w:pos="1418"/>
        <w:tab w:val="num" w:pos="567"/>
      </w:tabs>
      <w:spacing w:before="120"/>
      <w:ind w:left="567" w:hanging="567"/>
    </w:pPr>
  </w:style>
  <w:style w:type="paragraph" w:styleId="Lista2">
    <w:name w:val="List 2"/>
    <w:basedOn w:val="Normal"/>
    <w:next w:val="Normal"/>
    <w:pPr>
      <w:tabs>
        <w:tab w:val="num" w:pos="1134"/>
      </w:tabs>
      <w:spacing w:before="60"/>
      <w:ind w:left="1134" w:hanging="567"/>
    </w:pPr>
  </w:style>
  <w:style w:type="paragraph" w:customStyle="1" w:styleId="Tabellenunterschrift">
    <w:name w:val="Tabellenunterschrift"/>
    <w:basedOn w:val="Bildunterschrift"/>
    <w:next w:val="Normal"/>
    <w:link w:val="TabellenunterschriftChar"/>
    <w:pPr>
      <w:numPr>
        <w:numId w:val="6"/>
      </w:numPr>
    </w:pPr>
  </w:style>
  <w:style w:type="character" w:customStyle="1" w:styleId="TabellenunterschriftChar">
    <w:name w:val="Tabellenunterschrift Char"/>
    <w:basedOn w:val="BildunterschriftChar"/>
    <w:link w:val="Tabellenunterschrift"/>
    <w:rsid w:val="001C5811"/>
    <w:rPr>
      <w:rFonts w:ascii="Arial" w:hAnsi="Arial"/>
      <w:iCs/>
      <w:szCs w:val="24"/>
      <w:lang w:val="de-DE" w:eastAsia="de-DE"/>
    </w:rPr>
  </w:style>
  <w:style w:type="paragraph" w:customStyle="1" w:styleId="Tabellenverzeichnis">
    <w:name w:val="Tabellenverzeichnis"/>
    <w:basedOn w:val="ndicedeilustraes"/>
    <w:next w:val="Normal"/>
    <w:rPr>
      <w:b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XDocTitle">
    <w:name w:val="X_DocTitle"/>
    <w:basedOn w:val="Normal"/>
    <w:pPr>
      <w:spacing w:after="120" w:line="260" w:lineRule="exact"/>
      <w:jc w:val="right"/>
    </w:pPr>
    <w:rPr>
      <w:rFonts w:cs="Arial"/>
      <w:color w:val="FFFFFF"/>
      <w:sz w:val="24"/>
    </w:rPr>
  </w:style>
  <w:style w:type="paragraph" w:customStyle="1" w:styleId="XHeadline">
    <w:name w:val="X_Headline"/>
    <w:basedOn w:val="Normal"/>
    <w:next w:val="XSubHeadline"/>
    <w:pPr>
      <w:framePr w:w="7938" w:h="3969" w:hRule="exact" w:wrap="notBeside" w:vAnchor="page" w:hAnchor="page" w:x="2269" w:y="4786" w:anchorLock="1"/>
      <w:shd w:val="solid" w:color="FFFFFF" w:fill="auto"/>
      <w:spacing w:after="120" w:line="480" w:lineRule="exact"/>
      <w:contextualSpacing/>
    </w:pPr>
    <w:rPr>
      <w:rFonts w:cs="Arial"/>
      <w:sz w:val="44"/>
      <w:szCs w:val="44"/>
    </w:rPr>
  </w:style>
  <w:style w:type="paragraph" w:customStyle="1" w:styleId="XSubHeadline">
    <w:name w:val="X_SubHeadline"/>
    <w:basedOn w:val="XHeadline"/>
    <w:pPr>
      <w:framePr w:wrap="notBeside"/>
      <w:spacing w:line="320" w:lineRule="exact"/>
    </w:pPr>
    <w:rPr>
      <w:sz w:val="28"/>
      <w:szCs w:val="28"/>
    </w:rPr>
  </w:style>
  <w:style w:type="paragraph" w:customStyle="1" w:styleId="XInfo">
    <w:name w:val="X_Info"/>
    <w:basedOn w:val="Normal"/>
    <w:pPr>
      <w:framePr w:w="5613" w:h="4423" w:hRule="exact" w:wrap="notBeside" w:vAnchor="page" w:hAnchor="page" w:x="2269" w:y="11607" w:anchorLock="1"/>
      <w:spacing w:after="120" w:line="260" w:lineRule="exact"/>
    </w:pPr>
    <w:rPr>
      <w:rFonts w:cs="Arial"/>
      <w:szCs w:val="20"/>
    </w:rPr>
  </w:style>
  <w:style w:type="character" w:customStyle="1" w:styleId="XInfo1">
    <w:name w:val="X_Info_1"/>
    <w:rPr>
      <w:rFonts w:ascii="Arial" w:hAnsi="Arial"/>
      <w:b/>
      <w:sz w:val="18"/>
    </w:rPr>
  </w:style>
  <w:style w:type="character" w:customStyle="1" w:styleId="XDate">
    <w:name w:val="X_Date"/>
    <w:basedOn w:val="XInfo2"/>
    <w:rPr>
      <w:rFonts w:ascii="Arial" w:hAnsi="Arial"/>
      <w:sz w:val="22"/>
    </w:rPr>
  </w:style>
  <w:style w:type="character" w:customStyle="1" w:styleId="XInfo2">
    <w:name w:val="X_Info_2"/>
    <w:rPr>
      <w:rFonts w:ascii="Arial" w:hAnsi="Arial"/>
      <w:sz w:val="22"/>
    </w:rPr>
  </w:style>
  <w:style w:type="paragraph" w:customStyle="1" w:styleId="XPage">
    <w:name w:val="X_Page"/>
    <w:basedOn w:val="Normal"/>
    <w:pPr>
      <w:tabs>
        <w:tab w:val="right" w:pos="5220"/>
        <w:tab w:val="right" w:pos="8847"/>
        <w:tab w:val="right" w:pos="10110"/>
        <w:tab w:val="right" w:pos="11113"/>
      </w:tabs>
      <w:spacing w:after="120" w:line="200" w:lineRule="exact"/>
    </w:pPr>
    <w:rPr>
      <w:rFonts w:cs="Arial"/>
      <w:sz w:val="14"/>
      <w:szCs w:val="1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rsid w:val="00B57620"/>
    <w:pPr>
      <w:spacing w:line="240" w:lineRule="auto"/>
    </w:pPr>
    <w:rPr>
      <w:rFonts w:ascii="Times New Roman" w:hAnsi="Times New Roman"/>
      <w:i/>
      <w:iCs/>
      <w:sz w:val="16"/>
      <w:lang w:val="en-US" w:eastAsia="en-US"/>
    </w:rPr>
  </w:style>
  <w:style w:type="paragraph" w:styleId="Sumrio6">
    <w:name w:val="toc 6"/>
    <w:basedOn w:val="Normal"/>
    <w:next w:val="Normal"/>
    <w:autoRedefine/>
    <w:uiPriority w:val="39"/>
    <w:rsid w:val="00B57620"/>
    <w:pPr>
      <w:ind w:left="1000"/>
    </w:pPr>
    <w:rPr>
      <w:rFonts w:ascii="Times New Roman" w:hAnsi="Times New Roman"/>
      <w:sz w:val="18"/>
      <w:szCs w:val="21"/>
    </w:rPr>
  </w:style>
  <w:style w:type="paragraph" w:styleId="Sumrio7">
    <w:name w:val="toc 7"/>
    <w:basedOn w:val="Normal"/>
    <w:next w:val="Normal"/>
    <w:autoRedefine/>
    <w:uiPriority w:val="39"/>
    <w:rsid w:val="00B57620"/>
    <w:pPr>
      <w:ind w:left="1200"/>
    </w:pPr>
    <w:rPr>
      <w:rFonts w:ascii="Times New Roman" w:hAnsi="Times New Roman"/>
      <w:sz w:val="18"/>
      <w:szCs w:val="21"/>
    </w:rPr>
  </w:style>
  <w:style w:type="paragraph" w:styleId="Sumrio8">
    <w:name w:val="toc 8"/>
    <w:basedOn w:val="Normal"/>
    <w:next w:val="Normal"/>
    <w:autoRedefine/>
    <w:uiPriority w:val="39"/>
    <w:rsid w:val="00B57620"/>
    <w:pPr>
      <w:ind w:left="1400"/>
    </w:pPr>
    <w:rPr>
      <w:rFonts w:ascii="Times New Roman" w:hAnsi="Times New Roman"/>
      <w:sz w:val="18"/>
      <w:szCs w:val="21"/>
    </w:rPr>
  </w:style>
  <w:style w:type="paragraph" w:styleId="Sumrio9">
    <w:name w:val="toc 9"/>
    <w:basedOn w:val="Normal"/>
    <w:next w:val="Normal"/>
    <w:autoRedefine/>
    <w:uiPriority w:val="39"/>
    <w:rsid w:val="00B57620"/>
    <w:pPr>
      <w:ind w:left="1600"/>
    </w:pPr>
    <w:rPr>
      <w:rFonts w:ascii="Times New Roman" w:hAnsi="Times New Roman"/>
      <w:sz w:val="18"/>
      <w:szCs w:val="21"/>
    </w:rPr>
  </w:style>
  <w:style w:type="paragraph" w:customStyle="1" w:styleId="Abschnitt">
    <w:name w:val="Abschnitt"/>
    <w:basedOn w:val="Normal"/>
    <w:rsid w:val="00551B92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 Fett" w:hAnsi="Arial Fett"/>
      <w:b/>
      <w:sz w:val="24"/>
      <w:szCs w:val="20"/>
      <w:lang w:val="en-GB"/>
    </w:rPr>
  </w:style>
  <w:style w:type="paragraph" w:styleId="Legenda">
    <w:name w:val="caption"/>
    <w:basedOn w:val="Normal"/>
    <w:next w:val="Normal"/>
    <w:autoRedefine/>
    <w:qFormat/>
    <w:rsid w:val="005D7D13"/>
    <w:pPr>
      <w:spacing w:before="120" w:after="120"/>
      <w:jc w:val="center"/>
    </w:pPr>
    <w:rPr>
      <w:b/>
      <w:bCs/>
      <w:szCs w:val="20"/>
    </w:rPr>
  </w:style>
  <w:style w:type="table" w:styleId="Tabelacontempornea">
    <w:name w:val="Table Contemporary"/>
    <w:basedOn w:val="Tabelanormal"/>
    <w:rsid w:val="0045768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rsid w:val="0098551A"/>
    <w:pPr>
      <w:spacing w:before="45" w:after="255" w:line="240" w:lineRule="auto"/>
    </w:pPr>
    <w:rPr>
      <w:rFonts w:cs="Arial"/>
      <w:color w:val="000000"/>
      <w:sz w:val="18"/>
      <w:szCs w:val="18"/>
      <w:lang w:val="en-US" w:eastAsia="en-US"/>
    </w:rPr>
  </w:style>
  <w:style w:type="character" w:styleId="Refdecomentrio">
    <w:name w:val="annotation reference"/>
    <w:uiPriority w:val="99"/>
    <w:semiHidden/>
    <w:rsid w:val="009B5609"/>
    <w:rPr>
      <w:rFonts w:ascii="Arial" w:hAnsi="Arial"/>
      <w:sz w:val="16"/>
    </w:rPr>
  </w:style>
  <w:style w:type="character" w:styleId="Refdenotadefim">
    <w:name w:val="endnote reference"/>
    <w:semiHidden/>
    <w:rsid w:val="009B5609"/>
    <w:rPr>
      <w:rFonts w:ascii="Arial" w:hAnsi="Arial"/>
      <w:vertAlign w:val="superscript"/>
    </w:rPr>
  </w:style>
  <w:style w:type="character" w:styleId="Refdenotaderodap">
    <w:name w:val="footnote reference"/>
    <w:semiHidden/>
    <w:rsid w:val="009B5609"/>
    <w:rPr>
      <w:rFonts w:ascii="Arial" w:hAnsi="Arial"/>
      <w:vertAlign w:val="superscript"/>
    </w:rPr>
  </w:style>
  <w:style w:type="paragraph" w:styleId="Textodenotaderodap">
    <w:name w:val="footnote text"/>
    <w:basedOn w:val="Normal"/>
    <w:semiHidden/>
    <w:rsid w:val="009B5609"/>
    <w:pPr>
      <w:spacing w:line="240" w:lineRule="auto"/>
      <w:jc w:val="both"/>
    </w:pPr>
    <w:rPr>
      <w:szCs w:val="20"/>
      <w:lang w:val="en-GB" w:eastAsia="es-ES"/>
    </w:rPr>
  </w:style>
  <w:style w:type="paragraph" w:customStyle="1" w:styleId="CuerpodeTexto">
    <w:name w:val="CuerpodeTexto"/>
    <w:basedOn w:val="Normal"/>
    <w:rsid w:val="009B5609"/>
    <w:pPr>
      <w:spacing w:after="120" w:line="240" w:lineRule="auto"/>
      <w:jc w:val="both"/>
    </w:pPr>
    <w:rPr>
      <w:lang w:val="es-ES" w:eastAsia="en-US"/>
    </w:rPr>
  </w:style>
  <w:style w:type="paragraph" w:customStyle="1" w:styleId="List1">
    <w:name w:val="List1"/>
    <w:basedOn w:val="Normal"/>
    <w:rsid w:val="009B5609"/>
    <w:pPr>
      <w:numPr>
        <w:numId w:val="12"/>
      </w:numPr>
      <w:tabs>
        <w:tab w:val="left" w:pos="720"/>
      </w:tabs>
      <w:spacing w:line="240" w:lineRule="auto"/>
      <w:ind w:left="714" w:hanging="357"/>
    </w:pPr>
    <w:rPr>
      <w:rFonts w:cs="Arial"/>
      <w:szCs w:val="20"/>
      <w:lang w:val="es-ES" w:eastAsia="en-US"/>
    </w:rPr>
  </w:style>
  <w:style w:type="paragraph" w:customStyle="1" w:styleId="List2">
    <w:name w:val="List2"/>
    <w:basedOn w:val="Normal"/>
    <w:rsid w:val="009B5609"/>
    <w:pPr>
      <w:numPr>
        <w:numId w:val="11"/>
      </w:numPr>
      <w:spacing w:line="240" w:lineRule="auto"/>
    </w:pPr>
    <w:rPr>
      <w:rFonts w:cs="Arial"/>
      <w:szCs w:val="20"/>
      <w:lang w:val="es-ES" w:eastAsia="en-US"/>
    </w:rPr>
  </w:style>
  <w:style w:type="paragraph" w:customStyle="1" w:styleId="List2CharCharCharCharCharCharChar">
    <w:name w:val="List2 Char Char Char Char Char Char Char"/>
    <w:basedOn w:val="Normal"/>
    <w:link w:val="List2CharCharCharCharCharCharCharChar"/>
    <w:rsid w:val="009B5609"/>
    <w:pPr>
      <w:tabs>
        <w:tab w:val="num" w:pos="1004"/>
      </w:tabs>
      <w:spacing w:line="240" w:lineRule="auto"/>
      <w:ind w:left="1004" w:hanging="360"/>
    </w:pPr>
    <w:rPr>
      <w:rFonts w:cs="Arial"/>
      <w:lang w:val="es-ES" w:eastAsia="en-US"/>
    </w:rPr>
  </w:style>
  <w:style w:type="character" w:customStyle="1" w:styleId="List2CharCharCharCharCharCharCharChar">
    <w:name w:val="List2 Char Char Char Char Char Char Char Char"/>
    <w:link w:val="List2CharCharCharCharCharCharChar"/>
    <w:rsid w:val="009B5609"/>
    <w:rPr>
      <w:rFonts w:ascii="Arial" w:hAnsi="Arial" w:cs="Arial"/>
      <w:szCs w:val="24"/>
      <w:lang w:val="es-ES" w:eastAsia="en-US" w:bidi="ar-SA"/>
    </w:rPr>
  </w:style>
  <w:style w:type="paragraph" w:customStyle="1" w:styleId="List10">
    <w:name w:val="List_1."/>
    <w:basedOn w:val="Normal"/>
    <w:rsid w:val="009B5609"/>
    <w:pPr>
      <w:spacing w:line="240" w:lineRule="auto"/>
    </w:pPr>
    <w:rPr>
      <w:rFonts w:cs="Arial"/>
      <w:szCs w:val="20"/>
      <w:lang w:val="es-ES" w:eastAsia="en-US"/>
    </w:rPr>
  </w:style>
  <w:style w:type="character" w:customStyle="1" w:styleId="Heading3Char1Char4">
    <w:name w:val="Heading 3 Char1 Char4"/>
    <w:aliases w:val="Heading 3 Char Char Char4,Heading 3 Char1 Char Char Char4,Heading 3 Char Char Char Char Char4,Heading 3 Char1 Char Char Char Char Char4,Heading 3 Char Char Char Char Char Char Char4"/>
    <w:rsid w:val="009B5609"/>
    <w:rPr>
      <w:rFonts w:ascii="Arial" w:hAnsi="Arial"/>
      <w:b/>
      <w:sz w:val="24"/>
      <w:lang w:val="en-GB" w:eastAsia="es-ES" w:bidi="ar-SA"/>
    </w:rPr>
  </w:style>
  <w:style w:type="table" w:styleId="Tabelacomgrade8">
    <w:name w:val="Table Grid 8"/>
    <w:basedOn w:val="Tabelanormal"/>
    <w:rsid w:val="009B5609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semiHidden/>
    <w:rsid w:val="00F211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57C67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ldunterschriftCar">
    <w:name w:val="Bildunterschrift Car"/>
    <w:rsid w:val="008C1A07"/>
    <w:rPr>
      <w:rFonts w:ascii="Arial" w:hAnsi="Arial"/>
      <w:iCs/>
      <w:szCs w:val="24"/>
      <w:lang w:val="de-DE" w:eastAsia="de-DE" w:bidi="ar-SA"/>
    </w:rPr>
  </w:style>
  <w:style w:type="character" w:customStyle="1" w:styleId="docemphbold">
    <w:name w:val="docemphbold"/>
    <w:basedOn w:val="Fontepargpadro"/>
    <w:rsid w:val="008C1A07"/>
  </w:style>
  <w:style w:type="character" w:customStyle="1" w:styleId="docemphasis">
    <w:name w:val="docemphasis"/>
    <w:basedOn w:val="Fontepargpadro"/>
    <w:rsid w:val="008C1A07"/>
  </w:style>
  <w:style w:type="paragraph" w:customStyle="1" w:styleId="Listbullet">
    <w:name w:val="List_bullet"/>
    <w:basedOn w:val="Normal"/>
    <w:autoRedefine/>
    <w:rsid w:val="00B92E35"/>
    <w:pPr>
      <w:numPr>
        <w:numId w:val="13"/>
      </w:numPr>
      <w:spacing w:line="240" w:lineRule="auto"/>
      <w:jc w:val="both"/>
    </w:pPr>
    <w:rPr>
      <w:lang w:val="es-ES" w:eastAsia="en-US"/>
    </w:rPr>
  </w:style>
  <w:style w:type="paragraph" w:styleId="PargrafodaLista">
    <w:name w:val="List Paragraph"/>
    <w:basedOn w:val="Normal"/>
    <w:uiPriority w:val="34"/>
    <w:qFormat/>
    <w:rsid w:val="00683855"/>
    <w:pPr>
      <w:suppressAutoHyphens/>
      <w:spacing w:before="120"/>
      <w:ind w:left="708"/>
      <w:jc w:val="both"/>
    </w:pPr>
    <w:rPr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69C9"/>
    <w:pPr>
      <w:suppressAutoHyphens/>
      <w:spacing w:before="120" w:line="240" w:lineRule="auto"/>
      <w:jc w:val="both"/>
    </w:pPr>
    <w:rPr>
      <w:szCs w:val="20"/>
      <w:lang w:eastAsia="pt-BR"/>
    </w:rPr>
  </w:style>
  <w:style w:type="character" w:customStyle="1" w:styleId="TextodecomentrioChar">
    <w:name w:val="Texto de comentário Char"/>
    <w:link w:val="Textodecomentrio"/>
    <w:uiPriority w:val="99"/>
    <w:rsid w:val="00CA69C9"/>
    <w:rPr>
      <w:rFonts w:ascii="Arial" w:hAnsi="Arial"/>
    </w:rPr>
  </w:style>
  <w:style w:type="character" w:styleId="MenoPendente">
    <w:name w:val="Unresolved Mention"/>
    <w:basedOn w:val="Fontepargpadro"/>
    <w:uiPriority w:val="99"/>
    <w:semiHidden/>
    <w:unhideWhenUsed/>
    <w:rsid w:val="00A66B63"/>
    <w:rPr>
      <w:color w:val="605E5C"/>
      <w:shd w:val="clear" w:color="auto" w:fill="E1DFDD"/>
    </w:rPr>
  </w:style>
  <w:style w:type="character" w:customStyle="1" w:styleId="Ttulo3Char">
    <w:name w:val="Título 3 Char"/>
    <w:aliases w:val="H3 Char,Heading 3 Char Char,Heading 3 Char1 Char Char,Heading 3 Char Char Char Char,Heading 3 Char1 Char Char Char Char,Heading 3 Char Char Char Char Char Char,Heading 3 Char1 Char Char Char Char Char Char"/>
    <w:basedOn w:val="Fontepargpadro"/>
    <w:link w:val="Ttulo3"/>
    <w:rsid w:val="001575E0"/>
    <w:rPr>
      <w:rFonts w:ascii="Arial" w:hAnsi="Arial" w:cs="Arial"/>
      <w:bCs/>
      <w:iCs/>
      <w:kern w:val="32"/>
      <w:szCs w:val="26"/>
      <w:lang w:val="pt-BR" w:eastAsia="de-DE"/>
    </w:rPr>
  </w:style>
  <w:style w:type="character" w:customStyle="1" w:styleId="Ttulo2Char">
    <w:name w:val="Título 2 Char"/>
    <w:aliases w:val="Überschrift Kapitel Char,h2 Char,Heading B Char,H2 Char"/>
    <w:basedOn w:val="Fontepargpadro"/>
    <w:link w:val="Ttulo2"/>
    <w:rsid w:val="00E80B19"/>
    <w:rPr>
      <w:rFonts w:ascii="Arial" w:hAnsi="Arial" w:cs="Arial"/>
      <w:iCs/>
      <w:kern w:val="32"/>
      <w:sz w:val="24"/>
      <w:szCs w:val="28"/>
      <w:lang w:val="pt-BR" w:eastAsia="de-DE"/>
    </w:rPr>
  </w:style>
  <w:style w:type="character" w:customStyle="1" w:styleId="Ttulo4Char">
    <w:name w:val="Título 4 Char"/>
    <w:basedOn w:val="Fontepargpadro"/>
    <w:link w:val="Ttulo4"/>
    <w:rsid w:val="00217AB1"/>
    <w:rPr>
      <w:rFonts w:ascii="Arial" w:hAnsi="Arial" w:cs="Arial"/>
      <w:bCs/>
      <w:iCs/>
      <w:kern w:val="32"/>
      <w:szCs w:val="32"/>
      <w:lang w:val="pt-BR" w:eastAsia="de-DE"/>
    </w:rPr>
  </w:style>
  <w:style w:type="character" w:customStyle="1" w:styleId="Ttulo1Char">
    <w:name w:val="Título 1 Char"/>
    <w:aliases w:val="Subheadline Char"/>
    <w:basedOn w:val="Fontepargpadro"/>
    <w:link w:val="Ttulo1"/>
    <w:rsid w:val="00744959"/>
    <w:rPr>
      <w:rFonts w:ascii="Arial" w:hAnsi="Arial" w:cs="Arial"/>
      <w:bCs/>
      <w:kern w:val="32"/>
      <w:sz w:val="28"/>
      <w:szCs w:val="28"/>
      <w:lang w:val="pt-B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www.postman.com/downloads/" TargetMode="External"/><Relationship Id="rId26" Type="http://schemas.openxmlformats.org/officeDocument/2006/relationships/hyperlink" Target="https://uat-api.serasaexperian.com.br/security/iam/v1/client-identities/login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editor.swagger.io/" TargetMode="External"/><Relationship Id="rId29" Type="http://schemas.openxmlformats.org/officeDocument/2006/relationships/image" Target="media/image10.png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hyperlink" Target="https://uat-api.serasaexperian.com.br/sales/v1/partners/orders/%7bcnpjDistribuidor%7d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uat-api.serasaexperian.com.br/sales/v1/analyse-sales-distributor/%7bcnpjDistribuidor%7d" TargetMode="External"/><Relationship Id="rId53" Type="http://schemas.openxmlformats.org/officeDocument/2006/relationships/oleObject" Target="embeddings/oleObject5.bin"/><Relationship Id="rId58" Type="http://schemas.openxmlformats.org/officeDocument/2006/relationships/fontTable" Target="fontTable.xml"/><Relationship Id="rId5" Type="http://schemas.openxmlformats.org/officeDocument/2006/relationships/customXml" Target="../customXml/item5.xml"/><Relationship Id="rId19" Type="http://schemas.openxmlformats.org/officeDocument/2006/relationships/hyperlink" Target="https://identity.getpostman.com/signu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5.png"/><Relationship Id="rId27" Type="http://schemas.openxmlformats.org/officeDocument/2006/relationships/hyperlink" Target="https://api.serasaexperian.com.br/security/iam/v1/client-identities/login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emf"/><Relationship Id="rId43" Type="http://schemas.openxmlformats.org/officeDocument/2006/relationships/image" Target="media/image22.emf"/><Relationship Id="rId48" Type="http://schemas.openxmlformats.org/officeDocument/2006/relationships/image" Target="media/image24.png"/><Relationship Id="rId56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image" Target="media/image27.png"/><Relationship Id="rId3" Type="http://schemas.openxmlformats.org/officeDocument/2006/relationships/customXml" Target="../customXml/item3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hyperlink" Target="https://api.serasaexperian.com.br/sales/v1/analyse-sales-distributor/%7bcnpjDistribuidor%7d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jsonplaceholder.typicode.com/todos/1" TargetMode="External"/><Relationship Id="rId41" Type="http://schemas.openxmlformats.org/officeDocument/2006/relationships/image" Target="media/image20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oleObject" Target="embeddings/oleObject3.bin"/><Relationship Id="rId49" Type="http://schemas.openxmlformats.org/officeDocument/2006/relationships/image" Target="media/image25.png"/><Relationship Id="rId57" Type="http://schemas.openxmlformats.org/officeDocument/2006/relationships/footer" Target="footer2.xml"/><Relationship Id="rId10" Type="http://schemas.openxmlformats.org/officeDocument/2006/relationships/footnotes" Target="footnotes.xml"/><Relationship Id="rId31" Type="http://schemas.openxmlformats.org/officeDocument/2006/relationships/image" Target="media/image12.png"/><Relationship Id="rId44" Type="http://schemas.openxmlformats.org/officeDocument/2006/relationships/oleObject" Target="embeddings/oleObject4.bin"/><Relationship Id="rId52" Type="http://schemas.openxmlformats.org/officeDocument/2006/relationships/image" Target="media/image2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Operations\Templates\Technical_Documentation_bre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s xmlns="0d5f3244-0375-4a81-9639-42203c31e629" xsi:nil="true"/>
    <DocumentType xmlns="0d5f3244-0375-4a81-9639-42203c31e629">Technical Design</DocumentType>
    <Language xmlns="0d5f3244-0375-4a81-9639-42203c31e629">English</Languag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CF2DA5A983F4493E49508FCAB733F" ma:contentTypeVersion="3" ma:contentTypeDescription="Create a new document." ma:contentTypeScope="" ma:versionID="de262055d67911cf694568a6f8880efa">
  <xsd:schema xmlns:xsd="http://www.w3.org/2001/XMLSchema" xmlns:xs="http://www.w3.org/2001/XMLSchema" xmlns:p="http://schemas.microsoft.com/office/2006/metadata/properties" xmlns:ns2="0d5f3244-0375-4a81-9639-42203c31e629" targetNamespace="http://schemas.microsoft.com/office/2006/metadata/properties" ma:root="true" ma:fieldsID="98633cb5acdacf2c428e9f5f21e079f1" ns2:_="">
    <xsd:import namespace="0d5f3244-0375-4a81-9639-42203c31e629"/>
    <xsd:element name="properties">
      <xsd:complexType>
        <xsd:sequence>
          <xsd:element name="documentManagement">
            <xsd:complexType>
              <xsd:all>
                <xsd:element ref="ns2:DocumentType"/>
                <xsd:element ref="ns2:Language"/>
                <xsd:element ref="ns2:Remar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f3244-0375-4a81-9639-42203c31e629" elementFormDefault="qualified">
    <xsd:import namespace="http://schemas.microsoft.com/office/2006/documentManagement/types"/>
    <xsd:import namespace="http://schemas.microsoft.com/office/infopath/2007/PartnerControls"/>
    <xsd:element name="DocumentType" ma:index="1" ma:displayName="DocumentType" ma:default="Architecture Description" ma:format="Dropdown" ma:internalName="DocumentType">
      <xsd:simpleType>
        <xsd:restriction base="dms:Choice">
          <xsd:enumeration value="Architecture Description"/>
          <xsd:enumeration value="Change Request Document"/>
          <xsd:enumeration value="Change Request List"/>
          <xsd:enumeration value="Client Acceptance Document"/>
          <xsd:enumeration value="Closing Report"/>
          <xsd:enumeration value="Coding Patterns"/>
          <xsd:enumeration value="Communication Plan"/>
          <xsd:enumeration value="Configuration Inventory"/>
          <xsd:enumeration value="Configuration Management Plan"/>
          <xsd:enumeration value="Decision Document"/>
          <xsd:enumeration value="Deployment Plan"/>
          <xsd:enumeration value="Effort Estimation"/>
          <xsd:enumeration value="External Meeting Minutes"/>
          <xsd:enumeration value="External Status Report"/>
          <xsd:enumeration value="Functional Design"/>
          <xsd:enumeration value="Human Resources Plan"/>
          <xsd:enumeration value="Internal Meeting Minutes"/>
          <xsd:enumeration value="Internal Status Report"/>
          <xsd:enumeration value="Issue List"/>
          <xsd:enumeration value="Kick-Off Document"/>
          <xsd:enumeration value="Lessons Learned"/>
          <xsd:enumeration value="Licences Inventory"/>
          <xsd:enumeration value="Manual"/>
          <xsd:enumeration value="Measurements Report"/>
          <xsd:enumeration value="Methodology Feedback"/>
          <xsd:enumeration value="Other - CM Document"/>
          <xsd:enumeration value="Other - Final Presentation"/>
          <xsd:enumeration value="Other - Formal Agreement"/>
          <xsd:enumeration value="Other - Methodology Task Summary"/>
          <xsd:enumeration value="Other - Project Charter"/>
          <xsd:enumeration value="Other - Proposal"/>
          <xsd:enumeration value="Other - Success Story"/>
          <xsd:enumeration value="Other - Unclassified"/>
          <xsd:enumeration value="Project Schedule"/>
          <xsd:enumeration value="Project Tasks Tracking"/>
          <xsd:enumeration value="Quality Plan"/>
          <xsd:enumeration value="Release Notes"/>
          <xsd:enumeration value="Release Plan"/>
          <xsd:enumeration value="Requirements Document"/>
          <xsd:enumeration value="Requirements List"/>
          <xsd:enumeration value="Review List"/>
          <xsd:enumeration value="Review Results Document"/>
          <xsd:enumeration value="Risk Management Plan"/>
          <xsd:enumeration value="SDLC Self-assessment"/>
          <xsd:enumeration value="Task Summary"/>
          <xsd:enumeration value="Technical Design"/>
          <xsd:enumeration value="Test Cases List"/>
          <xsd:enumeration value="Test Execution Document"/>
          <xsd:enumeration value="Test Results Report"/>
          <xsd:enumeration value="Test Strategy"/>
          <xsd:enumeration value="Traceability Matrix"/>
        </xsd:restriction>
      </xsd:simpleType>
    </xsd:element>
    <xsd:element name="Language" ma:index="2" ma:displayName="Language" ma:default="English" ma:format="Dropdown" ma:internalName="Language">
      <xsd:simpleType>
        <xsd:restriction base="dms:Choice">
          <xsd:enumeration value="English"/>
          <xsd:enumeration value="Spanish"/>
          <xsd:enumeration value="Portuguese"/>
          <xsd:enumeration value="German"/>
        </xsd:restriction>
      </xsd:simpleType>
    </xsd:element>
    <xsd:element name="Remarks" ma:index="4" nillable="true" ma:displayName="Remarks" ma:internalName="Remark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399D6-2991-4D9A-9621-64E092450F16}">
  <ds:schemaRefs>
    <ds:schemaRef ds:uri="http://schemas.microsoft.com/office/2006/metadata/properties"/>
    <ds:schemaRef ds:uri="http://schemas.microsoft.com/office/infopath/2007/PartnerControls"/>
    <ds:schemaRef ds:uri="0d5f3244-0375-4a81-9639-42203c31e629"/>
  </ds:schemaRefs>
</ds:datastoreItem>
</file>

<file path=customXml/itemProps2.xml><?xml version="1.0" encoding="utf-8"?>
<ds:datastoreItem xmlns:ds="http://schemas.openxmlformats.org/officeDocument/2006/customXml" ds:itemID="{FECD6852-2520-4455-A088-823A3B00B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f3244-0375-4a81-9639-42203c31e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27CCA-B3CC-499B-85A6-83B18C677EE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19F45AC-697B-498A-A65B-7FA12E010C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CC0AFF-3692-47E1-9392-1AF0B106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Technical_Documentation_breit</Template>
  <TotalTime>254</TotalTime>
  <Pages>19</Pages>
  <Words>2688</Words>
  <Characters>14518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68190--TechnicalDesign_Example2</vt:lpstr>
      <vt:lpstr>68190--TechnicalDesign_Example2</vt:lpstr>
    </vt:vector>
  </TitlesOfParts>
  <Company>GFT AG</Company>
  <LinksUpToDate>false</LinksUpToDate>
  <CharactersWithSpaces>17172</CharactersWithSpaces>
  <SharedDoc>false</SharedDoc>
  <HLinks>
    <vt:vector size="576" baseType="variant">
      <vt:variant>
        <vt:i4>1835070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_Toc479008341</vt:lpwstr>
      </vt:variant>
      <vt:variant>
        <vt:i4>1835070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_Toc479008340</vt:lpwstr>
      </vt:variant>
      <vt:variant>
        <vt:i4>1769534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_Toc479008339</vt:lpwstr>
      </vt:variant>
      <vt:variant>
        <vt:i4>1769534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_Toc479008338</vt:lpwstr>
      </vt:variant>
      <vt:variant>
        <vt:i4>1769534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_Toc479008337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_Toc479059134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_Toc479059133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_Toc479059132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_Toc479059131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_Toc479059130</vt:lpwstr>
      </vt:variant>
      <vt:variant>
        <vt:i4>1769529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_Toc479059129</vt:lpwstr>
      </vt:variant>
      <vt:variant>
        <vt:i4>1769529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_Toc479059128</vt:lpwstr>
      </vt:variant>
      <vt:variant>
        <vt:i4>1769529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_Toc479059127</vt:lpwstr>
      </vt:variant>
      <vt:variant>
        <vt:i4>1769529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_Toc479059126</vt:lpwstr>
      </vt:variant>
      <vt:variant>
        <vt:i4>1769529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_Toc479059125</vt:lpwstr>
      </vt:variant>
      <vt:variant>
        <vt:i4>1769529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_Toc479059124</vt:lpwstr>
      </vt:variant>
      <vt:variant>
        <vt:i4>1769529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_Toc479059123</vt:lpwstr>
      </vt:variant>
      <vt:variant>
        <vt:i4>1769529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_Toc479059122</vt:lpwstr>
      </vt:variant>
      <vt:variant>
        <vt:i4>1769529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_Toc479059121</vt:lpwstr>
      </vt:variant>
      <vt:variant>
        <vt:i4>1769529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_Toc479059120</vt:lpwstr>
      </vt:variant>
      <vt:variant>
        <vt:i4>1572921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_Toc479059119</vt:lpwstr>
      </vt:variant>
      <vt:variant>
        <vt:i4>1572921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_Toc479059118</vt:lpwstr>
      </vt:variant>
      <vt:variant>
        <vt:i4>1572921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_Toc479059117</vt:lpwstr>
      </vt:variant>
      <vt:variant>
        <vt:i4>1572921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_Toc479059116</vt:lpwstr>
      </vt:variant>
      <vt:variant>
        <vt:i4>1572921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_Toc479059115</vt:lpwstr>
      </vt:variant>
      <vt:variant>
        <vt:i4>1572921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_Toc479059114</vt:lpwstr>
      </vt:variant>
      <vt:variant>
        <vt:i4>1572921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_Toc479059113</vt:lpwstr>
      </vt:variant>
      <vt:variant>
        <vt:i4>1572921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_Toc479059112</vt:lpwstr>
      </vt:variant>
      <vt:variant>
        <vt:i4>1572921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_Toc479059111</vt:lpwstr>
      </vt:variant>
      <vt:variant>
        <vt:i4>1572921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_Toc479059110</vt:lpwstr>
      </vt:variant>
      <vt:variant>
        <vt:i4>1638457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_Toc479059109</vt:lpwstr>
      </vt:variant>
      <vt:variant>
        <vt:i4>1638457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_Toc479059108</vt:lpwstr>
      </vt:variant>
      <vt:variant>
        <vt:i4>1638457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_Toc479059107</vt:lpwstr>
      </vt:variant>
      <vt:variant>
        <vt:i4>1638457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_Toc479059106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_Toc479059105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_Toc479059104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_Toc479059103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_Toc479059102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_Toc479059101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_Toc479059100</vt:lpwstr>
      </vt:variant>
      <vt:variant>
        <vt:i4>1048632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_Toc479059099</vt:lpwstr>
      </vt:variant>
      <vt:variant>
        <vt:i4>1048632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_Toc479059098</vt:lpwstr>
      </vt:variant>
      <vt:variant>
        <vt:i4>1048632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_Toc479059097</vt:lpwstr>
      </vt:variant>
      <vt:variant>
        <vt:i4>1048632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_Toc479059096</vt:lpwstr>
      </vt:variant>
      <vt:variant>
        <vt:i4>1048632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_Toc479059095</vt:lpwstr>
      </vt:variant>
      <vt:variant>
        <vt:i4>1048632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_Toc479059094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_Toc479059093</vt:lpwstr>
      </vt:variant>
      <vt:variant>
        <vt:i4>1048632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_Toc479059092</vt:lpwstr>
      </vt:variant>
      <vt:variant>
        <vt:i4>1048632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_Toc479059091</vt:lpwstr>
      </vt:variant>
      <vt:variant>
        <vt:i4>1048632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_Toc479059090</vt:lpwstr>
      </vt:variant>
      <vt:variant>
        <vt:i4>1114168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_Toc479059089</vt:lpwstr>
      </vt:variant>
      <vt:variant>
        <vt:i4>1114168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_Toc479059088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_Toc479059087</vt:lpwstr>
      </vt:variant>
      <vt:variant>
        <vt:i4>1114168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_Toc479059086</vt:lpwstr>
      </vt:variant>
      <vt:variant>
        <vt:i4>1114168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_Toc479059085</vt:lpwstr>
      </vt:variant>
      <vt:variant>
        <vt:i4>1114168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_Toc479059084</vt:lpwstr>
      </vt:variant>
      <vt:variant>
        <vt:i4>1114168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_Toc479059083</vt:lpwstr>
      </vt:variant>
      <vt:variant>
        <vt:i4>1114168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_Toc479059082</vt:lpwstr>
      </vt:variant>
      <vt:variant>
        <vt:i4>1114168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_Toc479059081</vt:lpwstr>
      </vt:variant>
      <vt:variant>
        <vt:i4>1114168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_Toc479059080</vt:lpwstr>
      </vt:variant>
      <vt:variant>
        <vt:i4>1966136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_Toc479059079</vt:lpwstr>
      </vt:variant>
      <vt:variant>
        <vt:i4>1966136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_Toc479059078</vt:lpwstr>
      </vt:variant>
      <vt:variant>
        <vt:i4>1966136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_Toc479059077</vt:lpwstr>
      </vt:variant>
      <vt:variant>
        <vt:i4>1966136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_Toc479059076</vt:lpwstr>
      </vt:variant>
      <vt:variant>
        <vt:i4>1966136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_Toc479059075</vt:lpwstr>
      </vt:variant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_Toc479059074</vt:lpwstr>
      </vt:variant>
      <vt:variant>
        <vt:i4>1966136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_Toc479059073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_Toc479059072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_Toc479059071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_Toc479059070</vt:lpwstr>
      </vt:variant>
      <vt:variant>
        <vt:i4>2031672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_Toc479059069</vt:lpwstr>
      </vt:variant>
      <vt:variant>
        <vt:i4>2031672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_Toc479059068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_Toc479059067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_Toc479059066</vt:lpwstr>
      </vt:variant>
      <vt:variant>
        <vt:i4>2031672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_Toc479059065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_Toc479059064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_Toc479059063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_Toc479059062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_Toc479059061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_Toc479059060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_Toc479059059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_Toc479059058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_Toc479059057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_Toc479059056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_Toc479059055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_Toc479059054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_Toc479059053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_Toc479059052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_Toc479059051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_Toc479059050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_Toc479059049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_Toc479059048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_Toc479059047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_Toc479059046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_Toc479059045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_Toc479059044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68190--TechnicalDesign_Example2</dc:title>
  <dc:subject>Front-End Frameworks</dc:subject>
  <dc:creator>Natalia Hildebrandt</dc:creator>
  <cp:keywords/>
  <cp:lastModifiedBy>Zago, Pedro</cp:lastModifiedBy>
  <cp:revision>2</cp:revision>
  <cp:lastPrinted>2021-10-15T21:19:00Z</cp:lastPrinted>
  <dcterms:created xsi:type="dcterms:W3CDTF">2021-10-19T21:16:00Z</dcterms:created>
  <dcterms:modified xsi:type="dcterms:W3CDTF">2021-10-19T21:16:00Z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Number">
    <vt:lpwstr>0.1</vt:lpwstr>
  </property>
</Properties>
</file>